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4968" w14:textId="77777777" w:rsidR="00000000" w:rsidRDefault="00E819AD">
      <w:pPr>
        <w:pStyle w:val="Project"/>
      </w:pPr>
      <w:r>
        <w:fldChar w:fldCharType="begin"/>
      </w:r>
      <w:r>
        <w:instrText xml:space="preserve"> SUBJECT  \* MERGEFORMAT </w:instrText>
      </w:r>
      <w:r>
        <w:fldChar w:fldCharType="separate"/>
      </w:r>
      <w:r w:rsidR="00C02B38">
        <w:t>&lt;Project Name&gt;</w:t>
      </w:r>
      <w:r>
        <w:fldChar w:fldCharType="end"/>
      </w:r>
    </w:p>
    <w:p w14:paraId="2946F273" w14:textId="77777777" w:rsidR="00000000" w:rsidRDefault="00E819AD">
      <w:pPr>
        <w:pStyle w:val="Title"/>
        <w:jc w:val="right"/>
      </w:pPr>
      <w:r>
        <w:fldChar w:fldCharType="begin"/>
      </w:r>
      <w:r>
        <w:instrText xml:space="preserve"> TITLE  \* MERGEFORMAT </w:instrText>
      </w:r>
      <w:r>
        <w:fldChar w:fldCharType="separate"/>
      </w:r>
      <w:r w:rsidR="00C02B38">
        <w:t>&lt;Iteration/ Master&gt; Test Plan</w:t>
      </w:r>
      <w:r>
        <w:fldChar w:fldCharType="end"/>
      </w:r>
    </w:p>
    <w:p w14:paraId="21CFED30" w14:textId="77777777" w:rsidR="00000000" w:rsidRDefault="00E819AD"/>
    <w:p w14:paraId="40CB01E2" w14:textId="77777777" w:rsidR="00000000" w:rsidRDefault="00E819AD">
      <w:pPr>
        <w:pStyle w:val="Title"/>
        <w:jc w:val="right"/>
        <w:rPr>
          <w:sz w:val="28"/>
        </w:rPr>
      </w:pPr>
      <w:r>
        <w:rPr>
          <w:sz w:val="28"/>
        </w:rPr>
        <w:t>Version &lt;1.0&gt;</w:t>
      </w:r>
    </w:p>
    <w:p w14:paraId="471424D3" w14:textId="77777777" w:rsidR="00000000" w:rsidRDefault="00E819AD">
      <w:pPr>
        <w:pStyle w:val="Title"/>
        <w:rPr>
          <w:sz w:val="28"/>
        </w:rPr>
      </w:pPr>
    </w:p>
    <w:p w14:paraId="6AD597CE" w14:textId="77777777" w:rsidR="00000000" w:rsidRDefault="00E819AD">
      <w:pPr>
        <w:jc w:val="right"/>
      </w:pPr>
    </w:p>
    <w:p w14:paraId="1F2D9BEB" w14:textId="77777777" w:rsidR="00000000" w:rsidRDefault="00E819AD">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14:paraId="33C3575F" w14:textId="77777777" w:rsidR="00000000" w:rsidRDefault="00E819AD">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14:paraId="67FB988C" w14:textId="77777777" w:rsidR="00000000" w:rsidRDefault="00E819AD">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14:paraId="3A18262D" w14:textId="77777777" w:rsidR="00000000" w:rsidRDefault="00E819A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0B6E06FD" w14:textId="77777777">
        <w:tblPrEx>
          <w:tblCellMar>
            <w:top w:w="0" w:type="dxa"/>
            <w:bottom w:w="0" w:type="dxa"/>
          </w:tblCellMar>
        </w:tblPrEx>
        <w:tc>
          <w:tcPr>
            <w:tcW w:w="2304" w:type="dxa"/>
            <w:shd w:val="pct5" w:color="auto" w:fill="auto"/>
          </w:tcPr>
          <w:p w14:paraId="4B7D54BA" w14:textId="77777777" w:rsidR="00000000" w:rsidRDefault="00E819AD">
            <w:pPr>
              <w:pStyle w:val="Tabletext"/>
              <w:jc w:val="center"/>
              <w:rPr>
                <w:b/>
              </w:rPr>
            </w:pPr>
            <w:r>
              <w:rPr>
                <w:b/>
              </w:rPr>
              <w:t>Date</w:t>
            </w:r>
          </w:p>
        </w:tc>
        <w:tc>
          <w:tcPr>
            <w:tcW w:w="1152" w:type="dxa"/>
            <w:shd w:val="pct5" w:color="auto" w:fill="auto"/>
          </w:tcPr>
          <w:p w14:paraId="22284F3F" w14:textId="77777777" w:rsidR="00000000" w:rsidRDefault="00E819AD">
            <w:pPr>
              <w:pStyle w:val="Tabletext"/>
              <w:jc w:val="center"/>
              <w:rPr>
                <w:b/>
              </w:rPr>
            </w:pPr>
            <w:r>
              <w:rPr>
                <w:b/>
              </w:rPr>
              <w:t>Version</w:t>
            </w:r>
          </w:p>
        </w:tc>
        <w:tc>
          <w:tcPr>
            <w:tcW w:w="3744" w:type="dxa"/>
            <w:shd w:val="pct5" w:color="auto" w:fill="auto"/>
          </w:tcPr>
          <w:p w14:paraId="7F74D809" w14:textId="77777777" w:rsidR="00000000" w:rsidRDefault="00E819AD">
            <w:pPr>
              <w:pStyle w:val="Tabletext"/>
              <w:jc w:val="center"/>
              <w:rPr>
                <w:b/>
              </w:rPr>
            </w:pPr>
            <w:r>
              <w:rPr>
                <w:b/>
              </w:rPr>
              <w:t>Description</w:t>
            </w:r>
          </w:p>
        </w:tc>
        <w:tc>
          <w:tcPr>
            <w:tcW w:w="2304" w:type="dxa"/>
            <w:shd w:val="pct5" w:color="auto" w:fill="auto"/>
          </w:tcPr>
          <w:p w14:paraId="4090BB4B" w14:textId="77777777" w:rsidR="00000000" w:rsidRDefault="00E819AD">
            <w:pPr>
              <w:pStyle w:val="Tabletext"/>
              <w:jc w:val="center"/>
              <w:rPr>
                <w:b/>
              </w:rPr>
            </w:pPr>
            <w:r>
              <w:rPr>
                <w:b/>
              </w:rPr>
              <w:t>Author</w:t>
            </w:r>
          </w:p>
        </w:tc>
      </w:tr>
      <w:tr w:rsidR="00000000" w14:paraId="5C6EE23F" w14:textId="77777777">
        <w:tblPrEx>
          <w:tblCellMar>
            <w:top w:w="0" w:type="dxa"/>
            <w:bottom w:w="0" w:type="dxa"/>
          </w:tblCellMar>
        </w:tblPrEx>
        <w:trPr>
          <w:cantSplit/>
        </w:trPr>
        <w:tc>
          <w:tcPr>
            <w:tcW w:w="2304" w:type="dxa"/>
          </w:tcPr>
          <w:p w14:paraId="170ECA1D" w14:textId="77777777" w:rsidR="00000000" w:rsidRDefault="00E819AD">
            <w:pPr>
              <w:pStyle w:val="Tabletext"/>
            </w:pPr>
            <w:r>
              <w:t>&lt;dd/mmm/yy&gt;</w:t>
            </w:r>
          </w:p>
        </w:tc>
        <w:tc>
          <w:tcPr>
            <w:tcW w:w="1152" w:type="dxa"/>
          </w:tcPr>
          <w:p w14:paraId="2D6C88D6" w14:textId="77777777" w:rsidR="00000000" w:rsidRDefault="00E819AD">
            <w:pPr>
              <w:pStyle w:val="Tabletext"/>
            </w:pPr>
            <w:r>
              <w:t>&lt;x.x&gt;</w:t>
            </w:r>
          </w:p>
        </w:tc>
        <w:tc>
          <w:tcPr>
            <w:tcW w:w="3744" w:type="dxa"/>
          </w:tcPr>
          <w:p w14:paraId="37CA4C77" w14:textId="77777777" w:rsidR="00000000" w:rsidRDefault="00E819AD">
            <w:pPr>
              <w:pStyle w:val="Tabletext"/>
            </w:pPr>
            <w:r>
              <w:t>&lt;details&gt;</w:t>
            </w:r>
          </w:p>
        </w:tc>
        <w:tc>
          <w:tcPr>
            <w:tcW w:w="2304" w:type="dxa"/>
          </w:tcPr>
          <w:p w14:paraId="66E43916" w14:textId="77777777" w:rsidR="00000000" w:rsidRDefault="00E819AD">
            <w:pPr>
              <w:pStyle w:val="Tabletext"/>
            </w:pPr>
            <w:r>
              <w:t>&lt;name&gt;</w:t>
            </w:r>
          </w:p>
        </w:tc>
      </w:tr>
      <w:tr w:rsidR="00000000" w14:paraId="2A02D7EF" w14:textId="77777777">
        <w:tblPrEx>
          <w:tblCellMar>
            <w:top w:w="0" w:type="dxa"/>
            <w:bottom w:w="0" w:type="dxa"/>
          </w:tblCellMar>
        </w:tblPrEx>
        <w:trPr>
          <w:cantSplit/>
        </w:trPr>
        <w:tc>
          <w:tcPr>
            <w:tcW w:w="2304" w:type="dxa"/>
          </w:tcPr>
          <w:p w14:paraId="24EA8240" w14:textId="77777777" w:rsidR="00000000" w:rsidRDefault="00E819AD">
            <w:pPr>
              <w:pStyle w:val="Tabletext"/>
            </w:pPr>
          </w:p>
        </w:tc>
        <w:tc>
          <w:tcPr>
            <w:tcW w:w="1152" w:type="dxa"/>
          </w:tcPr>
          <w:p w14:paraId="53939249" w14:textId="77777777" w:rsidR="00000000" w:rsidRDefault="00E819AD">
            <w:pPr>
              <w:pStyle w:val="Tabletext"/>
            </w:pPr>
          </w:p>
        </w:tc>
        <w:tc>
          <w:tcPr>
            <w:tcW w:w="3744" w:type="dxa"/>
          </w:tcPr>
          <w:p w14:paraId="5F5FEDD5" w14:textId="77777777" w:rsidR="00000000" w:rsidRDefault="00E819AD">
            <w:pPr>
              <w:pStyle w:val="Tabletext"/>
            </w:pPr>
          </w:p>
        </w:tc>
        <w:tc>
          <w:tcPr>
            <w:tcW w:w="2304" w:type="dxa"/>
          </w:tcPr>
          <w:p w14:paraId="7E33F31F" w14:textId="77777777" w:rsidR="00000000" w:rsidRDefault="00E819AD">
            <w:pPr>
              <w:pStyle w:val="Tabletext"/>
            </w:pPr>
          </w:p>
        </w:tc>
      </w:tr>
      <w:tr w:rsidR="00000000" w14:paraId="60C77E2D" w14:textId="77777777">
        <w:tblPrEx>
          <w:tblCellMar>
            <w:top w:w="0" w:type="dxa"/>
            <w:bottom w:w="0" w:type="dxa"/>
          </w:tblCellMar>
        </w:tblPrEx>
        <w:trPr>
          <w:cantSplit/>
        </w:trPr>
        <w:tc>
          <w:tcPr>
            <w:tcW w:w="2304" w:type="dxa"/>
          </w:tcPr>
          <w:p w14:paraId="4A22C66A" w14:textId="77777777" w:rsidR="00000000" w:rsidRDefault="00E819AD">
            <w:pPr>
              <w:pStyle w:val="Tabletext"/>
            </w:pPr>
          </w:p>
        </w:tc>
        <w:tc>
          <w:tcPr>
            <w:tcW w:w="1152" w:type="dxa"/>
          </w:tcPr>
          <w:p w14:paraId="33229B23" w14:textId="77777777" w:rsidR="00000000" w:rsidRDefault="00E819AD">
            <w:pPr>
              <w:pStyle w:val="Tabletext"/>
            </w:pPr>
          </w:p>
        </w:tc>
        <w:tc>
          <w:tcPr>
            <w:tcW w:w="3744" w:type="dxa"/>
          </w:tcPr>
          <w:p w14:paraId="51A66442" w14:textId="77777777" w:rsidR="00000000" w:rsidRDefault="00E819AD">
            <w:pPr>
              <w:pStyle w:val="Tabletext"/>
            </w:pPr>
          </w:p>
        </w:tc>
        <w:tc>
          <w:tcPr>
            <w:tcW w:w="2304" w:type="dxa"/>
          </w:tcPr>
          <w:p w14:paraId="776109F2" w14:textId="77777777" w:rsidR="00000000" w:rsidRDefault="00E819AD">
            <w:pPr>
              <w:pStyle w:val="Tabletext"/>
            </w:pPr>
          </w:p>
        </w:tc>
      </w:tr>
      <w:tr w:rsidR="00000000" w14:paraId="0B7A9CCF" w14:textId="77777777">
        <w:tblPrEx>
          <w:tblCellMar>
            <w:top w:w="0" w:type="dxa"/>
            <w:bottom w:w="0" w:type="dxa"/>
          </w:tblCellMar>
        </w:tblPrEx>
        <w:trPr>
          <w:cantSplit/>
        </w:trPr>
        <w:tc>
          <w:tcPr>
            <w:tcW w:w="2304" w:type="dxa"/>
          </w:tcPr>
          <w:p w14:paraId="60406886" w14:textId="77777777" w:rsidR="00000000" w:rsidRDefault="00E819AD">
            <w:pPr>
              <w:pStyle w:val="Tabletext"/>
            </w:pPr>
          </w:p>
        </w:tc>
        <w:tc>
          <w:tcPr>
            <w:tcW w:w="1152" w:type="dxa"/>
          </w:tcPr>
          <w:p w14:paraId="21F6D744" w14:textId="77777777" w:rsidR="00000000" w:rsidRDefault="00E819AD">
            <w:pPr>
              <w:pStyle w:val="Tabletext"/>
            </w:pPr>
          </w:p>
        </w:tc>
        <w:tc>
          <w:tcPr>
            <w:tcW w:w="3744" w:type="dxa"/>
          </w:tcPr>
          <w:p w14:paraId="15AD057A" w14:textId="77777777" w:rsidR="00000000" w:rsidRDefault="00E819AD">
            <w:pPr>
              <w:pStyle w:val="Tabletext"/>
            </w:pPr>
          </w:p>
        </w:tc>
        <w:tc>
          <w:tcPr>
            <w:tcW w:w="2304" w:type="dxa"/>
          </w:tcPr>
          <w:p w14:paraId="29B7CE85" w14:textId="77777777" w:rsidR="00000000" w:rsidRDefault="00E819AD">
            <w:pPr>
              <w:pStyle w:val="Tabletext"/>
            </w:pPr>
          </w:p>
        </w:tc>
      </w:tr>
    </w:tbl>
    <w:p w14:paraId="79DE7887" w14:textId="77777777" w:rsidR="00000000" w:rsidRDefault="00E819AD"/>
    <w:p w14:paraId="66C2D03F" w14:textId="77777777" w:rsidR="00000000" w:rsidRDefault="00E819AD">
      <w:pPr>
        <w:pStyle w:val="Title"/>
      </w:pPr>
      <w:r>
        <w:br w:type="page"/>
      </w:r>
      <w:r>
        <w:lastRenderedPageBreak/>
        <w:t>Table of Contents</w:t>
      </w:r>
    </w:p>
    <w:p w14:paraId="5ABBEECE" w14:textId="77777777" w:rsidR="00000000" w:rsidRDefault="00E819AD">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Pr>
          <w:noProof/>
        </w:rPr>
        <w:t>5</w:t>
      </w:r>
      <w:r>
        <w:rPr>
          <w:noProof/>
        </w:rPr>
        <w:fldChar w:fldCharType="end"/>
      </w:r>
    </w:p>
    <w:p w14:paraId="76C54094" w14:textId="77777777" w:rsidR="00000000" w:rsidRDefault="00E819AD">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Pr>
          <w:noProof/>
        </w:rPr>
        <w:t>5</w:t>
      </w:r>
      <w:r>
        <w:rPr>
          <w:noProof/>
        </w:rPr>
        <w:fldChar w:fldCharType="end"/>
      </w:r>
    </w:p>
    <w:p w14:paraId="084B759D" w14:textId="77777777" w:rsidR="00000000" w:rsidRDefault="00E819AD">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Pr>
          <w:noProof/>
        </w:rPr>
        <w:t>5</w:t>
      </w:r>
      <w:r>
        <w:rPr>
          <w:noProof/>
        </w:rPr>
        <w:fldChar w:fldCharType="end"/>
      </w:r>
    </w:p>
    <w:p w14:paraId="51EBC7A6" w14:textId="77777777" w:rsidR="00000000" w:rsidRDefault="00E819AD">
      <w:pPr>
        <w:pStyle w:val="TO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Pr>
          <w:noProof/>
        </w:rPr>
        <w:t>5</w:t>
      </w:r>
      <w:r>
        <w:rPr>
          <w:noProof/>
        </w:rPr>
        <w:fldChar w:fldCharType="end"/>
      </w:r>
    </w:p>
    <w:p w14:paraId="5D570D4F" w14:textId="77777777" w:rsidR="00000000" w:rsidRDefault="00E819AD">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Pr>
          <w:noProof/>
        </w:rPr>
        <w:t>5</w:t>
      </w:r>
      <w:r>
        <w:rPr>
          <w:noProof/>
        </w:rPr>
        <w:fldChar w:fldCharType="end"/>
      </w:r>
    </w:p>
    <w:p w14:paraId="6FA68004" w14:textId="77777777" w:rsidR="00000000" w:rsidRDefault="00E819AD">
      <w:pPr>
        <w:pStyle w:val="TO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Pr>
          <w:noProof/>
        </w:rPr>
        <w:t>5</w:t>
      </w:r>
      <w:r>
        <w:rPr>
          <w:noProof/>
        </w:rPr>
        <w:fldChar w:fldCharType="end"/>
      </w:r>
    </w:p>
    <w:p w14:paraId="6189FE01" w14:textId="77777777" w:rsidR="00000000" w:rsidRDefault="00E819AD">
      <w:pPr>
        <w:pStyle w:val="TOC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Pr>
          <w:noProof/>
        </w:rPr>
        <w:t>5</w:t>
      </w:r>
      <w:r>
        <w:rPr>
          <w:noProof/>
        </w:rPr>
        <w:fldChar w:fldCharType="end"/>
      </w:r>
    </w:p>
    <w:p w14:paraId="05E26394" w14:textId="77777777" w:rsidR="00000000" w:rsidRDefault="00E819AD">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Pr>
          <w:noProof/>
        </w:rPr>
        <w:t>6</w:t>
      </w:r>
      <w:r>
        <w:rPr>
          <w:noProof/>
        </w:rPr>
        <w:fldChar w:fldCharType="end"/>
      </w:r>
    </w:p>
    <w:p w14:paraId="5912D7DE" w14:textId="77777777" w:rsidR="00000000" w:rsidRDefault="00E819AD">
      <w:pPr>
        <w:pStyle w:val="TO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Pr>
          <w:noProof/>
        </w:rPr>
        <w:t>6</w:t>
      </w:r>
      <w:r>
        <w:rPr>
          <w:noProof/>
        </w:rPr>
        <w:fldChar w:fldCharType="end"/>
      </w:r>
    </w:p>
    <w:p w14:paraId="42F034D8" w14:textId="77777777" w:rsidR="00000000" w:rsidRDefault="00E819AD">
      <w:pPr>
        <w:pStyle w:val="TO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Pr>
          <w:noProof/>
        </w:rPr>
        <w:t>6</w:t>
      </w:r>
      <w:r>
        <w:rPr>
          <w:noProof/>
        </w:rPr>
        <w:fldChar w:fldCharType="end"/>
      </w:r>
    </w:p>
    <w:p w14:paraId="14280A1A" w14:textId="77777777" w:rsidR="00000000" w:rsidRDefault="00E819AD">
      <w:pPr>
        <w:pStyle w:val="TO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Pr>
          <w:noProof/>
        </w:rPr>
        <w:t>6</w:t>
      </w:r>
      <w:r>
        <w:rPr>
          <w:noProof/>
        </w:rPr>
        <w:fldChar w:fldCharType="end"/>
      </w:r>
    </w:p>
    <w:p w14:paraId="5F1853CC" w14:textId="77777777" w:rsidR="00000000" w:rsidRDefault="00E819AD">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Pr>
          <w:noProof/>
        </w:rPr>
        <w:t>6</w:t>
      </w:r>
      <w:r>
        <w:rPr>
          <w:noProof/>
        </w:rPr>
        <w:fldChar w:fldCharType="end"/>
      </w:r>
    </w:p>
    <w:p w14:paraId="43539678" w14:textId="77777777" w:rsidR="00000000" w:rsidRDefault="00E819AD">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Pr>
          <w:noProof/>
        </w:rPr>
        <w:t>6</w:t>
      </w:r>
      <w:r>
        <w:rPr>
          <w:noProof/>
        </w:rPr>
        <w:fldChar w:fldCharType="end"/>
      </w:r>
    </w:p>
    <w:p w14:paraId="78C05FDE" w14:textId="77777777" w:rsidR="00000000" w:rsidRDefault="00E819AD">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Pr>
          <w:noProof/>
        </w:rPr>
        <w:t>6</w:t>
      </w:r>
      <w:r>
        <w:rPr>
          <w:noProof/>
        </w:rPr>
        <w:fldChar w:fldCharType="end"/>
      </w:r>
    </w:p>
    <w:p w14:paraId="072AC588" w14:textId="77777777" w:rsidR="00000000" w:rsidRDefault="00E819AD">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Pr>
          <w:noProof/>
        </w:rPr>
        <w:t>6</w:t>
      </w:r>
      <w:r>
        <w:rPr>
          <w:noProof/>
        </w:rPr>
        <w:fldChar w:fldCharType="end"/>
      </w:r>
    </w:p>
    <w:p w14:paraId="0EE8ABE1" w14:textId="77777777" w:rsidR="00000000" w:rsidRDefault="00E819AD">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Pr>
          <w:noProof/>
        </w:rPr>
        <w:t>7</w:t>
      </w:r>
      <w:r>
        <w:rPr>
          <w:noProof/>
        </w:rPr>
        <w:fldChar w:fldCharType="end"/>
      </w:r>
    </w:p>
    <w:p w14:paraId="0F16966E" w14:textId="77777777" w:rsidR="00000000" w:rsidRDefault="00E819AD">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Pr>
          <w:noProof/>
        </w:rPr>
        <w:t>7</w:t>
      </w:r>
      <w:r>
        <w:rPr>
          <w:noProof/>
        </w:rPr>
        <w:fldChar w:fldCharType="end"/>
      </w:r>
    </w:p>
    <w:p w14:paraId="7095BC92" w14:textId="77777777" w:rsidR="00000000" w:rsidRDefault="00E819AD">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Pr>
          <w:noProof/>
        </w:rPr>
        <w:t>7</w:t>
      </w:r>
      <w:r>
        <w:rPr>
          <w:noProof/>
        </w:rPr>
        <w:fldChar w:fldCharType="end"/>
      </w:r>
    </w:p>
    <w:p w14:paraId="3B70193C" w14:textId="77777777" w:rsidR="00000000" w:rsidRDefault="00E819AD">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Pr>
          <w:noProof/>
        </w:rPr>
        <w:t>7</w:t>
      </w:r>
      <w:r>
        <w:rPr>
          <w:noProof/>
        </w:rPr>
        <w:fldChar w:fldCharType="end"/>
      </w:r>
    </w:p>
    <w:p w14:paraId="5684F7B9" w14:textId="77777777" w:rsidR="00000000" w:rsidRDefault="00E819AD">
      <w:pPr>
        <w:pStyle w:val="TOC3"/>
        <w:tabs>
          <w:tab w:val="left" w:pos="1600"/>
        </w:tabs>
        <w:rPr>
          <w:noProof/>
          <w:sz w:val="24"/>
          <w:szCs w:val="24"/>
        </w:rPr>
      </w:pPr>
      <w:r>
        <w:rPr>
          <w:noProof/>
        </w:rPr>
        <w:t>5.2.1</w:t>
      </w:r>
      <w:r>
        <w:rPr>
          <w:noProof/>
          <w:sz w:val="24"/>
          <w:szCs w:val="24"/>
        </w:rPr>
        <w:tab/>
      </w:r>
      <w:r w:rsidRPr="006368F4">
        <w:rPr>
          <w:noProof/>
          <w:highlight w:val="yellow"/>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Pr>
          <w:noProof/>
        </w:rPr>
        <w:t>7</w:t>
      </w:r>
      <w:r>
        <w:rPr>
          <w:noProof/>
        </w:rPr>
        <w:fldChar w:fldCharType="end"/>
      </w:r>
    </w:p>
    <w:p w14:paraId="462067BF" w14:textId="77777777" w:rsidR="00000000" w:rsidRDefault="00E819AD">
      <w:pPr>
        <w:pStyle w:val="TOC3"/>
        <w:tabs>
          <w:tab w:val="left" w:pos="1600"/>
        </w:tabs>
        <w:rPr>
          <w:noProof/>
          <w:sz w:val="24"/>
          <w:szCs w:val="24"/>
        </w:rPr>
      </w:pPr>
      <w:r>
        <w:rPr>
          <w:noProof/>
        </w:rPr>
        <w:t>5.2.2</w:t>
      </w:r>
      <w:r>
        <w:rPr>
          <w:noProof/>
          <w:sz w:val="24"/>
          <w:szCs w:val="24"/>
        </w:rPr>
        <w:tab/>
      </w:r>
      <w:r w:rsidRPr="006368F4">
        <w:rPr>
          <w:noProof/>
          <w:highlight w:val="yellow"/>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Pr>
          <w:noProof/>
        </w:rPr>
        <w:t>8</w:t>
      </w:r>
      <w:r>
        <w:rPr>
          <w:noProof/>
        </w:rPr>
        <w:fldChar w:fldCharType="end"/>
      </w:r>
    </w:p>
    <w:p w14:paraId="6438E7AC" w14:textId="77777777" w:rsidR="00000000" w:rsidRDefault="00E819AD">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Pr>
          <w:noProof/>
        </w:rPr>
        <w:t>10</w:t>
      </w:r>
      <w:r>
        <w:rPr>
          <w:noProof/>
        </w:rPr>
        <w:fldChar w:fldCharType="end"/>
      </w:r>
    </w:p>
    <w:p w14:paraId="761C90CA" w14:textId="77777777" w:rsidR="00000000" w:rsidRDefault="00E819AD">
      <w:pPr>
        <w:pStyle w:val="TOC3"/>
        <w:tabs>
          <w:tab w:val="left" w:pos="1600"/>
        </w:tabs>
        <w:rPr>
          <w:noProof/>
          <w:sz w:val="24"/>
          <w:szCs w:val="24"/>
        </w:rPr>
      </w:pPr>
      <w:r>
        <w:rPr>
          <w:noProof/>
        </w:rPr>
        <w:t>5.2.4</w:t>
      </w:r>
      <w:r>
        <w:rPr>
          <w:noProof/>
          <w:sz w:val="24"/>
          <w:szCs w:val="24"/>
        </w:rPr>
        <w:tab/>
      </w:r>
      <w:r w:rsidRPr="006368F4">
        <w:rPr>
          <w:noProof/>
          <w:highlight w:val="yellow"/>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Pr>
          <w:noProof/>
        </w:rPr>
        <w:t>11</w:t>
      </w:r>
      <w:r>
        <w:rPr>
          <w:noProof/>
        </w:rPr>
        <w:fldChar w:fldCharType="end"/>
      </w:r>
    </w:p>
    <w:p w14:paraId="40EB9762" w14:textId="77777777" w:rsidR="00000000" w:rsidRDefault="00E819AD">
      <w:pPr>
        <w:pStyle w:val="TOC3"/>
        <w:tabs>
          <w:tab w:val="left" w:pos="1600"/>
        </w:tabs>
        <w:rPr>
          <w:noProof/>
          <w:sz w:val="24"/>
          <w:szCs w:val="24"/>
        </w:rPr>
      </w:pPr>
      <w:r>
        <w:rPr>
          <w:noProof/>
        </w:rPr>
        <w:t>5.2.5</w:t>
      </w:r>
      <w:r>
        <w:rPr>
          <w:noProof/>
          <w:sz w:val="24"/>
          <w:szCs w:val="24"/>
        </w:rPr>
        <w:tab/>
      </w:r>
      <w:r w:rsidRPr="006368F4">
        <w:rPr>
          <w:noProof/>
          <w:highlight w:val="yellow"/>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Pr>
          <w:noProof/>
        </w:rPr>
        <w:t>12</w:t>
      </w:r>
      <w:r>
        <w:rPr>
          <w:noProof/>
        </w:rPr>
        <w:fldChar w:fldCharType="end"/>
      </w:r>
    </w:p>
    <w:p w14:paraId="291B6A23" w14:textId="77777777" w:rsidR="00000000" w:rsidRDefault="00E819AD">
      <w:pPr>
        <w:pStyle w:val="TO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Pr>
          <w:noProof/>
        </w:rPr>
        <w:t>14</w:t>
      </w:r>
      <w:r>
        <w:rPr>
          <w:noProof/>
        </w:rPr>
        <w:fldChar w:fldCharType="end"/>
      </w:r>
    </w:p>
    <w:p w14:paraId="1BC38AE5" w14:textId="77777777" w:rsidR="00000000" w:rsidRDefault="00E819AD">
      <w:pPr>
        <w:pStyle w:val="TO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Pr>
          <w:noProof/>
        </w:rPr>
        <w:t>16</w:t>
      </w:r>
      <w:r>
        <w:rPr>
          <w:noProof/>
        </w:rPr>
        <w:fldChar w:fldCharType="end"/>
      </w:r>
    </w:p>
    <w:p w14:paraId="37B4464A" w14:textId="77777777" w:rsidR="00000000" w:rsidRDefault="00E819AD">
      <w:pPr>
        <w:pStyle w:val="TO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Pr>
          <w:noProof/>
        </w:rPr>
        <w:t>18</w:t>
      </w:r>
      <w:r>
        <w:rPr>
          <w:noProof/>
        </w:rPr>
        <w:fldChar w:fldCharType="end"/>
      </w:r>
    </w:p>
    <w:p w14:paraId="19F94938" w14:textId="77777777" w:rsidR="00000000" w:rsidRDefault="00E819AD">
      <w:pPr>
        <w:pStyle w:val="TOC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Pr>
          <w:noProof/>
        </w:rPr>
        <w:t>19</w:t>
      </w:r>
      <w:r>
        <w:rPr>
          <w:noProof/>
        </w:rPr>
        <w:fldChar w:fldCharType="end"/>
      </w:r>
    </w:p>
    <w:p w14:paraId="0B7AB600" w14:textId="77777777" w:rsidR="00000000" w:rsidRDefault="00E819AD">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Pr>
          <w:noProof/>
        </w:rPr>
        <w:t>20</w:t>
      </w:r>
      <w:r>
        <w:rPr>
          <w:noProof/>
        </w:rPr>
        <w:fldChar w:fldCharType="end"/>
      </w:r>
    </w:p>
    <w:p w14:paraId="7DA4CA81" w14:textId="77777777" w:rsidR="00000000" w:rsidRDefault="00E819AD">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Pr>
          <w:noProof/>
        </w:rPr>
        <w:t>23</w:t>
      </w:r>
      <w:r>
        <w:rPr>
          <w:noProof/>
        </w:rPr>
        <w:fldChar w:fldCharType="end"/>
      </w:r>
    </w:p>
    <w:p w14:paraId="35F9B305" w14:textId="77777777" w:rsidR="00000000" w:rsidRDefault="00E819AD">
      <w:pPr>
        <w:pStyle w:val="TO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Pr>
          <w:noProof/>
        </w:rPr>
        <w:t>24</w:t>
      </w:r>
      <w:r>
        <w:rPr>
          <w:noProof/>
        </w:rPr>
        <w:fldChar w:fldCharType="end"/>
      </w:r>
    </w:p>
    <w:p w14:paraId="47559FE8" w14:textId="77777777" w:rsidR="00000000" w:rsidRDefault="00E819AD">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Pr>
          <w:noProof/>
        </w:rPr>
        <w:t>25</w:t>
      </w:r>
      <w:r>
        <w:rPr>
          <w:noProof/>
        </w:rPr>
        <w:fldChar w:fldCharType="end"/>
      </w:r>
    </w:p>
    <w:p w14:paraId="3AE45FFF" w14:textId="77777777" w:rsidR="00000000" w:rsidRDefault="00E819AD">
      <w:pPr>
        <w:pStyle w:val="TO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Pr>
          <w:noProof/>
        </w:rPr>
        <w:t>25</w:t>
      </w:r>
      <w:r>
        <w:rPr>
          <w:noProof/>
        </w:rPr>
        <w:fldChar w:fldCharType="end"/>
      </w:r>
    </w:p>
    <w:p w14:paraId="664395DF" w14:textId="77777777" w:rsidR="00000000" w:rsidRDefault="00E819AD">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Pr>
          <w:noProof/>
        </w:rPr>
        <w:t>25</w:t>
      </w:r>
      <w:r>
        <w:rPr>
          <w:noProof/>
        </w:rPr>
        <w:fldChar w:fldCharType="end"/>
      </w:r>
    </w:p>
    <w:p w14:paraId="49D97CDA" w14:textId="77777777" w:rsidR="00000000" w:rsidRDefault="00E819AD">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Pr>
          <w:noProof/>
        </w:rPr>
        <w:t>25</w:t>
      </w:r>
      <w:r>
        <w:rPr>
          <w:noProof/>
        </w:rPr>
        <w:fldChar w:fldCharType="end"/>
      </w:r>
    </w:p>
    <w:p w14:paraId="3797A62A" w14:textId="77777777" w:rsidR="00000000" w:rsidRDefault="00E819AD">
      <w:pPr>
        <w:pStyle w:val="TOC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Pr>
          <w:noProof/>
        </w:rPr>
        <w:t>25</w:t>
      </w:r>
      <w:r>
        <w:rPr>
          <w:noProof/>
        </w:rPr>
        <w:fldChar w:fldCharType="end"/>
      </w:r>
    </w:p>
    <w:p w14:paraId="4FCE7379" w14:textId="77777777" w:rsidR="00000000" w:rsidRDefault="00E819AD">
      <w:pPr>
        <w:pStyle w:val="TO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Pr>
          <w:noProof/>
        </w:rPr>
        <w:t>25</w:t>
      </w:r>
      <w:r>
        <w:rPr>
          <w:noProof/>
        </w:rPr>
        <w:fldChar w:fldCharType="end"/>
      </w:r>
    </w:p>
    <w:p w14:paraId="3E30B71C" w14:textId="77777777" w:rsidR="00000000" w:rsidRDefault="00E819AD">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Pr>
          <w:noProof/>
        </w:rPr>
        <w:t>25</w:t>
      </w:r>
      <w:r>
        <w:rPr>
          <w:noProof/>
        </w:rPr>
        <w:fldChar w:fldCharType="end"/>
      </w:r>
    </w:p>
    <w:p w14:paraId="6DED71F4" w14:textId="77777777" w:rsidR="00000000" w:rsidRDefault="00E819AD">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Pr>
          <w:noProof/>
        </w:rPr>
        <w:t>25</w:t>
      </w:r>
      <w:r>
        <w:rPr>
          <w:noProof/>
        </w:rPr>
        <w:fldChar w:fldCharType="end"/>
      </w:r>
    </w:p>
    <w:p w14:paraId="4939941A" w14:textId="77777777" w:rsidR="00000000" w:rsidRDefault="00E819AD">
      <w:pPr>
        <w:pStyle w:val="TOC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Pr>
          <w:noProof/>
        </w:rPr>
        <w:t>25</w:t>
      </w:r>
      <w:r>
        <w:rPr>
          <w:noProof/>
        </w:rPr>
        <w:fldChar w:fldCharType="end"/>
      </w:r>
    </w:p>
    <w:p w14:paraId="40F38A07" w14:textId="77777777" w:rsidR="00000000" w:rsidRDefault="00E819AD">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Pr>
          <w:noProof/>
        </w:rPr>
        <w:t>25</w:t>
      </w:r>
      <w:r>
        <w:rPr>
          <w:noProof/>
        </w:rPr>
        <w:fldChar w:fldCharType="end"/>
      </w:r>
    </w:p>
    <w:p w14:paraId="5A030D8D" w14:textId="77777777" w:rsidR="00000000" w:rsidRDefault="00E819AD">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Pr>
          <w:noProof/>
        </w:rPr>
        <w:t>25</w:t>
      </w:r>
      <w:r>
        <w:rPr>
          <w:noProof/>
        </w:rPr>
        <w:fldChar w:fldCharType="end"/>
      </w:r>
    </w:p>
    <w:p w14:paraId="422BC05A" w14:textId="77777777" w:rsidR="00000000" w:rsidRDefault="00E819AD">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Pr>
          <w:noProof/>
        </w:rPr>
        <w:t>25</w:t>
      </w:r>
      <w:r>
        <w:rPr>
          <w:noProof/>
        </w:rPr>
        <w:fldChar w:fldCharType="end"/>
      </w:r>
    </w:p>
    <w:p w14:paraId="237F0647" w14:textId="77777777" w:rsidR="00000000" w:rsidRDefault="00E819AD">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Pr>
          <w:noProof/>
        </w:rPr>
        <w:t>25</w:t>
      </w:r>
      <w:r>
        <w:rPr>
          <w:noProof/>
        </w:rPr>
        <w:fldChar w:fldCharType="end"/>
      </w:r>
    </w:p>
    <w:p w14:paraId="5B209381" w14:textId="77777777" w:rsidR="00000000" w:rsidRDefault="00E819AD">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Pr>
          <w:noProof/>
        </w:rPr>
        <w:t>26</w:t>
      </w:r>
      <w:r>
        <w:rPr>
          <w:noProof/>
        </w:rPr>
        <w:fldChar w:fldCharType="end"/>
      </w:r>
    </w:p>
    <w:p w14:paraId="0BC7A12B" w14:textId="77777777" w:rsidR="00000000" w:rsidRDefault="00E819AD">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Pr>
          <w:noProof/>
        </w:rPr>
        <w:t>26</w:t>
      </w:r>
      <w:r>
        <w:rPr>
          <w:noProof/>
        </w:rPr>
        <w:fldChar w:fldCharType="end"/>
      </w:r>
    </w:p>
    <w:p w14:paraId="047EB848" w14:textId="77777777" w:rsidR="00000000" w:rsidRDefault="00E819AD">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Pr>
          <w:noProof/>
        </w:rPr>
        <w:t>26</w:t>
      </w:r>
      <w:r>
        <w:rPr>
          <w:noProof/>
        </w:rPr>
        <w:fldChar w:fldCharType="end"/>
      </w:r>
    </w:p>
    <w:p w14:paraId="0C70447A" w14:textId="77777777" w:rsidR="00000000" w:rsidRDefault="00E819AD">
      <w:pPr>
        <w:pStyle w:val="TOC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Pr>
          <w:noProof/>
        </w:rPr>
        <w:t>26</w:t>
      </w:r>
      <w:r>
        <w:rPr>
          <w:noProof/>
        </w:rPr>
        <w:fldChar w:fldCharType="end"/>
      </w:r>
    </w:p>
    <w:p w14:paraId="49FFB724" w14:textId="77777777" w:rsidR="00000000" w:rsidRDefault="00E819AD">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Pr>
          <w:noProof/>
        </w:rPr>
        <w:t>26</w:t>
      </w:r>
      <w:r>
        <w:rPr>
          <w:noProof/>
        </w:rPr>
        <w:fldChar w:fldCharType="end"/>
      </w:r>
    </w:p>
    <w:p w14:paraId="7221AA1B" w14:textId="77777777" w:rsidR="00000000" w:rsidRDefault="00E819AD">
      <w:pPr>
        <w:pStyle w:val="TO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Pr>
          <w:noProof/>
        </w:rPr>
        <w:t>26</w:t>
      </w:r>
      <w:r>
        <w:rPr>
          <w:noProof/>
        </w:rPr>
        <w:fldChar w:fldCharType="end"/>
      </w:r>
    </w:p>
    <w:p w14:paraId="1087B955" w14:textId="77777777" w:rsidR="00000000" w:rsidRDefault="00E819AD">
      <w:pPr>
        <w:pStyle w:val="TO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Pr>
          <w:noProof/>
        </w:rPr>
        <w:t>26</w:t>
      </w:r>
      <w:r>
        <w:rPr>
          <w:noProof/>
        </w:rPr>
        <w:fldChar w:fldCharType="end"/>
      </w:r>
    </w:p>
    <w:p w14:paraId="41DDBE88" w14:textId="77777777" w:rsidR="00000000" w:rsidRDefault="00E819AD">
      <w:pPr>
        <w:pStyle w:val="TOC1"/>
        <w:tabs>
          <w:tab w:val="left" w:pos="432"/>
        </w:tabs>
        <w:rPr>
          <w:noProof/>
          <w:sz w:val="24"/>
          <w:szCs w:val="24"/>
        </w:rPr>
      </w:pPr>
      <w:r>
        <w:rPr>
          <w:noProof/>
          <w:szCs w:val="24"/>
        </w:rPr>
        <w:t>8.</w:t>
      </w:r>
      <w:r>
        <w:rPr>
          <w:noProof/>
          <w:sz w:val="24"/>
          <w:szCs w:val="24"/>
        </w:rPr>
        <w:tab/>
      </w:r>
      <w:r w:rsidRPr="006368F4">
        <w:rPr>
          <w:noProof/>
          <w:szCs w:val="24"/>
          <w:highlight w:val="yellow"/>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Pr>
          <w:noProof/>
        </w:rPr>
        <w:t>27</w:t>
      </w:r>
      <w:r>
        <w:rPr>
          <w:noProof/>
        </w:rPr>
        <w:fldChar w:fldCharType="end"/>
      </w:r>
    </w:p>
    <w:p w14:paraId="72E33A46" w14:textId="77777777" w:rsidR="00000000" w:rsidRDefault="00E819AD">
      <w:pPr>
        <w:pStyle w:val="TOC1"/>
        <w:tabs>
          <w:tab w:val="left" w:pos="432"/>
        </w:tabs>
        <w:rPr>
          <w:noProof/>
          <w:sz w:val="24"/>
          <w:szCs w:val="24"/>
        </w:rPr>
      </w:pPr>
      <w:r>
        <w:rPr>
          <w:noProof/>
          <w:szCs w:val="24"/>
        </w:rPr>
        <w:t>9.</w:t>
      </w:r>
      <w:r>
        <w:rPr>
          <w:noProof/>
          <w:sz w:val="24"/>
          <w:szCs w:val="24"/>
        </w:rPr>
        <w:tab/>
      </w:r>
      <w:r w:rsidRPr="006368F4">
        <w:rPr>
          <w:noProof/>
          <w:szCs w:val="24"/>
          <w:highlight w:val="yellow"/>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Pr>
          <w:noProof/>
        </w:rPr>
        <w:t>27</w:t>
      </w:r>
      <w:r>
        <w:rPr>
          <w:noProof/>
        </w:rPr>
        <w:fldChar w:fldCharType="end"/>
      </w:r>
    </w:p>
    <w:p w14:paraId="123F8B97" w14:textId="77777777" w:rsidR="00000000" w:rsidRDefault="00E819AD">
      <w:pPr>
        <w:pStyle w:val="TO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Pr>
          <w:noProof/>
        </w:rPr>
        <w:t>27</w:t>
      </w:r>
      <w:r>
        <w:rPr>
          <w:noProof/>
        </w:rPr>
        <w:fldChar w:fldCharType="end"/>
      </w:r>
    </w:p>
    <w:p w14:paraId="2ADAD295" w14:textId="77777777" w:rsidR="00000000" w:rsidRDefault="00E819AD">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Pr>
          <w:noProof/>
        </w:rPr>
        <w:t>28</w:t>
      </w:r>
      <w:r>
        <w:rPr>
          <w:noProof/>
        </w:rPr>
        <w:fldChar w:fldCharType="end"/>
      </w:r>
    </w:p>
    <w:p w14:paraId="27CD76D9" w14:textId="77777777" w:rsidR="00000000" w:rsidRDefault="00E819AD">
      <w:pPr>
        <w:pStyle w:val="TOC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Pr>
          <w:noProof/>
        </w:rPr>
        <w:t>28</w:t>
      </w:r>
      <w:r>
        <w:rPr>
          <w:noProof/>
        </w:rPr>
        <w:fldChar w:fldCharType="end"/>
      </w:r>
    </w:p>
    <w:p w14:paraId="105518B5" w14:textId="77777777" w:rsidR="00000000" w:rsidRDefault="00E819AD">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Pr>
          <w:noProof/>
        </w:rPr>
        <w:t>29</w:t>
      </w:r>
      <w:r>
        <w:rPr>
          <w:noProof/>
        </w:rPr>
        <w:fldChar w:fldCharType="end"/>
      </w:r>
    </w:p>
    <w:p w14:paraId="2BA1A23C" w14:textId="77777777" w:rsidR="00000000" w:rsidRDefault="00E819AD">
      <w:pPr>
        <w:pStyle w:val="TOC1"/>
        <w:tabs>
          <w:tab w:val="left" w:pos="864"/>
        </w:tabs>
        <w:rPr>
          <w:noProof/>
          <w:sz w:val="24"/>
          <w:szCs w:val="24"/>
        </w:rPr>
      </w:pPr>
      <w:r>
        <w:rPr>
          <w:noProof/>
          <w:szCs w:val="24"/>
        </w:rPr>
        <w:t>10.</w:t>
      </w:r>
      <w:r>
        <w:rPr>
          <w:noProof/>
          <w:sz w:val="24"/>
          <w:szCs w:val="24"/>
        </w:rPr>
        <w:tab/>
      </w:r>
      <w:r w:rsidRPr="006368F4">
        <w:rPr>
          <w:noProof/>
          <w:szCs w:val="24"/>
          <w:highlight w:val="yellow"/>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Pr>
          <w:noProof/>
        </w:rPr>
        <w:t>29</w:t>
      </w:r>
      <w:r>
        <w:rPr>
          <w:noProof/>
        </w:rPr>
        <w:fldChar w:fldCharType="end"/>
      </w:r>
    </w:p>
    <w:p w14:paraId="72D9A066" w14:textId="77777777" w:rsidR="00000000" w:rsidRDefault="00E819AD">
      <w:pPr>
        <w:pStyle w:val="TO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Pr>
          <w:noProof/>
        </w:rPr>
        <w:t>29</w:t>
      </w:r>
      <w:r>
        <w:rPr>
          <w:noProof/>
        </w:rPr>
        <w:fldChar w:fldCharType="end"/>
      </w:r>
    </w:p>
    <w:p w14:paraId="21EB69A2" w14:textId="77777777" w:rsidR="00000000" w:rsidRDefault="00E819AD">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Pr>
          <w:noProof/>
        </w:rPr>
        <w:t>31</w:t>
      </w:r>
      <w:r>
        <w:rPr>
          <w:noProof/>
        </w:rPr>
        <w:fldChar w:fldCharType="end"/>
      </w:r>
    </w:p>
    <w:p w14:paraId="5F403A00" w14:textId="77777777" w:rsidR="00000000" w:rsidRDefault="00E819AD">
      <w:pPr>
        <w:pStyle w:val="TOC1"/>
        <w:tabs>
          <w:tab w:val="left" w:pos="864"/>
        </w:tabs>
        <w:rPr>
          <w:noProof/>
          <w:sz w:val="24"/>
          <w:szCs w:val="24"/>
        </w:rPr>
      </w:pPr>
      <w:r>
        <w:rPr>
          <w:noProof/>
          <w:szCs w:val="24"/>
        </w:rPr>
        <w:t>11.</w:t>
      </w:r>
      <w:r>
        <w:rPr>
          <w:noProof/>
          <w:sz w:val="24"/>
          <w:szCs w:val="24"/>
        </w:rPr>
        <w:tab/>
      </w:r>
      <w:r w:rsidRPr="006368F4">
        <w:rPr>
          <w:noProof/>
          <w:szCs w:val="24"/>
          <w:highlight w:val="yellow"/>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Pr>
          <w:noProof/>
        </w:rPr>
        <w:t>32</w:t>
      </w:r>
      <w:r>
        <w:rPr>
          <w:noProof/>
        </w:rPr>
        <w:fldChar w:fldCharType="end"/>
      </w:r>
    </w:p>
    <w:p w14:paraId="3DFDFD26" w14:textId="77777777" w:rsidR="00000000" w:rsidRDefault="00E819AD">
      <w:pPr>
        <w:pStyle w:val="TOC1"/>
        <w:tabs>
          <w:tab w:val="left" w:pos="864"/>
        </w:tabs>
        <w:rPr>
          <w:noProof/>
          <w:sz w:val="24"/>
          <w:szCs w:val="24"/>
        </w:rPr>
      </w:pPr>
      <w:r>
        <w:rPr>
          <w:noProof/>
          <w:szCs w:val="24"/>
        </w:rPr>
        <w:t>12.</w:t>
      </w:r>
      <w:r>
        <w:rPr>
          <w:noProof/>
          <w:sz w:val="24"/>
          <w:szCs w:val="24"/>
        </w:rPr>
        <w:tab/>
      </w:r>
      <w:r w:rsidRPr="006368F4">
        <w:rPr>
          <w:noProof/>
          <w:szCs w:val="24"/>
          <w:highlight w:val="yellow"/>
        </w:rPr>
        <w:t>Risks, Dependencies, Assumptions a</w:t>
      </w:r>
      <w:r>
        <w:rPr>
          <w:noProof/>
          <w:szCs w:val="24"/>
        </w:rPr>
        <w:t>nd Constraints</w:t>
      </w:r>
      <w:r>
        <w:rPr>
          <w:noProof/>
        </w:rPr>
        <w:tab/>
      </w:r>
      <w:r>
        <w:rPr>
          <w:noProof/>
        </w:rPr>
        <w:fldChar w:fldCharType="begin"/>
      </w:r>
      <w:r>
        <w:rPr>
          <w:noProof/>
        </w:rPr>
        <w:instrText xml:space="preserve"> PAGEREF _Toc524537188 \h </w:instrText>
      </w:r>
      <w:r>
        <w:rPr>
          <w:noProof/>
        </w:rPr>
      </w:r>
      <w:r>
        <w:rPr>
          <w:noProof/>
        </w:rPr>
        <w:fldChar w:fldCharType="separate"/>
      </w:r>
      <w:r>
        <w:rPr>
          <w:noProof/>
        </w:rPr>
        <w:t>32</w:t>
      </w:r>
      <w:r>
        <w:rPr>
          <w:noProof/>
        </w:rPr>
        <w:fldChar w:fldCharType="end"/>
      </w:r>
    </w:p>
    <w:p w14:paraId="53E56AE7" w14:textId="77777777" w:rsidR="00000000" w:rsidRDefault="00E819AD">
      <w:pPr>
        <w:pStyle w:val="TOC1"/>
        <w:tabs>
          <w:tab w:val="left" w:pos="864"/>
        </w:tabs>
        <w:rPr>
          <w:noProof/>
          <w:sz w:val="24"/>
          <w:szCs w:val="24"/>
        </w:rPr>
      </w:pPr>
      <w:r>
        <w:rPr>
          <w:noProof/>
          <w:szCs w:val="24"/>
        </w:rPr>
        <w:t>13.</w:t>
      </w:r>
      <w:r>
        <w:rPr>
          <w:noProof/>
          <w:sz w:val="24"/>
          <w:szCs w:val="24"/>
        </w:rPr>
        <w:tab/>
      </w:r>
      <w:r w:rsidRPr="006368F4">
        <w:rPr>
          <w:noProof/>
          <w:szCs w:val="24"/>
          <w:highlight w:val="yellow"/>
        </w:rPr>
        <w:t>Management Process and Procedur</w:t>
      </w:r>
      <w:r w:rsidRPr="006368F4">
        <w:rPr>
          <w:noProof/>
          <w:szCs w:val="24"/>
          <w:highlight w:val="yellow"/>
        </w:rPr>
        <w:t>es</w:t>
      </w:r>
      <w:r>
        <w:rPr>
          <w:noProof/>
        </w:rPr>
        <w:tab/>
      </w:r>
      <w:r>
        <w:rPr>
          <w:noProof/>
        </w:rPr>
        <w:fldChar w:fldCharType="begin"/>
      </w:r>
      <w:r>
        <w:rPr>
          <w:noProof/>
        </w:rPr>
        <w:instrText xml:space="preserve"> PAGEREF _Toc524537189 \h </w:instrText>
      </w:r>
      <w:r>
        <w:rPr>
          <w:noProof/>
        </w:rPr>
      </w:r>
      <w:r>
        <w:rPr>
          <w:noProof/>
        </w:rPr>
        <w:fldChar w:fldCharType="separate"/>
      </w:r>
      <w:r>
        <w:rPr>
          <w:noProof/>
        </w:rPr>
        <w:t>33</w:t>
      </w:r>
      <w:r>
        <w:rPr>
          <w:noProof/>
        </w:rPr>
        <w:fldChar w:fldCharType="end"/>
      </w:r>
    </w:p>
    <w:p w14:paraId="2343006D" w14:textId="77777777" w:rsidR="00000000" w:rsidRDefault="00E819AD">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Pr>
          <w:noProof/>
        </w:rPr>
        <w:t>33</w:t>
      </w:r>
      <w:r>
        <w:rPr>
          <w:noProof/>
        </w:rPr>
        <w:fldChar w:fldCharType="end"/>
      </w:r>
    </w:p>
    <w:p w14:paraId="5C742DA3" w14:textId="77777777" w:rsidR="00000000" w:rsidRDefault="00E819AD">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Pr>
          <w:noProof/>
        </w:rPr>
        <w:t>33</w:t>
      </w:r>
      <w:r>
        <w:rPr>
          <w:noProof/>
        </w:rPr>
        <w:fldChar w:fldCharType="end"/>
      </w:r>
    </w:p>
    <w:p w14:paraId="7007B076" w14:textId="77777777" w:rsidR="00000000" w:rsidRDefault="00E819AD">
      <w:pPr>
        <w:pStyle w:val="TOC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Pr>
          <w:noProof/>
        </w:rPr>
        <w:t>34</w:t>
      </w:r>
      <w:r>
        <w:rPr>
          <w:noProof/>
        </w:rPr>
        <w:fldChar w:fldCharType="end"/>
      </w:r>
    </w:p>
    <w:p w14:paraId="72098E6F" w14:textId="77777777" w:rsidR="00000000" w:rsidRDefault="00E819AD">
      <w:pPr>
        <w:pStyle w:val="TO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Pr>
          <w:noProof/>
        </w:rPr>
        <w:t>34</w:t>
      </w:r>
      <w:r>
        <w:rPr>
          <w:noProof/>
        </w:rPr>
        <w:fldChar w:fldCharType="end"/>
      </w:r>
    </w:p>
    <w:p w14:paraId="73AA23FE" w14:textId="77777777" w:rsidR="00000000" w:rsidRDefault="00E819AD">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Pr>
          <w:noProof/>
        </w:rPr>
        <w:t>34</w:t>
      </w:r>
      <w:r>
        <w:rPr>
          <w:noProof/>
        </w:rPr>
        <w:fldChar w:fldCharType="end"/>
      </w:r>
    </w:p>
    <w:p w14:paraId="6133C839" w14:textId="77777777" w:rsidR="00000000" w:rsidRDefault="00E819AD">
      <w:pPr>
        <w:pStyle w:val="TO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Pr>
          <w:noProof/>
        </w:rPr>
        <w:t>34</w:t>
      </w:r>
      <w:r>
        <w:rPr>
          <w:noProof/>
        </w:rPr>
        <w:fldChar w:fldCharType="end"/>
      </w:r>
    </w:p>
    <w:p w14:paraId="1A9523C7" w14:textId="77777777" w:rsidR="00000000" w:rsidRDefault="00E819AD">
      <w:pPr>
        <w:pStyle w:val="MainTitle"/>
        <w:ind w:left="450" w:firstLine="450"/>
      </w:pPr>
      <w:r>
        <w:fldChar w:fldCharType="end"/>
      </w:r>
      <w:r>
        <w:br w:type="page"/>
      </w:r>
      <w:r>
        <w:lastRenderedPageBreak/>
        <w:fldChar w:fldCharType="begin"/>
      </w:r>
      <w:r>
        <w:instrText xml:space="preserve"> TITLE  \* MERGEFORMAT </w:instrText>
      </w:r>
      <w:r>
        <w:fldChar w:fldCharType="separate"/>
      </w:r>
      <w:r w:rsidR="00C02B38">
        <w:t>&lt;Iteration/ Master&gt; Test Plan</w:t>
      </w:r>
      <w:r>
        <w:fldChar w:fldCharType="end"/>
      </w:r>
    </w:p>
    <w:p w14:paraId="668A4070" w14:textId="77777777" w:rsidR="00000000" w:rsidRDefault="00E819AD">
      <w:pPr>
        <w:pStyle w:val="Heading1"/>
      </w:pPr>
      <w:bookmarkStart w:id="0" w:name="_Toc433104436"/>
      <w:bookmarkStart w:id="1" w:name="_Toc524537127"/>
      <w:r>
        <w:t>In</w:t>
      </w:r>
      <w:r>
        <w:t>troduction</w:t>
      </w:r>
      <w:bookmarkEnd w:id="0"/>
      <w:bookmarkEnd w:id="1"/>
    </w:p>
    <w:p w14:paraId="60D6FCE6" w14:textId="77777777" w:rsidR="00000000" w:rsidRDefault="00E819AD">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14:paraId="32B0F931" w14:textId="77777777" w:rsidR="00000000" w:rsidRDefault="00E819AD">
      <w:pPr>
        <w:pStyle w:val="BodyText"/>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14:paraId="4A54AD62" w14:textId="77777777" w:rsidR="00000000" w:rsidRDefault="00E819AD">
      <w:pPr>
        <w:pStyle w:val="BodyText"/>
      </w:pPr>
      <w:r>
        <w:t xml:space="preserve">This </w:t>
      </w:r>
      <w:r>
        <w:rPr>
          <w:i/>
          <w:iCs/>
        </w:rPr>
        <w:t xml:space="preserve">Test Plan </w:t>
      </w:r>
      <w:r>
        <w:t xml:space="preserve">for the </w:t>
      </w:r>
      <w:r>
        <w:fldChar w:fldCharType="begin"/>
      </w:r>
      <w:r>
        <w:instrText xml:space="preserve"> SUBJECT  \* MERGEFORMAT </w:instrText>
      </w:r>
      <w:r>
        <w:fldChar w:fldCharType="separate"/>
      </w:r>
      <w:r w:rsidR="00C02B38">
        <w:t>&lt;Project Name&gt;</w:t>
      </w:r>
      <w:r>
        <w:fldChar w:fldCharType="end"/>
      </w:r>
      <w:r>
        <w:t xml:space="preserve"> supports the following objectives:</w:t>
      </w:r>
    </w:p>
    <w:p w14:paraId="2D8C679D" w14:textId="77777777" w:rsidR="00000000" w:rsidRDefault="00E819AD">
      <w:pPr>
        <w:pStyle w:val="InfoBlue"/>
      </w:pPr>
      <w:r>
        <w:t>•</w:t>
      </w:r>
      <w:r>
        <w:tab/>
        <w:t>[Identifies the items that should be targeted by the tests.</w:t>
      </w:r>
    </w:p>
    <w:p w14:paraId="7E6FB1CC" w14:textId="77777777" w:rsidR="00000000" w:rsidRDefault="00E819AD">
      <w:pPr>
        <w:pStyle w:val="InfoBlue"/>
      </w:pPr>
      <w:r>
        <w:t>•</w:t>
      </w:r>
      <w:r>
        <w:tab/>
        <w:t>Identifies the motivation for and ideas behind th</w:t>
      </w:r>
      <w:r>
        <w:t>e test areas to be covered.</w:t>
      </w:r>
    </w:p>
    <w:p w14:paraId="1E04CF0E" w14:textId="77777777" w:rsidR="00000000" w:rsidRDefault="00E819AD">
      <w:pPr>
        <w:pStyle w:val="InfoBlue"/>
      </w:pPr>
      <w:r>
        <w:t>•</w:t>
      </w:r>
      <w:r>
        <w:tab/>
        <w:t>Outlines the testing approach that will be used.</w:t>
      </w:r>
    </w:p>
    <w:p w14:paraId="39880DF3" w14:textId="77777777" w:rsidR="00000000" w:rsidRDefault="00E819AD">
      <w:pPr>
        <w:pStyle w:val="InfoBlue"/>
      </w:pPr>
      <w:r>
        <w:t>•</w:t>
      </w:r>
      <w:r>
        <w:tab/>
        <w:t>Identifies the required resources and provides an estimate of the test efforts.</w:t>
      </w:r>
    </w:p>
    <w:p w14:paraId="338BF028" w14:textId="77777777" w:rsidR="00000000" w:rsidRDefault="00E819AD">
      <w:pPr>
        <w:pStyle w:val="InfoBlue"/>
      </w:pPr>
      <w:r>
        <w:t>•</w:t>
      </w:r>
      <w:r>
        <w:tab/>
        <w:t>Lists the deliverable elements of the test project.]</w:t>
      </w:r>
    </w:p>
    <w:p w14:paraId="1A88EFF2" w14:textId="77777777" w:rsidR="00000000" w:rsidRDefault="00E819AD">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14:paraId="1269E059" w14:textId="77777777" w:rsidR="00000000" w:rsidRDefault="00E819AD">
      <w:pPr>
        <w:pStyle w:val="InfoBlue"/>
      </w:pPr>
      <w:bookmarkStart w:id="15" w:name="_Toc314978531"/>
      <w:bookmarkStart w:id="16" w:name="_Toc324843637"/>
      <w:bookmarkStart w:id="17" w:name="_Toc324851944"/>
      <w:bookmarkStart w:id="18" w:name="_Toc324915527"/>
      <w:bookmarkStart w:id="19"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14:paraId="02D06A1D" w14:textId="77777777" w:rsidR="00000000" w:rsidRDefault="00E819AD">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C02B38">
        <w:t>3</w:t>
      </w:r>
      <w:r>
        <w:fldChar w:fldCharType="end"/>
      </w:r>
      <w:r>
        <w:t xml:space="preserve">, </w:t>
      </w:r>
      <w:r>
        <w:fldChar w:fldCharType="begin"/>
      </w:r>
      <w:r>
        <w:instrText xml:space="preserve"> REF _Ref5244324</w:instrText>
      </w:r>
      <w:r>
        <w:instrText xml:space="preserve">34 \h </w:instrText>
      </w:r>
      <w:r>
        <w:fldChar w:fldCharType="separate"/>
      </w:r>
      <w:r w:rsidR="00C02B38">
        <w:t>Target Test Items</w:t>
      </w:r>
      <w:r>
        <w:fldChar w:fldCharType="end"/>
      </w:r>
      <w:r>
        <w:t xml:space="preserve">, and </w:t>
      </w:r>
      <w:r>
        <w:fldChar w:fldCharType="begin"/>
      </w:r>
      <w:r>
        <w:instrText xml:space="preserve"> REF _Ref524432393 \r \h </w:instrText>
      </w:r>
      <w:r>
        <w:fldChar w:fldCharType="separate"/>
      </w:r>
      <w:r w:rsidR="00C02B38">
        <w:t>4</w:t>
      </w:r>
      <w:r>
        <w:fldChar w:fldCharType="end"/>
      </w:r>
      <w:r>
        <w:t>,</w:t>
      </w:r>
      <w:r>
        <w:fldChar w:fldCharType="begin"/>
      </w:r>
      <w:r>
        <w:instrText xml:space="preserve"> REF _Ref524432393 \h </w:instrText>
      </w:r>
      <w:r>
        <w:fldChar w:fldCharType="separate"/>
      </w:r>
      <w:r w:rsidR="00C02B38">
        <w:t>Outline of Planned Tests</w:t>
      </w:r>
      <w:r>
        <w:fldChar w:fldCharType="end"/>
      </w:r>
      <w:r>
        <w:t>.]</w:t>
      </w:r>
    </w:p>
    <w:p w14:paraId="10837B5B" w14:textId="77777777" w:rsidR="00000000" w:rsidRDefault="00E819AD">
      <w:pPr>
        <w:pStyle w:val="Heading2"/>
      </w:pPr>
      <w:bookmarkStart w:id="20" w:name="_Toc524537130"/>
      <w:r>
        <w:t>Intended Audience</w:t>
      </w:r>
      <w:bookmarkEnd w:id="20"/>
    </w:p>
    <w:p w14:paraId="1F201AF8" w14:textId="77777777" w:rsidR="00000000" w:rsidRDefault="00E819AD">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14:paraId="2DB75C75" w14:textId="77777777" w:rsidR="00000000" w:rsidRDefault="00E819AD">
      <w:pPr>
        <w:pStyle w:val="InfoBlue"/>
      </w:pPr>
      <w:r>
        <w:rPr>
          <w:b/>
          <w:bCs/>
        </w:rPr>
        <w:t>Note</w:t>
      </w:r>
      <w:r>
        <w:t xml:space="preserve">: Document style and content often alters in relation to the intended audience. </w:t>
      </w:r>
    </w:p>
    <w:p w14:paraId="6E62CF77" w14:textId="77777777" w:rsidR="00000000" w:rsidRDefault="00E819AD">
      <w:pPr>
        <w:pStyle w:val="InfoBlue"/>
      </w:pPr>
      <w:r>
        <w:t>This section should only be about three to five p</w:t>
      </w:r>
      <w:r>
        <w:t>aragraphs in length.]</w:t>
      </w:r>
    </w:p>
    <w:p w14:paraId="5FBDF5B3" w14:textId="77777777" w:rsidR="00000000" w:rsidRDefault="00E819AD">
      <w:pPr>
        <w:pStyle w:val="Heading2"/>
      </w:pPr>
      <w:bookmarkStart w:id="21" w:name="_Toc524537131"/>
      <w:r>
        <w:t>Document Terminology and Acronyms</w:t>
      </w:r>
      <w:bookmarkEnd w:id="21"/>
    </w:p>
    <w:p w14:paraId="1587BC68" w14:textId="77777777" w:rsidR="00000000" w:rsidRDefault="00E819AD">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14:paraId="1353963C" w14:textId="77777777" w:rsidR="00000000" w:rsidRDefault="00E819AD">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14:paraId="08B734F9" w14:textId="77777777" w:rsidR="00000000" w:rsidRDefault="00E819AD">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14:paraId="7777D845" w14:textId="77777777" w:rsidR="00000000" w:rsidRDefault="00E819AD">
      <w:pPr>
        <w:pStyle w:val="Heading2"/>
      </w:pPr>
      <w:bookmarkStart w:id="28" w:name="_Toc524537133"/>
      <w:r>
        <w:t>Document Structure</w:t>
      </w:r>
      <w:bookmarkEnd w:id="28"/>
    </w:p>
    <w:p w14:paraId="4BB0C886" w14:textId="77777777" w:rsidR="00000000" w:rsidRDefault="00E819AD">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14:paraId="5809A774" w14:textId="77777777" w:rsidR="00000000" w:rsidRDefault="00E819AD">
      <w:pPr>
        <w:pStyle w:val="Heading1"/>
        <w:keepNext w:val="0"/>
      </w:pPr>
      <w:bookmarkStart w:id="29" w:name="_Toc524537134"/>
      <w:bookmarkEnd w:id="22"/>
      <w:bookmarkEnd w:id="23"/>
      <w:bookmarkEnd w:id="24"/>
      <w:bookmarkEnd w:id="25"/>
      <w:bookmarkEnd w:id="26"/>
      <w:r>
        <w:lastRenderedPageBreak/>
        <w:t>Evaluation Mission and Test Motivation</w:t>
      </w:r>
      <w:bookmarkEnd w:id="29"/>
    </w:p>
    <w:p w14:paraId="0569E0C4" w14:textId="77777777" w:rsidR="00000000" w:rsidRDefault="00E819AD">
      <w:pPr>
        <w:pStyle w:val="InfoBlue"/>
      </w:pPr>
      <w:r>
        <w:t xml:space="preserve"> [Provide an overview of the mission and motivation for the testing that will be conduct</w:t>
      </w:r>
      <w:r>
        <w:t>ed in this iteration.]</w:t>
      </w:r>
    </w:p>
    <w:p w14:paraId="49E06797" w14:textId="77777777" w:rsidR="00000000" w:rsidRDefault="00E819AD">
      <w:pPr>
        <w:pStyle w:val="Heading2"/>
      </w:pPr>
      <w:bookmarkStart w:id="30" w:name="_Toc524537135"/>
      <w:r>
        <w:t>Background</w:t>
      </w:r>
      <w:bookmarkEnd w:id="30"/>
    </w:p>
    <w:p w14:paraId="40F2E206" w14:textId="77777777" w:rsidR="00000000" w:rsidRDefault="00E819AD">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14:paraId="40D5D5AC" w14:textId="77777777" w:rsidR="00000000" w:rsidRDefault="00E819AD">
      <w:pPr>
        <w:pStyle w:val="Heading2"/>
      </w:pPr>
      <w:bookmarkStart w:id="31" w:name="_Toc524537136"/>
      <w:r>
        <w:t>Evaluation Mission</w:t>
      </w:r>
      <w:bookmarkEnd w:id="31"/>
    </w:p>
    <w:p w14:paraId="66730AFD" w14:textId="77777777" w:rsidR="00000000" w:rsidRDefault="00E819AD">
      <w:pPr>
        <w:pStyle w:val="InfoBlue"/>
      </w:pPr>
      <w:r>
        <w:t>[Provide a brief statement that defines the mission for the evaluation effort in the current iteration. This statement might incorporate one or more concerns including:</w:t>
      </w:r>
    </w:p>
    <w:p w14:paraId="66796E24" w14:textId="77777777" w:rsidR="00000000" w:rsidRDefault="00E819AD" w:rsidP="00E819AD">
      <w:pPr>
        <w:pStyle w:val="InfoBlue"/>
        <w:numPr>
          <w:ilvl w:val="0"/>
          <w:numId w:val="14"/>
        </w:numPr>
      </w:pPr>
      <w:r>
        <w:t>find as many bugs as possible</w:t>
      </w:r>
    </w:p>
    <w:p w14:paraId="5B8339F0" w14:textId="77777777" w:rsidR="00000000" w:rsidRDefault="00E819AD" w:rsidP="00E819AD">
      <w:pPr>
        <w:pStyle w:val="InfoBlue"/>
        <w:numPr>
          <w:ilvl w:val="0"/>
          <w:numId w:val="14"/>
        </w:numPr>
      </w:pPr>
      <w:r>
        <w:t>find importa</w:t>
      </w:r>
      <w:r>
        <w:t>nt problems, assess perceived quality risks</w:t>
      </w:r>
    </w:p>
    <w:p w14:paraId="54528461" w14:textId="77777777" w:rsidR="00000000" w:rsidRDefault="00E819AD" w:rsidP="00E819AD">
      <w:pPr>
        <w:pStyle w:val="InfoBlue"/>
        <w:numPr>
          <w:ilvl w:val="0"/>
          <w:numId w:val="14"/>
        </w:numPr>
      </w:pPr>
      <w:r>
        <w:t>advise about perceived project risks</w:t>
      </w:r>
    </w:p>
    <w:p w14:paraId="7CAD4F0E" w14:textId="77777777" w:rsidR="00000000" w:rsidRDefault="00E819AD" w:rsidP="00E819AD">
      <w:pPr>
        <w:pStyle w:val="InfoBlue"/>
        <w:numPr>
          <w:ilvl w:val="0"/>
          <w:numId w:val="14"/>
        </w:numPr>
      </w:pPr>
      <w:r>
        <w:t>certify to a standard</w:t>
      </w:r>
    </w:p>
    <w:p w14:paraId="1FBED9C7" w14:textId="77777777" w:rsidR="00000000" w:rsidRDefault="00E819AD" w:rsidP="00E819AD">
      <w:pPr>
        <w:pStyle w:val="InfoBlue"/>
        <w:numPr>
          <w:ilvl w:val="0"/>
          <w:numId w:val="14"/>
        </w:numPr>
      </w:pPr>
      <w:r>
        <w:t>verify a specification (requirements, design or claims)</w:t>
      </w:r>
    </w:p>
    <w:p w14:paraId="77B56D59" w14:textId="77777777" w:rsidR="00000000" w:rsidRDefault="00E819AD" w:rsidP="00E819AD">
      <w:pPr>
        <w:pStyle w:val="InfoBlue"/>
        <w:numPr>
          <w:ilvl w:val="0"/>
          <w:numId w:val="14"/>
        </w:numPr>
      </w:pPr>
      <w:r>
        <w:t>advise about product quality, satisfy stakeholders</w:t>
      </w:r>
    </w:p>
    <w:p w14:paraId="0630E92B" w14:textId="77777777" w:rsidR="00000000" w:rsidRDefault="00E819AD" w:rsidP="00E819AD">
      <w:pPr>
        <w:pStyle w:val="InfoBlue"/>
        <w:numPr>
          <w:ilvl w:val="0"/>
          <w:numId w:val="14"/>
        </w:numPr>
      </w:pPr>
      <w:r>
        <w:t>advise about testing</w:t>
      </w:r>
    </w:p>
    <w:p w14:paraId="1D6DD796" w14:textId="77777777" w:rsidR="00000000" w:rsidRDefault="00E819AD" w:rsidP="00E819AD">
      <w:pPr>
        <w:pStyle w:val="InfoBlue"/>
        <w:numPr>
          <w:ilvl w:val="0"/>
          <w:numId w:val="14"/>
        </w:numPr>
      </w:pPr>
      <w:r>
        <w:t xml:space="preserve">fulfill process mandates </w:t>
      </w:r>
    </w:p>
    <w:p w14:paraId="19F45B7A" w14:textId="77777777" w:rsidR="00000000" w:rsidRDefault="00E819AD" w:rsidP="00E819AD">
      <w:pPr>
        <w:pStyle w:val="InfoBlue"/>
        <w:numPr>
          <w:ilvl w:val="0"/>
          <w:numId w:val="14"/>
        </w:numPr>
      </w:pPr>
      <w:r>
        <w:t>and so forth</w:t>
      </w:r>
    </w:p>
    <w:p w14:paraId="4E6623D2" w14:textId="77777777" w:rsidR="00000000" w:rsidRDefault="00E819AD">
      <w:pPr>
        <w:pStyle w:val="InfoBlue"/>
      </w:pPr>
      <w:r>
        <w:t>Each mission provides a different context to the test effort and alters the way in which testing should be approached.]</w:t>
      </w:r>
    </w:p>
    <w:p w14:paraId="3F791A96" w14:textId="77777777" w:rsidR="00000000" w:rsidRDefault="00E819AD">
      <w:pPr>
        <w:pStyle w:val="Heading2"/>
      </w:pPr>
      <w:bookmarkStart w:id="32" w:name="_Toc524537137"/>
      <w:r>
        <w:t>Test Motivators</w:t>
      </w:r>
      <w:bookmarkEnd w:id="32"/>
    </w:p>
    <w:p w14:paraId="23FDCA87" w14:textId="77777777" w:rsidR="00000000" w:rsidRDefault="00E819AD">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14:paraId="5A4F754F" w14:textId="77777777" w:rsidR="00000000" w:rsidRDefault="00E819AD">
      <w:pPr>
        <w:pStyle w:val="Heading1"/>
      </w:pPr>
      <w:bookmarkStart w:id="33" w:name="_Ref524432434"/>
      <w:bookmarkStart w:id="34" w:name="_Toc524537138"/>
      <w:r>
        <w:t>Target Test Items</w:t>
      </w:r>
      <w:bookmarkEnd w:id="33"/>
      <w:bookmarkEnd w:id="34"/>
    </w:p>
    <w:p w14:paraId="3554307D" w14:textId="77777777" w:rsidR="00000000" w:rsidRDefault="00E819AD">
      <w:pPr>
        <w:pStyle w:val="BodyText"/>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79D50E9D" w14:textId="77777777" w:rsidR="00000000" w:rsidRDefault="00E819AD">
      <w:pPr>
        <w:pStyle w:val="InfoBlue"/>
      </w:pPr>
      <w:r>
        <w:t>[Provide a high level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14:paraId="7D9E89C1" w14:textId="77777777" w:rsidR="00000000" w:rsidRDefault="00E819AD">
      <w:pPr>
        <w:pStyle w:val="Heading1"/>
      </w:pPr>
      <w:bookmarkStart w:id="35" w:name="_Toc314978529"/>
      <w:bookmarkStart w:id="36" w:name="_Toc324843635"/>
      <w:bookmarkStart w:id="37" w:name="_Toc324851942"/>
      <w:bookmarkStart w:id="38" w:name="_Toc324915525"/>
      <w:bookmarkStart w:id="39" w:name="_Toc433104438"/>
      <w:bookmarkStart w:id="40" w:name="_Ref524432393"/>
      <w:bookmarkStart w:id="41" w:name="_Toc524537139"/>
      <w:r>
        <w:t>Outline of Planned Tests</w:t>
      </w:r>
      <w:bookmarkEnd w:id="40"/>
      <w:bookmarkEnd w:id="41"/>
    </w:p>
    <w:p w14:paraId="4617A088" w14:textId="77777777" w:rsidR="00000000" w:rsidRDefault="00E819AD">
      <w:pPr>
        <w:pStyle w:val="InfoBlue"/>
      </w:pPr>
      <w:r>
        <w:t>[This section provides a high-level outline of the testing that will be performed. The outline in this section represents a high level overview of both th</w:t>
      </w:r>
      <w:r>
        <w:t xml:space="preserve">e tests that will be performed and those that will not.] </w:t>
      </w:r>
    </w:p>
    <w:p w14:paraId="13765F25" w14:textId="77777777" w:rsidR="00000000" w:rsidRDefault="00E819AD">
      <w:pPr>
        <w:pStyle w:val="Heading2"/>
      </w:pPr>
      <w:bookmarkStart w:id="42" w:name="_Toc524537140"/>
      <w:bookmarkEnd w:id="35"/>
      <w:bookmarkEnd w:id="36"/>
      <w:bookmarkEnd w:id="37"/>
      <w:bookmarkEnd w:id="38"/>
      <w:bookmarkEnd w:id="39"/>
      <w:r>
        <w:t>Outline of Test Inclusions</w:t>
      </w:r>
      <w:bookmarkEnd w:id="42"/>
    </w:p>
    <w:p w14:paraId="3F2CCAD6" w14:textId="77777777" w:rsidR="00000000" w:rsidRDefault="00E819AD">
      <w:pPr>
        <w:pStyle w:val="InfoBlue"/>
      </w:pPr>
      <w:r>
        <w:t xml:space="preserve">[Provide a high level outline of the major testing planned for the current iteration. Note what will be included </w:t>
      </w:r>
      <w:r>
        <w:lastRenderedPageBreak/>
        <w:t xml:space="preserve">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C02B38">
        <w:t>Outline of Test Exclusions</w:t>
      </w:r>
      <w:r>
        <w:fldChar w:fldCharType="end"/>
      </w:r>
      <w:r>
        <w:t>.]</w:t>
      </w:r>
    </w:p>
    <w:p w14:paraId="346E36A7" w14:textId="77777777" w:rsidR="00000000" w:rsidRDefault="00E819AD">
      <w:pPr>
        <w:pStyle w:val="Heading2"/>
      </w:pPr>
      <w:bookmarkStart w:id="43" w:name="_Toc524537141"/>
      <w:r>
        <w:t>Outline of Other Candidates for Potential Inclusion</w:t>
      </w:r>
      <w:bookmarkEnd w:id="43"/>
    </w:p>
    <w:p w14:paraId="03338661" w14:textId="77777777" w:rsidR="00000000" w:rsidRDefault="00E819AD">
      <w:pPr>
        <w:pStyle w:val="InfoBlue"/>
      </w:pPr>
      <w:r>
        <w:t>[Separately outline test areas you suspect might be useful to investigate and evaluate, but that have not been sufficiently r</w:t>
      </w:r>
      <w:r>
        <w:t>esearched to know if they are important to pursue.]</w:t>
      </w:r>
    </w:p>
    <w:p w14:paraId="6AB6E551" w14:textId="77777777" w:rsidR="00000000" w:rsidRDefault="00E819AD">
      <w:pPr>
        <w:pStyle w:val="Heading2"/>
      </w:pPr>
      <w:bookmarkStart w:id="44" w:name="_Ref524448019"/>
      <w:bookmarkStart w:id="45" w:name="_Toc524537142"/>
      <w:r>
        <w:t>Outline of Test Exclusions</w:t>
      </w:r>
      <w:bookmarkEnd w:id="44"/>
      <w:bookmarkEnd w:id="45"/>
    </w:p>
    <w:p w14:paraId="05884978" w14:textId="77777777" w:rsidR="00000000" w:rsidRDefault="00E819AD">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14:paraId="5877406E" w14:textId="77777777" w:rsidR="00000000" w:rsidRDefault="00E819AD" w:rsidP="00E819AD">
      <w:pPr>
        <w:pStyle w:val="InfoBlue"/>
        <w:numPr>
          <w:ilvl w:val="0"/>
          <w:numId w:val="15"/>
        </w:numPr>
      </w:pPr>
      <w:r>
        <w:t xml:space="preserve">“These tests do not help achieve the evaluation mission.” </w:t>
      </w:r>
    </w:p>
    <w:p w14:paraId="71EFB2DF" w14:textId="77777777" w:rsidR="00000000" w:rsidRDefault="00E819AD" w:rsidP="00E819AD">
      <w:pPr>
        <w:pStyle w:val="InfoBlue"/>
        <w:numPr>
          <w:ilvl w:val="0"/>
          <w:numId w:val="15"/>
        </w:numPr>
      </w:pPr>
      <w:r>
        <w:t>“There are insufficient resources to conduct these tests.”</w:t>
      </w:r>
      <w:r>
        <w:t xml:space="preserve"> </w:t>
      </w:r>
    </w:p>
    <w:p w14:paraId="13ADF8F8" w14:textId="77777777" w:rsidR="00000000" w:rsidRDefault="00E819AD" w:rsidP="00E819AD">
      <w:pPr>
        <w:pStyle w:val="InfoBlue"/>
        <w:numPr>
          <w:ilvl w:val="0"/>
          <w:numId w:val="15"/>
        </w:numPr>
      </w:pPr>
      <w:r>
        <w:t>“These tests are unnecessary due to the testing conducted by xxxx.”</w:t>
      </w:r>
    </w:p>
    <w:p w14:paraId="14350190" w14:textId="77777777" w:rsidR="00000000" w:rsidRDefault="00E819AD">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14:paraId="50899F05" w14:textId="77777777" w:rsidR="00000000" w:rsidRDefault="00E819AD">
      <w:pPr>
        <w:pStyle w:val="Heading1"/>
      </w:pPr>
      <w:bookmarkStart w:id="46" w:name="_Toc524537143"/>
      <w:r>
        <w:t>Test Approach</w:t>
      </w:r>
      <w:bookmarkEnd w:id="46"/>
    </w:p>
    <w:p w14:paraId="4AA65503" w14:textId="77777777" w:rsidR="00000000" w:rsidRDefault="00E819AD">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C02B38">
        <w:t>3</w:t>
      </w:r>
      <w:r>
        <w:fldChar w:fldCharType="end"/>
      </w:r>
      <w:r>
        <w:t xml:space="preserve">, </w:t>
      </w:r>
      <w:r>
        <w:fldChar w:fldCharType="begin"/>
      </w:r>
      <w:r>
        <w:instrText xml:space="preserve"> REF _Ref524432434 \h </w:instrText>
      </w:r>
      <w:r>
        <w:fldChar w:fldCharType="separate"/>
      </w:r>
      <w:r w:rsidR="00C02B38">
        <w:t>Target Test Items</w:t>
      </w:r>
      <w:r>
        <w:fldChar w:fldCharType="end"/>
      </w:r>
      <w:r>
        <w:t xml:space="preserve">, and </w:t>
      </w:r>
      <w:r>
        <w:fldChar w:fldCharType="begin"/>
      </w:r>
      <w:r>
        <w:instrText xml:space="preserve"> REF _Ref524432393 \r \h </w:instrText>
      </w:r>
      <w:r>
        <w:fldChar w:fldCharType="separate"/>
      </w:r>
      <w:r w:rsidR="00C02B38">
        <w:t>4</w:t>
      </w:r>
      <w:r>
        <w:fldChar w:fldCharType="end"/>
      </w:r>
      <w:r>
        <w:t xml:space="preserve">, </w:t>
      </w:r>
      <w:r>
        <w:fldChar w:fldCharType="begin"/>
      </w:r>
      <w:r>
        <w:instrText xml:space="preserve"> REF _Ref524432393 \h </w:instrText>
      </w:r>
      <w:r>
        <w:fldChar w:fldCharType="separate"/>
      </w:r>
      <w:r w:rsidR="00C02B38">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14:paraId="6A1837E4" w14:textId="77777777" w:rsidR="00000000" w:rsidRDefault="00E819AD">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14:paraId="3E2523EF" w14:textId="77777777" w:rsidR="00000000" w:rsidRDefault="00E819AD">
      <w:pPr>
        <w:pStyle w:val="InfoBlue"/>
      </w:pPr>
      <w:r>
        <w:t>Another aspect to discuss in this section is the Fault or Failure models that are applicable and ways to approach evaluating them.</w:t>
      </w:r>
    </w:p>
    <w:p w14:paraId="31E05633" w14:textId="77777777" w:rsidR="00000000" w:rsidRDefault="00E819AD">
      <w:pPr>
        <w:pStyle w:val="InfoBlue"/>
      </w:pPr>
      <w:r>
        <w:t xml:space="preserve">As you define each aspect of the approach, you should update Section </w:t>
      </w:r>
      <w:r>
        <w:fldChar w:fldCharType="begin"/>
      </w:r>
      <w:r>
        <w:instrText xml:space="preserve"> REF _Ref524433573 \r \h </w:instrText>
      </w:r>
      <w:r>
        <w:fldChar w:fldCharType="separate"/>
      </w:r>
      <w:r w:rsidR="00C02B38">
        <w:t>10</w:t>
      </w:r>
      <w:r>
        <w:fldChar w:fldCharType="end"/>
      </w:r>
      <w:r>
        <w:t xml:space="preserve">, </w:t>
      </w:r>
      <w:r>
        <w:fldChar w:fldCharType="begin"/>
      </w:r>
      <w:r>
        <w:instrText xml:space="preserve"> REF _Ref524434117 \h</w:instrText>
      </w:r>
      <w:r>
        <w:instrText xml:space="preserve"> </w:instrText>
      </w:r>
      <w:r>
        <w:fldChar w:fldCharType="separate"/>
      </w:r>
      <w:r w:rsidR="00C02B38">
        <w:t>Responsibilities, Staffing, and Training Needs</w:t>
      </w:r>
      <w:r>
        <w:fldChar w:fldCharType="end"/>
      </w:r>
      <w:r>
        <w:t>, to document the test environment configuration and other resources that will be needed to implement each aspect.]</w:t>
      </w:r>
    </w:p>
    <w:p w14:paraId="0657BC38" w14:textId="77777777" w:rsidR="00000000" w:rsidRDefault="00E819AD">
      <w:pPr>
        <w:pStyle w:val="Heading2"/>
      </w:pPr>
      <w:bookmarkStart w:id="47" w:name="_Toc524537144"/>
      <w:r>
        <w:t>Initial Test-Idea Catalogs and Other Reference Sources</w:t>
      </w:r>
      <w:bookmarkEnd w:id="47"/>
    </w:p>
    <w:p w14:paraId="6EDC7414" w14:textId="77777777" w:rsidR="00000000" w:rsidRDefault="00E819AD">
      <w:pPr>
        <w:pStyle w:val="InfoBlue"/>
      </w:pPr>
      <w:r>
        <w:t>[Provide a listing of existing reso</w:t>
      </w:r>
      <w:r>
        <w:t>urces that will be referenced to stimulate the identification and selection of specific tests to be conducted. An example Test-Ideas Catalog is provided in the examples section of RUP.]</w:t>
      </w:r>
    </w:p>
    <w:p w14:paraId="1A5E04E6" w14:textId="77777777" w:rsidR="00000000" w:rsidRDefault="00E819AD">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14:paraId="23EEB91C" w14:textId="77777777" w:rsidR="00000000" w:rsidRDefault="00E819AD">
      <w:pPr>
        <w:pStyle w:val="Heading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14:paraId="18401A93" w14:textId="77777777" w:rsidR="00000000" w:rsidRDefault="00E819AD">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1FC520A4"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6E48441A" w14:textId="77777777" w:rsidR="00000000" w:rsidRDefault="00E819AD">
            <w:pPr>
              <w:pStyle w:val="bodytext0"/>
            </w:pPr>
            <w:r>
              <w:t>Technique Objective:</w:t>
            </w:r>
          </w:p>
        </w:tc>
        <w:tc>
          <w:tcPr>
            <w:tcW w:w="6678" w:type="dxa"/>
          </w:tcPr>
          <w:p w14:paraId="65699D51" w14:textId="77777777" w:rsidR="00000000" w:rsidRDefault="00E819AD">
            <w:pPr>
              <w:pStyle w:val="InfoBlue"/>
            </w:pPr>
            <w:r>
              <w:t>[Exercise database access methods and processes independent of the UI so you can observe and log i</w:t>
            </w:r>
            <w:r>
              <w:t>ncorrect functioning target behavior or data corruption.]</w:t>
            </w:r>
          </w:p>
        </w:tc>
      </w:tr>
      <w:tr w:rsidR="00000000" w14:paraId="3D5BEA1A"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688202DA" w14:textId="77777777" w:rsidR="00000000" w:rsidRDefault="00E819AD">
            <w:pPr>
              <w:pStyle w:val="bodytext0"/>
            </w:pPr>
            <w:r>
              <w:lastRenderedPageBreak/>
              <w:t>Technique:</w:t>
            </w:r>
          </w:p>
        </w:tc>
        <w:tc>
          <w:tcPr>
            <w:tcW w:w="6678" w:type="dxa"/>
          </w:tcPr>
          <w:p w14:paraId="5EB445C7" w14:textId="77777777" w:rsidR="00000000" w:rsidRDefault="00E819AD">
            <w:pPr>
              <w:pStyle w:val="InfoBlue"/>
            </w:pPr>
            <w:r>
              <w:sym w:font="Symbol" w:char="F0B7"/>
            </w:r>
            <w:r>
              <w:t xml:space="preserve">     [Invoke each database access method and process, seeding each with </w:t>
            </w:r>
            <w:r>
              <w:tab/>
              <w:t>valid and invalid data or requests for data.</w:t>
            </w:r>
          </w:p>
          <w:p w14:paraId="44E5C24D" w14:textId="77777777" w:rsidR="00000000" w:rsidRDefault="00E819AD">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14:paraId="7D9671EA"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A30B107" w14:textId="77777777" w:rsidR="00000000" w:rsidRDefault="00E819AD">
            <w:pPr>
              <w:pStyle w:val="bodytext0"/>
            </w:pPr>
            <w:r>
              <w:t>Oracles:</w:t>
            </w:r>
          </w:p>
        </w:tc>
        <w:tc>
          <w:tcPr>
            <w:tcW w:w="6682" w:type="dxa"/>
          </w:tcPr>
          <w:p w14:paraId="09041B42" w14:textId="77777777" w:rsidR="00000000" w:rsidRDefault="00E819AD">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14:paraId="071286DF"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F9D0E07" w14:textId="77777777" w:rsidR="00000000" w:rsidRDefault="00E819AD">
            <w:pPr>
              <w:pStyle w:val="bodytext0"/>
            </w:pPr>
            <w:r>
              <w:t>Required Tools:</w:t>
            </w:r>
          </w:p>
        </w:tc>
        <w:tc>
          <w:tcPr>
            <w:tcW w:w="6678" w:type="dxa"/>
          </w:tcPr>
          <w:p w14:paraId="172FEB4D" w14:textId="77777777" w:rsidR="00000000" w:rsidRDefault="00E819AD">
            <w:pPr>
              <w:pStyle w:val="InfoBlue"/>
            </w:pPr>
            <w:r>
              <w:t>[The technique requires the following tools:</w:t>
            </w:r>
          </w:p>
          <w:p w14:paraId="2462AAC3" w14:textId="77777777" w:rsidR="00000000" w:rsidRDefault="00E819AD" w:rsidP="00E819AD">
            <w:pPr>
              <w:pStyle w:val="InfoBlue"/>
              <w:numPr>
                <w:ilvl w:val="0"/>
                <w:numId w:val="16"/>
              </w:numPr>
            </w:pPr>
            <w:r>
              <w:t>Test Script Automation Tool</w:t>
            </w:r>
          </w:p>
          <w:p w14:paraId="783DC0BF" w14:textId="77777777" w:rsidR="00000000" w:rsidRDefault="00E819AD" w:rsidP="00E819AD">
            <w:pPr>
              <w:pStyle w:val="InfoBlue"/>
              <w:numPr>
                <w:ilvl w:val="0"/>
                <w:numId w:val="16"/>
              </w:numPr>
            </w:pPr>
            <w:r>
              <w:t>base configu</w:t>
            </w:r>
            <w:r>
              <w:t>ration imager and restorer</w:t>
            </w:r>
          </w:p>
          <w:p w14:paraId="74184B48" w14:textId="77777777" w:rsidR="00000000" w:rsidRDefault="00E819AD" w:rsidP="00E819AD">
            <w:pPr>
              <w:pStyle w:val="InfoBlue"/>
              <w:numPr>
                <w:ilvl w:val="0"/>
                <w:numId w:val="16"/>
              </w:numPr>
            </w:pPr>
            <w:r>
              <w:t>backup and recovery tools</w:t>
            </w:r>
          </w:p>
          <w:p w14:paraId="630CF893" w14:textId="77777777" w:rsidR="00000000" w:rsidRDefault="00E819AD" w:rsidP="00E819AD">
            <w:pPr>
              <w:pStyle w:val="InfoBlue"/>
              <w:numPr>
                <w:ilvl w:val="0"/>
                <w:numId w:val="16"/>
              </w:numPr>
            </w:pPr>
            <w:r>
              <w:t>installation-monitoring tools (registry, hard disk, CPU, memory, and so forth)</w:t>
            </w:r>
          </w:p>
          <w:p w14:paraId="03A8FD24" w14:textId="77777777" w:rsidR="00000000" w:rsidRDefault="00E819AD" w:rsidP="00E819AD">
            <w:pPr>
              <w:pStyle w:val="InfoBlue"/>
              <w:numPr>
                <w:ilvl w:val="0"/>
                <w:numId w:val="16"/>
              </w:numPr>
            </w:pPr>
            <w:r>
              <w:t>database SQL utilities and tools</w:t>
            </w:r>
          </w:p>
          <w:p w14:paraId="05040A79" w14:textId="77777777" w:rsidR="00000000" w:rsidRDefault="00E819AD" w:rsidP="00E819AD">
            <w:pPr>
              <w:pStyle w:val="InfoBlue"/>
              <w:numPr>
                <w:ilvl w:val="0"/>
                <w:numId w:val="16"/>
              </w:numPr>
            </w:pPr>
            <w:r>
              <w:t>Data-generation tools]</w:t>
            </w:r>
          </w:p>
        </w:tc>
      </w:tr>
      <w:tr w:rsidR="00000000" w14:paraId="32BDD29D"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6CCCD45A" w14:textId="77777777" w:rsidR="00000000" w:rsidRDefault="00E819AD">
            <w:pPr>
              <w:pStyle w:val="bodytext0"/>
            </w:pPr>
            <w:r>
              <w:t>Success Criteria:</w:t>
            </w:r>
          </w:p>
        </w:tc>
        <w:tc>
          <w:tcPr>
            <w:tcW w:w="6678" w:type="dxa"/>
          </w:tcPr>
          <w:p w14:paraId="08FB7B82" w14:textId="77777777" w:rsidR="00000000" w:rsidRDefault="00E819AD">
            <w:pPr>
              <w:pStyle w:val="InfoBlue"/>
            </w:pPr>
            <w:r>
              <w:t>[The technique supports the testing of all key da</w:t>
            </w:r>
            <w:r>
              <w:t>tabase access methods and processes.]</w:t>
            </w:r>
          </w:p>
        </w:tc>
      </w:tr>
      <w:tr w:rsidR="00000000" w14:paraId="4F2BB691"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3745A734" w14:textId="77777777" w:rsidR="00000000" w:rsidRDefault="00E819AD">
            <w:pPr>
              <w:pStyle w:val="bodytext0"/>
            </w:pPr>
            <w:r>
              <w:t>Special Considerations:</w:t>
            </w:r>
          </w:p>
        </w:tc>
        <w:tc>
          <w:tcPr>
            <w:tcW w:w="6678" w:type="dxa"/>
          </w:tcPr>
          <w:p w14:paraId="062C4B63" w14:textId="77777777" w:rsidR="00000000" w:rsidRDefault="00E819AD" w:rsidP="00E819AD">
            <w:pPr>
              <w:pStyle w:val="InfoBlue"/>
              <w:numPr>
                <w:ilvl w:val="0"/>
                <w:numId w:val="17"/>
              </w:numPr>
            </w:pPr>
            <w:r>
              <w:t>[Testing may require a DBMS development environment or drivers to enter or modify data directly in the databases.</w:t>
            </w:r>
          </w:p>
          <w:p w14:paraId="6C54D21B" w14:textId="77777777" w:rsidR="00000000" w:rsidRDefault="00E819AD" w:rsidP="00E819AD">
            <w:pPr>
              <w:pStyle w:val="InfoBlue"/>
              <w:numPr>
                <w:ilvl w:val="0"/>
                <w:numId w:val="17"/>
              </w:numPr>
            </w:pPr>
            <w:r>
              <w:t>Processes should be invoked manually.</w:t>
            </w:r>
          </w:p>
          <w:p w14:paraId="0D0D380B" w14:textId="77777777" w:rsidR="00000000" w:rsidRDefault="00E819AD" w:rsidP="00E819AD">
            <w:pPr>
              <w:pStyle w:val="InfoBlue"/>
              <w:numPr>
                <w:ilvl w:val="0"/>
                <w:numId w:val="17"/>
              </w:numPr>
            </w:pPr>
            <w:r>
              <w:t>Small or minimally sized databases (limit</w:t>
            </w:r>
            <w:r>
              <w:t>ed number of records) should be used to increase the visibility of any non-acceptable events.]</w:t>
            </w:r>
          </w:p>
        </w:tc>
      </w:tr>
    </w:tbl>
    <w:p w14:paraId="5B07B7D5" w14:textId="77777777" w:rsidR="00000000" w:rsidRDefault="00E819AD">
      <w:pPr>
        <w:pStyle w:val="InfoBlue"/>
      </w:pPr>
    </w:p>
    <w:p w14:paraId="52245A71" w14:textId="77777777" w:rsidR="00000000" w:rsidRDefault="00E819AD" w:rsidP="00E819AD">
      <w:pPr>
        <w:pStyle w:val="Heading3"/>
        <w:numPr>
          <w:ilvl w:val="2"/>
          <w:numId w:val="2"/>
        </w:numPr>
      </w:pPr>
      <w:bookmarkStart w:id="60" w:name="_Toc524537147"/>
      <w:bookmarkEnd w:id="54"/>
      <w:r>
        <w:t>Function Testing</w:t>
      </w:r>
      <w:bookmarkEnd w:id="60"/>
    </w:p>
    <w:p w14:paraId="57AE88C0" w14:textId="77777777" w:rsidR="00000000" w:rsidRDefault="00E819AD">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38A9B791"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5DC11693" w14:textId="77777777" w:rsidR="00000000" w:rsidRDefault="00E819AD">
            <w:pPr>
              <w:pStyle w:val="bodytext0"/>
              <w:keepNext/>
            </w:pPr>
            <w:r>
              <w:lastRenderedPageBreak/>
              <w:t>Technique Objective</w:t>
            </w:r>
            <w:r>
              <w:t>:</w:t>
            </w:r>
          </w:p>
        </w:tc>
        <w:tc>
          <w:tcPr>
            <w:tcW w:w="6678" w:type="dxa"/>
          </w:tcPr>
          <w:p w14:paraId="538BE3A9" w14:textId="77777777" w:rsidR="00000000" w:rsidRDefault="00E819AD">
            <w:pPr>
              <w:pStyle w:val="InfoBlue"/>
            </w:pPr>
            <w:r>
              <w:t>[Exercise target-of-test functionality, including navigation, data entry, processing, and retrieval to observe and log target behavior.]</w:t>
            </w:r>
          </w:p>
        </w:tc>
      </w:tr>
      <w:tr w:rsidR="00000000" w14:paraId="37ED59D4"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61F4021A" w14:textId="77777777" w:rsidR="00000000" w:rsidRDefault="00E819AD">
            <w:pPr>
              <w:pStyle w:val="bodytext0"/>
            </w:pPr>
            <w:r>
              <w:t>Technique:</w:t>
            </w:r>
          </w:p>
        </w:tc>
        <w:tc>
          <w:tcPr>
            <w:tcW w:w="6678" w:type="dxa"/>
          </w:tcPr>
          <w:p w14:paraId="690183C6" w14:textId="77777777" w:rsidR="00000000" w:rsidRDefault="00E819AD">
            <w:pPr>
              <w:pStyle w:val="InfoBlue"/>
            </w:pPr>
            <w:r>
              <w:t>[Execute each use-case scenario’s individual use-case flows or functions and features, using valid and in</w:t>
            </w:r>
            <w:r>
              <w:t>valid data, to verify that:</w:t>
            </w:r>
          </w:p>
          <w:p w14:paraId="7A292515" w14:textId="77777777" w:rsidR="00000000" w:rsidRDefault="00E819AD">
            <w:pPr>
              <w:pStyle w:val="InfoBlue"/>
            </w:pPr>
            <w:r>
              <w:sym w:font="Symbol" w:char="F0B7"/>
            </w:r>
            <w:r>
              <w:tab/>
              <w:t xml:space="preserve"> the expected results occur when valid data is used</w:t>
            </w:r>
          </w:p>
          <w:p w14:paraId="178094E3" w14:textId="77777777" w:rsidR="00000000" w:rsidRDefault="00E819AD">
            <w:pPr>
              <w:pStyle w:val="InfoBlue"/>
            </w:pPr>
            <w:r>
              <w:sym w:font="Symbol" w:char="F0B7"/>
            </w:r>
            <w:r>
              <w:tab/>
              <w:t xml:space="preserve"> the appropriate error or warning messages are displayed when </w:t>
            </w:r>
            <w:r>
              <w:tab/>
              <w:t>invalid data is used</w:t>
            </w:r>
          </w:p>
          <w:p w14:paraId="3ADC7E7D" w14:textId="77777777" w:rsidR="00000000" w:rsidRDefault="00E819AD">
            <w:pPr>
              <w:pStyle w:val="InfoBlue"/>
            </w:pPr>
            <w:r>
              <w:sym w:font="Symbol" w:char="F0B7"/>
            </w:r>
            <w:r>
              <w:t xml:space="preserve">  </w:t>
            </w:r>
            <w:r>
              <w:tab/>
              <w:t>each business rule is properly applied]</w:t>
            </w:r>
          </w:p>
        </w:tc>
      </w:tr>
      <w:tr w:rsidR="00000000" w14:paraId="54300FFF"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79BDA61" w14:textId="77777777" w:rsidR="00000000" w:rsidRDefault="00E819AD">
            <w:pPr>
              <w:pStyle w:val="bodytext0"/>
            </w:pPr>
            <w:r>
              <w:t>Oracles:</w:t>
            </w:r>
          </w:p>
        </w:tc>
        <w:tc>
          <w:tcPr>
            <w:tcW w:w="6682" w:type="dxa"/>
          </w:tcPr>
          <w:p w14:paraId="21159634" w14:textId="77777777" w:rsidR="00000000" w:rsidRDefault="00E819AD">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14:paraId="6AE8FA92"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2E291F0" w14:textId="77777777" w:rsidR="00000000" w:rsidRDefault="00E819AD">
            <w:pPr>
              <w:pStyle w:val="bodytext0"/>
            </w:pPr>
            <w:r>
              <w:t>Required Tools:</w:t>
            </w:r>
          </w:p>
        </w:tc>
        <w:tc>
          <w:tcPr>
            <w:tcW w:w="6678" w:type="dxa"/>
          </w:tcPr>
          <w:p w14:paraId="59057808" w14:textId="77777777" w:rsidR="00000000" w:rsidRDefault="00E819AD">
            <w:pPr>
              <w:pStyle w:val="InfoBlue"/>
            </w:pPr>
            <w:r>
              <w:t>[The technique requires the follow</w:t>
            </w:r>
            <w:r>
              <w:t>ing tools:</w:t>
            </w:r>
          </w:p>
          <w:p w14:paraId="41DAAE90" w14:textId="77777777" w:rsidR="00000000" w:rsidRDefault="00E819AD" w:rsidP="00E819AD">
            <w:pPr>
              <w:pStyle w:val="InfoBlue"/>
              <w:numPr>
                <w:ilvl w:val="0"/>
                <w:numId w:val="18"/>
              </w:numPr>
            </w:pPr>
            <w:r>
              <w:t>Test Script Automation Tool</w:t>
            </w:r>
          </w:p>
          <w:p w14:paraId="7D67941D" w14:textId="77777777" w:rsidR="00000000" w:rsidRDefault="00E819AD" w:rsidP="00E819AD">
            <w:pPr>
              <w:pStyle w:val="InfoBlue"/>
              <w:numPr>
                <w:ilvl w:val="0"/>
                <w:numId w:val="18"/>
              </w:numPr>
            </w:pPr>
            <w:r>
              <w:t>base configuration imager and restorer</w:t>
            </w:r>
          </w:p>
          <w:p w14:paraId="09AA1985" w14:textId="77777777" w:rsidR="00000000" w:rsidRDefault="00E819AD" w:rsidP="00E819AD">
            <w:pPr>
              <w:pStyle w:val="InfoBlue"/>
              <w:numPr>
                <w:ilvl w:val="0"/>
                <w:numId w:val="18"/>
              </w:numPr>
            </w:pPr>
            <w:r>
              <w:t>backup and recovery tools</w:t>
            </w:r>
          </w:p>
          <w:p w14:paraId="5DA1B5E4" w14:textId="77777777" w:rsidR="00000000" w:rsidRDefault="00E819AD" w:rsidP="00E819AD">
            <w:pPr>
              <w:pStyle w:val="InfoBlue"/>
              <w:numPr>
                <w:ilvl w:val="0"/>
                <w:numId w:val="18"/>
              </w:numPr>
            </w:pPr>
            <w:r>
              <w:t>installation-monitoring tools (registry, hard disk, CPU, memory, and so forth)</w:t>
            </w:r>
          </w:p>
          <w:p w14:paraId="1FCBDCF9" w14:textId="77777777" w:rsidR="00000000" w:rsidRDefault="00E819AD" w:rsidP="00E819AD">
            <w:pPr>
              <w:pStyle w:val="InfoBlue"/>
              <w:numPr>
                <w:ilvl w:val="0"/>
                <w:numId w:val="18"/>
              </w:numPr>
            </w:pPr>
            <w:r>
              <w:t>Data-generation tools]</w:t>
            </w:r>
          </w:p>
        </w:tc>
      </w:tr>
      <w:tr w:rsidR="00000000" w14:paraId="5360B5F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6E1A323" w14:textId="77777777" w:rsidR="00000000" w:rsidRDefault="00E819AD">
            <w:pPr>
              <w:pStyle w:val="bodytext0"/>
            </w:pPr>
            <w:r>
              <w:t>Success Criteria:</w:t>
            </w:r>
          </w:p>
        </w:tc>
        <w:tc>
          <w:tcPr>
            <w:tcW w:w="6678" w:type="dxa"/>
          </w:tcPr>
          <w:p w14:paraId="193C1F01" w14:textId="77777777" w:rsidR="00000000" w:rsidRDefault="00E819AD">
            <w:pPr>
              <w:pStyle w:val="InfoBlue"/>
            </w:pPr>
            <w:r>
              <w:t>[The technique supports the tes</w:t>
            </w:r>
            <w:r>
              <w:t>ting of:</w:t>
            </w:r>
          </w:p>
          <w:p w14:paraId="327E2010" w14:textId="77777777" w:rsidR="00000000" w:rsidRDefault="00E819AD">
            <w:pPr>
              <w:pStyle w:val="InfoBlue"/>
            </w:pPr>
            <w:r>
              <w:sym w:font="Symbol" w:char="F0B7"/>
            </w:r>
            <w:r>
              <w:t xml:space="preserve">   </w:t>
            </w:r>
            <w:r>
              <w:tab/>
              <w:t>all key use-case scenarios</w:t>
            </w:r>
          </w:p>
          <w:p w14:paraId="2BA0D038" w14:textId="77777777" w:rsidR="00000000" w:rsidRDefault="00E819AD">
            <w:pPr>
              <w:pStyle w:val="InfoBlue"/>
            </w:pPr>
            <w:r>
              <w:sym w:font="Symbol" w:char="F0B7"/>
            </w:r>
            <w:r>
              <w:t xml:space="preserve">  </w:t>
            </w:r>
            <w:r>
              <w:tab/>
              <w:t>all key features]</w:t>
            </w:r>
          </w:p>
        </w:tc>
      </w:tr>
      <w:tr w:rsidR="00000000" w14:paraId="1399C907"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40323C85" w14:textId="77777777" w:rsidR="00000000" w:rsidRDefault="00E819AD">
            <w:pPr>
              <w:pStyle w:val="bodytext0"/>
            </w:pPr>
            <w:r>
              <w:t>Special Considerations:</w:t>
            </w:r>
          </w:p>
        </w:tc>
        <w:tc>
          <w:tcPr>
            <w:tcW w:w="6678" w:type="dxa"/>
          </w:tcPr>
          <w:p w14:paraId="62488817" w14:textId="77777777" w:rsidR="00000000" w:rsidRDefault="00E819AD">
            <w:pPr>
              <w:pStyle w:val="InfoBlue"/>
            </w:pPr>
            <w:r>
              <w:t>[Identify or describe those items or issues (internal or external) that impact the implementation and execution of  function test.]</w:t>
            </w:r>
          </w:p>
        </w:tc>
      </w:tr>
    </w:tbl>
    <w:p w14:paraId="0DC1CFE3" w14:textId="77777777" w:rsidR="00000000" w:rsidRDefault="00E819AD">
      <w:pPr>
        <w:pStyle w:val="bodytext0"/>
        <w:rPr>
          <w:rFonts w:ascii="Arial" w:hAnsi="Arial"/>
        </w:rPr>
      </w:pPr>
      <w:bookmarkStart w:id="65" w:name="_Toc433104446"/>
      <w:bookmarkEnd w:id="61"/>
      <w:bookmarkEnd w:id="62"/>
      <w:bookmarkEnd w:id="63"/>
      <w:bookmarkEnd w:id="64"/>
    </w:p>
    <w:p w14:paraId="5F50EFBC" w14:textId="77777777" w:rsidR="00000000" w:rsidRDefault="00E819AD" w:rsidP="00E819AD">
      <w:pPr>
        <w:pStyle w:val="Heading3"/>
        <w:numPr>
          <w:ilvl w:val="2"/>
          <w:numId w:val="3"/>
        </w:numPr>
      </w:pPr>
      <w:r>
        <w:br w:type="page"/>
      </w:r>
      <w:bookmarkStart w:id="66" w:name="_Toc524537148"/>
      <w:r>
        <w:lastRenderedPageBreak/>
        <w:t>Business Cycle Testing</w:t>
      </w:r>
      <w:bookmarkEnd w:id="65"/>
      <w:bookmarkEnd w:id="66"/>
    </w:p>
    <w:p w14:paraId="3F09E8F2" w14:textId="77777777" w:rsidR="00000000" w:rsidRDefault="00E819AD">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C02B38">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14:paraId="7A3A6A18" w14:textId="77777777" w:rsidR="00000000" w:rsidRDefault="00E819AD">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022D2C22"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2E052749" w14:textId="77777777" w:rsidR="00000000" w:rsidRDefault="00E819AD">
            <w:pPr>
              <w:pStyle w:val="bodytext0"/>
            </w:pPr>
            <w:r>
              <w:t>Technique Objective:</w:t>
            </w:r>
          </w:p>
        </w:tc>
        <w:tc>
          <w:tcPr>
            <w:tcW w:w="6678" w:type="dxa"/>
          </w:tcPr>
          <w:p w14:paraId="16C0EC12" w14:textId="77777777" w:rsidR="00000000" w:rsidRDefault="00E819AD">
            <w:pPr>
              <w:pStyle w:val="InfoBlue"/>
            </w:pPr>
            <w:r>
              <w:t>[Exercise target-of-test and background processes according to required business models and schedules to observe and log targe</w:t>
            </w:r>
            <w:r>
              <w:t>t behavior.]</w:t>
            </w:r>
          </w:p>
        </w:tc>
      </w:tr>
      <w:tr w:rsidR="00000000" w14:paraId="4CD9DA02"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1A02D3AB" w14:textId="77777777" w:rsidR="00000000" w:rsidRDefault="00E819AD">
            <w:pPr>
              <w:pStyle w:val="bodytext0"/>
            </w:pPr>
            <w:r>
              <w:t>Technique:</w:t>
            </w:r>
          </w:p>
        </w:tc>
        <w:tc>
          <w:tcPr>
            <w:tcW w:w="6678" w:type="dxa"/>
          </w:tcPr>
          <w:p w14:paraId="797F0D41" w14:textId="77777777" w:rsidR="00000000" w:rsidRDefault="00E819AD">
            <w:pPr>
              <w:pStyle w:val="InfoBlue"/>
            </w:pPr>
            <w:r>
              <w:t>[Testing will simulate several business cycles by performing the following:</w:t>
            </w:r>
          </w:p>
          <w:p w14:paraId="1A2C680F" w14:textId="77777777" w:rsidR="00000000" w:rsidRDefault="00E819AD" w:rsidP="00E819AD">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14:paraId="34A0BB3A" w14:textId="77777777" w:rsidR="00000000" w:rsidRDefault="00E819AD" w:rsidP="00E819AD">
            <w:pPr>
              <w:pStyle w:val="InfoBlue"/>
              <w:numPr>
                <w:ilvl w:val="0"/>
                <w:numId w:val="19"/>
              </w:numPr>
            </w:pPr>
            <w:r>
              <w:t>All time or date-sensitive functions will be executed using valid and invalid dates or time periods.</w:t>
            </w:r>
          </w:p>
          <w:p w14:paraId="153B6741" w14:textId="77777777" w:rsidR="00000000" w:rsidRDefault="00E819AD" w:rsidP="00E819AD">
            <w:pPr>
              <w:pStyle w:val="InfoBlue"/>
              <w:numPr>
                <w:ilvl w:val="0"/>
                <w:numId w:val="19"/>
              </w:numPr>
            </w:pPr>
            <w:r>
              <w:t>All functions that occur on a periodic schedule will be executed or launched at the appropriate time.</w:t>
            </w:r>
          </w:p>
          <w:p w14:paraId="22F4F185" w14:textId="77777777" w:rsidR="00000000" w:rsidRDefault="00E819AD" w:rsidP="00E819AD">
            <w:pPr>
              <w:pStyle w:val="InfoBlue"/>
              <w:numPr>
                <w:ilvl w:val="0"/>
                <w:numId w:val="19"/>
              </w:numPr>
            </w:pPr>
            <w:r>
              <w:t>Testing</w:t>
            </w:r>
            <w:r>
              <w:t xml:space="preserve"> will include using valid and invalid data to verify the following:</w:t>
            </w:r>
          </w:p>
          <w:p w14:paraId="29E24B0B" w14:textId="77777777" w:rsidR="00000000" w:rsidRDefault="00E819AD" w:rsidP="00E819AD">
            <w:pPr>
              <w:pStyle w:val="InfoBlue"/>
              <w:numPr>
                <w:ilvl w:val="1"/>
                <w:numId w:val="19"/>
              </w:numPr>
            </w:pPr>
            <w:r>
              <w:t>The expected results occur when valid data is used.</w:t>
            </w:r>
          </w:p>
          <w:p w14:paraId="6965A2A9" w14:textId="77777777" w:rsidR="00000000" w:rsidRDefault="00E819AD" w:rsidP="00E819AD">
            <w:pPr>
              <w:pStyle w:val="InfoBlue"/>
              <w:numPr>
                <w:ilvl w:val="1"/>
                <w:numId w:val="19"/>
              </w:numPr>
            </w:pPr>
            <w:r>
              <w:t>The appropriate error or warning messages are displayed when invalid data is used.</w:t>
            </w:r>
          </w:p>
          <w:p w14:paraId="7B1E1A0A" w14:textId="77777777" w:rsidR="00000000" w:rsidRDefault="00E819AD" w:rsidP="00E819AD">
            <w:pPr>
              <w:pStyle w:val="InfoBlue"/>
              <w:numPr>
                <w:ilvl w:val="1"/>
                <w:numId w:val="19"/>
              </w:numPr>
            </w:pPr>
            <w:r>
              <w:t>Each business rule is properly applied.]</w:t>
            </w:r>
          </w:p>
        </w:tc>
      </w:tr>
      <w:tr w:rsidR="00000000" w14:paraId="4C3AEE31"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C8D599D" w14:textId="77777777" w:rsidR="00000000" w:rsidRDefault="00E819AD">
            <w:pPr>
              <w:pStyle w:val="bodytext0"/>
            </w:pPr>
            <w:r>
              <w:t>Oracles:</w:t>
            </w:r>
          </w:p>
        </w:tc>
        <w:tc>
          <w:tcPr>
            <w:tcW w:w="6682" w:type="dxa"/>
          </w:tcPr>
          <w:p w14:paraId="35B3C28A" w14:textId="77777777" w:rsidR="00000000" w:rsidRDefault="00E819AD">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14:paraId="45B8DA22"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BD0A146" w14:textId="77777777" w:rsidR="00000000" w:rsidRDefault="00E819AD">
            <w:pPr>
              <w:pStyle w:val="bodytext0"/>
            </w:pPr>
            <w:r>
              <w:t>Required Tools:</w:t>
            </w:r>
          </w:p>
        </w:tc>
        <w:tc>
          <w:tcPr>
            <w:tcW w:w="6678" w:type="dxa"/>
          </w:tcPr>
          <w:p w14:paraId="5DC7BB3E" w14:textId="77777777" w:rsidR="00000000" w:rsidRDefault="00E819AD">
            <w:pPr>
              <w:pStyle w:val="InfoBlue"/>
            </w:pPr>
            <w:r>
              <w:t>[T</w:t>
            </w:r>
            <w:r>
              <w:t>he technique requires the following tools:</w:t>
            </w:r>
          </w:p>
          <w:p w14:paraId="526717EF" w14:textId="77777777" w:rsidR="00000000" w:rsidRDefault="00E819AD" w:rsidP="00E819AD">
            <w:pPr>
              <w:pStyle w:val="InfoBlue"/>
              <w:numPr>
                <w:ilvl w:val="0"/>
                <w:numId w:val="20"/>
              </w:numPr>
            </w:pPr>
            <w:r>
              <w:t>Test Script Automation Tool</w:t>
            </w:r>
          </w:p>
          <w:p w14:paraId="580E0091" w14:textId="77777777" w:rsidR="00000000" w:rsidRDefault="00E819AD" w:rsidP="00E819AD">
            <w:pPr>
              <w:pStyle w:val="InfoBlue"/>
              <w:numPr>
                <w:ilvl w:val="0"/>
                <w:numId w:val="20"/>
              </w:numPr>
            </w:pPr>
            <w:r>
              <w:t>base configuration imager and restorer</w:t>
            </w:r>
          </w:p>
          <w:p w14:paraId="2C38A53A" w14:textId="77777777" w:rsidR="00000000" w:rsidRDefault="00E819AD" w:rsidP="00E819AD">
            <w:pPr>
              <w:pStyle w:val="InfoBlue"/>
              <w:numPr>
                <w:ilvl w:val="0"/>
                <w:numId w:val="20"/>
              </w:numPr>
            </w:pPr>
            <w:r>
              <w:t>backup and recovery tools</w:t>
            </w:r>
          </w:p>
          <w:p w14:paraId="142760CA" w14:textId="77777777" w:rsidR="00000000" w:rsidRDefault="00E819AD" w:rsidP="00E819AD">
            <w:pPr>
              <w:pStyle w:val="InfoBlue"/>
              <w:numPr>
                <w:ilvl w:val="0"/>
                <w:numId w:val="20"/>
              </w:numPr>
            </w:pPr>
            <w:r>
              <w:t>Data-generation tools]</w:t>
            </w:r>
          </w:p>
        </w:tc>
      </w:tr>
      <w:tr w:rsidR="00000000" w14:paraId="619AAB58"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F951F65" w14:textId="77777777" w:rsidR="00000000" w:rsidRDefault="00E819AD">
            <w:pPr>
              <w:pStyle w:val="bodytext0"/>
            </w:pPr>
            <w:r>
              <w:t>Success Criteria:</w:t>
            </w:r>
          </w:p>
        </w:tc>
        <w:tc>
          <w:tcPr>
            <w:tcW w:w="6678" w:type="dxa"/>
          </w:tcPr>
          <w:p w14:paraId="76E245BF" w14:textId="77777777" w:rsidR="00000000" w:rsidRDefault="00E819AD">
            <w:pPr>
              <w:pStyle w:val="InfoBlue"/>
            </w:pPr>
            <w:r>
              <w:t>[The technique supports the testing of all critical business cycles.]</w:t>
            </w:r>
          </w:p>
        </w:tc>
      </w:tr>
      <w:tr w:rsidR="00000000" w14:paraId="465CA759"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05AC2BA9" w14:textId="77777777" w:rsidR="00000000" w:rsidRDefault="00E819AD">
            <w:pPr>
              <w:pStyle w:val="bodytext0"/>
            </w:pPr>
            <w:r>
              <w:t>Special</w:t>
            </w:r>
            <w:r>
              <w:t xml:space="preserve"> Considerations:</w:t>
            </w:r>
          </w:p>
        </w:tc>
        <w:tc>
          <w:tcPr>
            <w:tcW w:w="6678" w:type="dxa"/>
          </w:tcPr>
          <w:p w14:paraId="391399F5" w14:textId="77777777" w:rsidR="00000000" w:rsidRDefault="00E819AD">
            <w:pPr>
              <w:pStyle w:val="InfoBlue"/>
            </w:pPr>
            <w:r>
              <w:sym w:font="Symbol" w:char="F0B7"/>
            </w:r>
            <w:r>
              <w:t xml:space="preserve">   </w:t>
            </w:r>
            <w:r>
              <w:tab/>
              <w:t>[System dates and events may require special support activities.</w:t>
            </w:r>
          </w:p>
          <w:p w14:paraId="4006223F" w14:textId="77777777" w:rsidR="00000000" w:rsidRDefault="00E819AD">
            <w:pPr>
              <w:pStyle w:val="InfoBlue"/>
            </w:pPr>
            <w:r>
              <w:sym w:font="Symbol" w:char="F0B7"/>
            </w:r>
            <w:r>
              <w:t xml:space="preserve">   </w:t>
            </w:r>
            <w:r>
              <w:tab/>
              <w:t xml:space="preserve">A business model is required to identify appropriate test requirements </w:t>
            </w:r>
            <w:r>
              <w:tab/>
              <w:t>and procedures.]</w:t>
            </w:r>
          </w:p>
        </w:tc>
      </w:tr>
    </w:tbl>
    <w:p w14:paraId="6B8CE0B7" w14:textId="77777777" w:rsidR="00000000" w:rsidRDefault="00E819AD">
      <w:pPr>
        <w:pStyle w:val="bodytext0"/>
      </w:pPr>
    </w:p>
    <w:p w14:paraId="1695AF17" w14:textId="77777777" w:rsidR="00000000" w:rsidRDefault="00E819AD">
      <w:pPr>
        <w:pStyle w:val="Heading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14:paraId="076ABA55" w14:textId="77777777" w:rsidR="00000000" w:rsidRDefault="00E819AD">
      <w:pPr>
        <w:pStyle w:val="InfoBlue"/>
      </w:pPr>
      <w:bookmarkStart w:id="73" w:name="_Toc327254066"/>
      <w:bookmarkStart w:id="74" w:name="_Toc327255031"/>
      <w:bookmarkStart w:id="75" w:name="_Toc327255100"/>
      <w:bookmarkStart w:id="76"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14:paraId="247B1277" w14:textId="77777777" w:rsidR="00000000" w:rsidRDefault="00E819AD">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7BB70801"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208032ED" w14:textId="77777777" w:rsidR="00000000" w:rsidRDefault="00E819AD">
            <w:pPr>
              <w:pStyle w:val="bodytext0"/>
            </w:pPr>
            <w:r>
              <w:t>Technique Objective:</w:t>
            </w:r>
          </w:p>
        </w:tc>
        <w:tc>
          <w:tcPr>
            <w:tcW w:w="6678" w:type="dxa"/>
          </w:tcPr>
          <w:p w14:paraId="712E83D0" w14:textId="77777777" w:rsidR="00000000" w:rsidRDefault="00E819AD">
            <w:pPr>
              <w:pStyle w:val="InfoBlue"/>
            </w:pPr>
            <w:r>
              <w:t>[Exercise the following to observe and log standards conformance and target behavior:</w:t>
            </w:r>
          </w:p>
          <w:p w14:paraId="2083BAF9" w14:textId="77777777" w:rsidR="00000000" w:rsidRDefault="00E819AD" w:rsidP="00E819AD">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14:paraId="78A8B866" w14:textId="77777777" w:rsidR="00000000" w:rsidRDefault="00E819AD" w:rsidP="00E819AD">
            <w:pPr>
              <w:pStyle w:val="InfoBlue"/>
              <w:numPr>
                <w:ilvl w:val="0"/>
                <w:numId w:val="21"/>
              </w:numPr>
            </w:pPr>
            <w:r>
              <w:t>Window objects and characteristics can be exercised–such as menus, size, position, state, and focus.]</w:t>
            </w:r>
          </w:p>
        </w:tc>
      </w:tr>
      <w:tr w:rsidR="00000000" w14:paraId="593C9135"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37BAFE62" w14:textId="77777777" w:rsidR="00000000" w:rsidRDefault="00E819AD">
            <w:pPr>
              <w:pStyle w:val="bodytext0"/>
            </w:pPr>
            <w:r>
              <w:t>Technique:</w:t>
            </w:r>
          </w:p>
        </w:tc>
        <w:tc>
          <w:tcPr>
            <w:tcW w:w="6678" w:type="dxa"/>
          </w:tcPr>
          <w:p w14:paraId="1BBDBE5C" w14:textId="77777777" w:rsidR="00000000" w:rsidRDefault="00E819AD">
            <w:pPr>
              <w:pStyle w:val="InfoBlue"/>
            </w:pPr>
            <w:r>
              <w:t>[Create or modify tests f</w:t>
            </w:r>
            <w:r>
              <w:t>or each window to verify proper navigation and object states for each application window and object.]</w:t>
            </w:r>
          </w:p>
        </w:tc>
      </w:tr>
      <w:tr w:rsidR="00000000" w14:paraId="7C2150D1"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39B8A88" w14:textId="77777777" w:rsidR="00000000" w:rsidRDefault="00E819AD">
            <w:pPr>
              <w:pStyle w:val="bodytext0"/>
            </w:pPr>
            <w:r>
              <w:t>Oracles:</w:t>
            </w:r>
          </w:p>
        </w:tc>
        <w:tc>
          <w:tcPr>
            <w:tcW w:w="6682" w:type="dxa"/>
          </w:tcPr>
          <w:p w14:paraId="011E2295" w14:textId="77777777" w:rsidR="00000000" w:rsidRDefault="00E819AD">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14:paraId="2CCABA4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52665F4" w14:textId="77777777" w:rsidR="00000000" w:rsidRDefault="00E819AD">
            <w:pPr>
              <w:pStyle w:val="bodytext0"/>
            </w:pPr>
            <w:r>
              <w:t>Required Tools:</w:t>
            </w:r>
          </w:p>
        </w:tc>
        <w:tc>
          <w:tcPr>
            <w:tcW w:w="6678" w:type="dxa"/>
          </w:tcPr>
          <w:p w14:paraId="4D22029A" w14:textId="77777777" w:rsidR="00000000" w:rsidRDefault="00E819AD">
            <w:pPr>
              <w:pStyle w:val="InfoBlue"/>
            </w:pPr>
            <w:r>
              <w:t>[The technique requires the Test Script Automation Tool.]</w:t>
            </w:r>
          </w:p>
        </w:tc>
      </w:tr>
      <w:tr w:rsidR="00000000" w14:paraId="6E83EC9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8599BBF" w14:textId="77777777" w:rsidR="00000000" w:rsidRDefault="00E819AD">
            <w:pPr>
              <w:pStyle w:val="bodytext0"/>
            </w:pPr>
            <w:r>
              <w:t>Success Criteria:</w:t>
            </w:r>
          </w:p>
        </w:tc>
        <w:tc>
          <w:tcPr>
            <w:tcW w:w="6678" w:type="dxa"/>
          </w:tcPr>
          <w:p w14:paraId="20B8D9B0" w14:textId="77777777" w:rsidR="00000000" w:rsidRDefault="00E819AD">
            <w:pPr>
              <w:pStyle w:val="InfoBlue"/>
            </w:pPr>
            <w:r>
              <w:t xml:space="preserve">[The technique supports the testing of each major screen or window </w:t>
            </w:r>
            <w:r>
              <w:t>that will be used extensively by the end user.]</w:t>
            </w:r>
          </w:p>
        </w:tc>
      </w:tr>
      <w:tr w:rsidR="00000000" w14:paraId="4C68E0C4"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5618F4F0" w14:textId="77777777" w:rsidR="00000000" w:rsidRDefault="00E819AD">
            <w:pPr>
              <w:pStyle w:val="bodytext0"/>
            </w:pPr>
            <w:r>
              <w:t>Special Considerations:</w:t>
            </w:r>
          </w:p>
        </w:tc>
        <w:tc>
          <w:tcPr>
            <w:tcW w:w="6678" w:type="dxa"/>
          </w:tcPr>
          <w:p w14:paraId="16797421" w14:textId="77777777" w:rsidR="00000000" w:rsidRDefault="00E819AD">
            <w:pPr>
              <w:pStyle w:val="InfoBlue"/>
            </w:pPr>
            <w:r>
              <w:t>[Not all properties for custom and third-party objects can be accessed.]</w:t>
            </w:r>
          </w:p>
        </w:tc>
      </w:tr>
    </w:tbl>
    <w:p w14:paraId="6E83A3AE" w14:textId="77777777" w:rsidR="00000000" w:rsidRDefault="00E819AD">
      <w:pPr>
        <w:pStyle w:val="bodytext0"/>
        <w:rPr>
          <w:rFonts w:ascii="Arial" w:hAnsi="Arial"/>
        </w:rPr>
      </w:pPr>
      <w:bookmarkStart w:id="77" w:name="_Toc433104448"/>
    </w:p>
    <w:p w14:paraId="4B2B3A4E" w14:textId="77777777" w:rsidR="00000000" w:rsidRDefault="00E819AD">
      <w:pPr>
        <w:pStyle w:val="Heading3"/>
      </w:pPr>
      <w:bookmarkStart w:id="78" w:name="_Toc524537150"/>
      <w:r>
        <w:t>Performance Profiling</w:t>
      </w:r>
      <w:bookmarkEnd w:id="78"/>
      <w:r>
        <w:t xml:space="preserve"> </w:t>
      </w:r>
      <w:bookmarkEnd w:id="73"/>
      <w:bookmarkEnd w:id="74"/>
      <w:bookmarkEnd w:id="75"/>
      <w:bookmarkEnd w:id="76"/>
      <w:bookmarkEnd w:id="77"/>
    </w:p>
    <w:p w14:paraId="546891FC" w14:textId="77777777" w:rsidR="00000000" w:rsidRDefault="00E819AD">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14:paraId="4AB54D9C" w14:textId="77777777" w:rsidR="00000000" w:rsidRDefault="00E819AD">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14:paraId="286F2414" w14:textId="77777777" w:rsidR="00000000" w:rsidRDefault="00E819AD">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79E8C25E"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4AC7D4E7" w14:textId="77777777" w:rsidR="00000000" w:rsidRDefault="00E819AD">
            <w:pPr>
              <w:pStyle w:val="bodytext0"/>
            </w:pPr>
            <w:r>
              <w:lastRenderedPageBreak/>
              <w:t>Technique Objective:</w:t>
            </w:r>
          </w:p>
        </w:tc>
        <w:tc>
          <w:tcPr>
            <w:tcW w:w="6678" w:type="dxa"/>
          </w:tcPr>
          <w:p w14:paraId="6F3F8040" w14:textId="77777777" w:rsidR="00000000" w:rsidRDefault="00E819AD">
            <w:pPr>
              <w:pStyle w:val="InfoBlue"/>
            </w:pPr>
            <w:r>
              <w:t>[Exercise behaviors for designated functional transactions or business functions under the following conditions to observe and log target behavi</w:t>
            </w:r>
            <w:r>
              <w:t>or and application performance data:</w:t>
            </w:r>
          </w:p>
          <w:p w14:paraId="72280B63" w14:textId="77777777" w:rsidR="00000000" w:rsidRDefault="00E819AD">
            <w:pPr>
              <w:pStyle w:val="InfoBlue"/>
            </w:pPr>
            <w:r>
              <w:sym w:font="Symbol" w:char="F0B7"/>
            </w:r>
            <w:r>
              <w:tab/>
              <w:t>normal anticipated workload</w:t>
            </w:r>
          </w:p>
          <w:p w14:paraId="0549C3CA" w14:textId="77777777" w:rsidR="00000000" w:rsidRDefault="00E819AD">
            <w:pPr>
              <w:pStyle w:val="InfoBlue"/>
            </w:pPr>
            <w:r>
              <w:sym w:font="Symbol" w:char="F0B7"/>
            </w:r>
            <w:r>
              <w:tab/>
              <w:t>anticipated worst-case workload]</w:t>
            </w:r>
          </w:p>
        </w:tc>
      </w:tr>
      <w:tr w:rsidR="00000000" w14:paraId="6309F2F6"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17593DF" w14:textId="77777777" w:rsidR="00000000" w:rsidRDefault="00E819AD">
            <w:pPr>
              <w:pStyle w:val="bodytext0"/>
            </w:pPr>
            <w:r>
              <w:t>Technique:</w:t>
            </w:r>
          </w:p>
        </w:tc>
        <w:tc>
          <w:tcPr>
            <w:tcW w:w="6678" w:type="dxa"/>
          </w:tcPr>
          <w:p w14:paraId="46B6B870" w14:textId="77777777" w:rsidR="00000000" w:rsidRDefault="00E819AD">
            <w:pPr>
              <w:pStyle w:val="InfoBlue"/>
            </w:pPr>
            <w:r>
              <w:sym w:font="Symbol" w:char="F0B7"/>
            </w:r>
            <w:r>
              <w:tab/>
              <w:t xml:space="preserve">[Use Test Procedures developed for Function or Business Cycle </w:t>
            </w:r>
            <w:r>
              <w:tab/>
              <w:t>Testing.</w:t>
            </w:r>
          </w:p>
          <w:p w14:paraId="6ACE8637" w14:textId="77777777" w:rsidR="00000000" w:rsidRDefault="00E819AD">
            <w:pPr>
              <w:pStyle w:val="InfoBlue"/>
            </w:pPr>
            <w:r>
              <w:sym w:font="Symbol" w:char="F0B7"/>
            </w:r>
            <w:r>
              <w:tab/>
              <w:t>Modify data files to increase the number of transactions or the sc</w:t>
            </w:r>
            <w:r>
              <w:t xml:space="preserve">ripts </w:t>
            </w:r>
            <w:r>
              <w:tab/>
              <w:t>to increase the number of iterations that occur in each transaction.</w:t>
            </w:r>
          </w:p>
          <w:p w14:paraId="0FFFCA8B" w14:textId="77777777" w:rsidR="00000000" w:rsidRDefault="00E819AD">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14:paraId="1429EDCC"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FBAB79D" w14:textId="77777777" w:rsidR="00000000" w:rsidRDefault="00E819AD">
            <w:pPr>
              <w:pStyle w:val="bodytext0"/>
            </w:pPr>
            <w:r>
              <w:t>Oracles:</w:t>
            </w:r>
          </w:p>
        </w:tc>
        <w:tc>
          <w:tcPr>
            <w:tcW w:w="6682" w:type="dxa"/>
          </w:tcPr>
          <w:p w14:paraId="0922B943" w14:textId="77777777" w:rsidR="00000000" w:rsidRDefault="00E819AD">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14:paraId="2FB555D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7947644" w14:textId="77777777" w:rsidR="00000000" w:rsidRDefault="00E819AD">
            <w:pPr>
              <w:pStyle w:val="bodytext0"/>
            </w:pPr>
            <w:r>
              <w:t>Required Tools:</w:t>
            </w:r>
          </w:p>
        </w:tc>
        <w:tc>
          <w:tcPr>
            <w:tcW w:w="6678" w:type="dxa"/>
          </w:tcPr>
          <w:p w14:paraId="0589C94D" w14:textId="77777777" w:rsidR="00000000" w:rsidRDefault="00E819AD">
            <w:pPr>
              <w:pStyle w:val="infoblue0"/>
            </w:pPr>
            <w:r>
              <w:t xml:space="preserve">[The technique requires the following tools: </w:t>
            </w:r>
          </w:p>
          <w:p w14:paraId="11FC441A" w14:textId="77777777" w:rsidR="00000000" w:rsidRDefault="00E819AD" w:rsidP="00E819AD">
            <w:pPr>
              <w:pStyle w:val="infoblue0"/>
              <w:numPr>
                <w:ilvl w:val="0"/>
                <w:numId w:val="22"/>
              </w:numPr>
            </w:pPr>
            <w:r>
              <w:t xml:space="preserve">Test Script Automation Tool </w:t>
            </w:r>
          </w:p>
          <w:p w14:paraId="15CD449B" w14:textId="77777777" w:rsidR="00000000" w:rsidRDefault="00E819AD" w:rsidP="00E819AD">
            <w:pPr>
              <w:pStyle w:val="infoblue0"/>
              <w:numPr>
                <w:ilvl w:val="0"/>
                <w:numId w:val="22"/>
              </w:numPr>
            </w:pPr>
            <w:r>
              <w:t xml:space="preserve">an application performance profiling tool, such as Rational Quantify </w:t>
            </w:r>
          </w:p>
          <w:p w14:paraId="7ECDB9C2" w14:textId="77777777" w:rsidR="00000000" w:rsidRDefault="00E819AD" w:rsidP="00E819AD">
            <w:pPr>
              <w:pStyle w:val="infoblue0"/>
              <w:numPr>
                <w:ilvl w:val="0"/>
                <w:numId w:val="22"/>
              </w:numPr>
            </w:pPr>
            <w:r>
              <w:t xml:space="preserve">installation-monitoring tools (registry, hard disk, CPU, memory, and so on </w:t>
            </w:r>
          </w:p>
          <w:p w14:paraId="355C444F" w14:textId="77777777" w:rsidR="00000000" w:rsidRDefault="00E819AD" w:rsidP="00E819AD">
            <w:pPr>
              <w:pStyle w:val="infoblue0"/>
              <w:numPr>
                <w:ilvl w:val="0"/>
                <w:numId w:val="22"/>
              </w:numPr>
            </w:pPr>
            <w:r>
              <w:t>resourc</w:t>
            </w:r>
            <w:r>
              <w:t>e-constraining tools; for example, Canned Heat]</w:t>
            </w:r>
          </w:p>
        </w:tc>
      </w:tr>
      <w:tr w:rsidR="00000000" w14:paraId="2FA0271A"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AAB6D27" w14:textId="77777777" w:rsidR="00000000" w:rsidRDefault="00E819AD">
            <w:pPr>
              <w:pStyle w:val="bodytext0"/>
            </w:pPr>
            <w:r>
              <w:t>Success Criteria:</w:t>
            </w:r>
          </w:p>
        </w:tc>
        <w:tc>
          <w:tcPr>
            <w:tcW w:w="6678" w:type="dxa"/>
          </w:tcPr>
          <w:p w14:paraId="7D874CA7" w14:textId="77777777" w:rsidR="00000000" w:rsidRDefault="00E819AD">
            <w:pPr>
              <w:pStyle w:val="InfoBlue"/>
            </w:pPr>
            <w:r>
              <w:t>The technique supports testing:</w:t>
            </w:r>
          </w:p>
          <w:p w14:paraId="4A949A8E" w14:textId="77777777" w:rsidR="00000000" w:rsidRDefault="00E819AD">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14:paraId="41FA050A" w14:textId="77777777" w:rsidR="00000000" w:rsidRDefault="00E819AD">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14:paraId="43A97B09"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2E08DB73" w14:textId="77777777" w:rsidR="00000000" w:rsidRDefault="00E819AD">
            <w:pPr>
              <w:pStyle w:val="bodytext0"/>
            </w:pPr>
            <w:r>
              <w:lastRenderedPageBreak/>
              <w:t>Special Considerations:</w:t>
            </w:r>
          </w:p>
        </w:tc>
        <w:tc>
          <w:tcPr>
            <w:tcW w:w="6678" w:type="dxa"/>
          </w:tcPr>
          <w:p w14:paraId="24D79DCD" w14:textId="77777777" w:rsidR="00000000" w:rsidRDefault="00E819AD">
            <w:pPr>
              <w:pStyle w:val="InfoBlue"/>
            </w:pPr>
            <w:r>
              <w:t xml:space="preserve">[Comprehensive performance testing includes having a background workload on the server. </w:t>
            </w:r>
          </w:p>
          <w:p w14:paraId="7ECD7ED6" w14:textId="77777777" w:rsidR="00000000" w:rsidRDefault="00E819AD">
            <w:pPr>
              <w:pStyle w:val="InfoBlue"/>
            </w:pPr>
            <w:r>
              <w:t>There are</w:t>
            </w:r>
            <w:r>
              <w:t xml:space="preserve"> several methods that can be used to perform this, including:  </w:t>
            </w:r>
          </w:p>
          <w:p w14:paraId="2C87CEE1" w14:textId="77777777" w:rsidR="00000000" w:rsidRDefault="00E819AD">
            <w:pPr>
              <w:pStyle w:val="InfoBlue"/>
            </w:pPr>
            <w:r>
              <w:sym w:font="Symbol" w:char="F0B7"/>
            </w:r>
            <w:r>
              <w:t xml:space="preserve"> </w:t>
            </w:r>
            <w:r>
              <w:tab/>
              <w:t xml:space="preserve">“Drive transactions” directly to the server, usually in the form of </w:t>
            </w:r>
            <w:r>
              <w:tab/>
              <w:t>Structured Query Language (SQL) calls.</w:t>
            </w:r>
          </w:p>
          <w:p w14:paraId="71186062" w14:textId="77777777" w:rsidR="00000000" w:rsidRDefault="00E819AD">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14:paraId="4F3676DA" w14:textId="77777777" w:rsidR="00000000" w:rsidRDefault="00E819AD">
            <w:pPr>
              <w:pStyle w:val="InfoBlue"/>
            </w:pPr>
            <w:r>
              <w:sym w:font="Symbol" w:char="F0B7"/>
            </w:r>
            <w:r>
              <w:tab/>
              <w:t xml:space="preserve">Use multiple physical clients, each running test scripts, to place a load </w:t>
            </w:r>
            <w:r>
              <w:tab/>
              <w:t xml:space="preserve">on the system. </w:t>
            </w:r>
          </w:p>
          <w:p w14:paraId="777A6EB8" w14:textId="77777777" w:rsidR="00000000" w:rsidRDefault="00E819AD">
            <w:pPr>
              <w:pStyle w:val="InfoBlue"/>
            </w:pPr>
            <w:r>
              <w:t xml:space="preserve">Performance testing should </w:t>
            </w:r>
            <w:r>
              <w:t>be performed on a dedicated machine or at a dedicated time. This permits full control and accurate measurement.</w:t>
            </w:r>
          </w:p>
          <w:p w14:paraId="2EF68DC5" w14:textId="77777777" w:rsidR="00000000" w:rsidRDefault="00E819AD">
            <w:pPr>
              <w:pStyle w:val="InfoBlue"/>
            </w:pPr>
            <w:r>
              <w:t>The databases used for Performance Testing should be either actual size or scaled equally.]</w:t>
            </w:r>
          </w:p>
        </w:tc>
      </w:tr>
    </w:tbl>
    <w:p w14:paraId="57E1D226" w14:textId="77777777" w:rsidR="00000000" w:rsidRDefault="00E819AD">
      <w:pPr>
        <w:pStyle w:val="Heading3"/>
        <w:keepNext w:val="0"/>
      </w:pPr>
      <w:bookmarkStart w:id="79" w:name="_Toc417790796"/>
      <w:bookmarkStart w:id="80" w:name="_Toc433104449"/>
      <w:bookmarkStart w:id="81" w:name="_Toc524537151"/>
      <w:r>
        <w:t>Load Testing</w:t>
      </w:r>
      <w:bookmarkEnd w:id="79"/>
      <w:bookmarkEnd w:id="80"/>
      <w:bookmarkEnd w:id="81"/>
    </w:p>
    <w:p w14:paraId="0D47D965" w14:textId="77777777" w:rsidR="00000000" w:rsidRDefault="00E819AD">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14:paraId="186BA626" w14:textId="77777777" w:rsidR="00000000" w:rsidRDefault="00E819AD">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14:paraId="74D1CAF4" w14:textId="77777777" w:rsidR="00000000" w:rsidRDefault="00E819AD">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28E6BBD3"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2F63F9F6" w14:textId="77777777" w:rsidR="00000000" w:rsidRDefault="00E819AD">
            <w:pPr>
              <w:pStyle w:val="bodytext0"/>
            </w:pPr>
            <w:r>
              <w:t>Technique Objective:</w:t>
            </w:r>
          </w:p>
        </w:tc>
        <w:tc>
          <w:tcPr>
            <w:tcW w:w="6678" w:type="dxa"/>
          </w:tcPr>
          <w:p w14:paraId="29792E02" w14:textId="77777777" w:rsidR="00000000" w:rsidRDefault="00E819AD">
            <w:pPr>
              <w:pStyle w:val="InfoBlue"/>
            </w:pPr>
            <w:r>
              <w:t xml:space="preserve">[Exercise </w:t>
            </w:r>
            <w:r>
              <w:t>designated transactions or business cases under varying workload conditions to observe and log target behavior and system performance data.]</w:t>
            </w:r>
          </w:p>
        </w:tc>
      </w:tr>
      <w:tr w:rsidR="00000000" w14:paraId="1EC32E5F"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36C050DD" w14:textId="77777777" w:rsidR="00000000" w:rsidRDefault="00E819AD">
            <w:pPr>
              <w:pStyle w:val="bodytext0"/>
            </w:pPr>
            <w:r>
              <w:t>Technique:</w:t>
            </w:r>
          </w:p>
        </w:tc>
        <w:tc>
          <w:tcPr>
            <w:tcW w:w="6678" w:type="dxa"/>
          </w:tcPr>
          <w:p w14:paraId="0AEB0581" w14:textId="77777777" w:rsidR="00000000" w:rsidRDefault="00E819AD">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14:paraId="753EE9D2" w14:textId="77777777" w:rsidR="00000000" w:rsidRDefault="00E819AD">
            <w:pPr>
              <w:pStyle w:val="InfoBlue"/>
            </w:pPr>
            <w:r>
              <w:sym w:font="Symbol" w:char="F0B7"/>
            </w:r>
            <w:r>
              <w:tab/>
              <w:t xml:space="preserve">Modify data files to increase the number of transactions or the tests to </w:t>
            </w:r>
            <w:r>
              <w:tab/>
              <w:t>increase the number of times each transaction occurs.</w:t>
            </w:r>
          </w:p>
          <w:p w14:paraId="099D13D4" w14:textId="77777777" w:rsidR="00000000" w:rsidRDefault="00E819AD">
            <w:pPr>
              <w:pStyle w:val="InfoBlue"/>
            </w:pPr>
            <w:r>
              <w:sym w:font="Symbol" w:char="F0B7"/>
            </w:r>
            <w:r>
              <w:tab/>
              <w:t>Workloads should include (for example, Daily, Weekly, Monthly and so for</w:t>
            </w:r>
            <w:r>
              <w:t>th) Peak loads.</w:t>
            </w:r>
          </w:p>
          <w:p w14:paraId="6A0E6D47" w14:textId="77777777" w:rsidR="00000000" w:rsidRDefault="00E819AD">
            <w:pPr>
              <w:pStyle w:val="InfoBlue"/>
            </w:pPr>
            <w:r>
              <w:sym w:font="Symbol" w:char="F0B7"/>
            </w:r>
            <w:r>
              <w:tab/>
              <w:t>Workloads should represent both Average as well as Peak loads.</w:t>
            </w:r>
          </w:p>
          <w:p w14:paraId="46831EA6" w14:textId="77777777" w:rsidR="00000000" w:rsidRDefault="00E819AD">
            <w:pPr>
              <w:pStyle w:val="InfoBlue"/>
            </w:pPr>
            <w:r>
              <w:sym w:font="Symbol" w:char="F0B7"/>
            </w:r>
            <w:r>
              <w:tab/>
              <w:t>Workloads should represent both Instantaneous and Sustained Peaks.</w:t>
            </w:r>
          </w:p>
          <w:p w14:paraId="2F3BA8B0" w14:textId="77777777" w:rsidR="00000000" w:rsidRDefault="00E819AD">
            <w:pPr>
              <w:pStyle w:val="InfoBlue"/>
            </w:pPr>
            <w:r>
              <w:sym w:font="Symbol" w:char="F0B7"/>
            </w:r>
            <w:r>
              <w:tab/>
              <w:t xml:space="preserve">The Workloads should be executed under different Test Environment </w:t>
            </w:r>
            <w:r>
              <w:tab/>
              <w:t>Configurations.]</w:t>
            </w:r>
          </w:p>
        </w:tc>
      </w:tr>
      <w:tr w:rsidR="00000000" w14:paraId="3030D7F9"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40D6C276" w14:textId="77777777" w:rsidR="00000000" w:rsidRDefault="00E819AD">
            <w:pPr>
              <w:pStyle w:val="bodytext0"/>
            </w:pPr>
            <w:r>
              <w:lastRenderedPageBreak/>
              <w:t>Oracles:</w:t>
            </w:r>
          </w:p>
        </w:tc>
        <w:tc>
          <w:tcPr>
            <w:tcW w:w="6682" w:type="dxa"/>
          </w:tcPr>
          <w:p w14:paraId="09EEFB71" w14:textId="77777777" w:rsidR="00000000" w:rsidRDefault="00E819AD">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14:paraId="4DACA4F0"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CDA2E97" w14:textId="77777777" w:rsidR="00000000" w:rsidRDefault="00E819AD">
            <w:pPr>
              <w:pStyle w:val="bodytext0"/>
            </w:pPr>
            <w:r>
              <w:t>Required Tools:</w:t>
            </w:r>
          </w:p>
        </w:tc>
        <w:tc>
          <w:tcPr>
            <w:tcW w:w="6678" w:type="dxa"/>
          </w:tcPr>
          <w:p w14:paraId="393A4D78" w14:textId="77777777" w:rsidR="00000000" w:rsidRDefault="00E819AD">
            <w:pPr>
              <w:pStyle w:val="InfoBlue"/>
            </w:pPr>
            <w:r>
              <w:t>[The techn</w:t>
            </w:r>
            <w:r>
              <w:t>ique requires the following tools:</w:t>
            </w:r>
          </w:p>
          <w:p w14:paraId="0CBABCAE" w14:textId="77777777" w:rsidR="00000000" w:rsidRDefault="00E819AD" w:rsidP="00E819AD">
            <w:pPr>
              <w:pStyle w:val="InfoBlue"/>
              <w:numPr>
                <w:ilvl w:val="0"/>
                <w:numId w:val="23"/>
              </w:numPr>
            </w:pPr>
            <w:r>
              <w:t>Test Script Automation Tool</w:t>
            </w:r>
          </w:p>
          <w:p w14:paraId="72E508A5" w14:textId="77777777" w:rsidR="00000000" w:rsidRDefault="00E819AD" w:rsidP="00E819AD">
            <w:pPr>
              <w:pStyle w:val="InfoBlue"/>
              <w:numPr>
                <w:ilvl w:val="0"/>
                <w:numId w:val="23"/>
              </w:numPr>
            </w:pPr>
            <w:r>
              <w:t>Transaction Load Scheduling and control tool</w:t>
            </w:r>
          </w:p>
          <w:p w14:paraId="57898CF0" w14:textId="77777777" w:rsidR="00000000" w:rsidRDefault="00E819AD" w:rsidP="00E819AD">
            <w:pPr>
              <w:pStyle w:val="InfoBlue"/>
              <w:numPr>
                <w:ilvl w:val="0"/>
                <w:numId w:val="23"/>
              </w:numPr>
            </w:pPr>
            <w:r>
              <w:t xml:space="preserve">installation-monitoring tools (registry, hard disk, CPU, memory, and so on) </w:t>
            </w:r>
          </w:p>
          <w:p w14:paraId="52F0BBB6" w14:textId="77777777" w:rsidR="00000000" w:rsidRDefault="00E819AD" w:rsidP="00E819AD">
            <w:pPr>
              <w:pStyle w:val="InfoBlue"/>
              <w:numPr>
                <w:ilvl w:val="0"/>
                <w:numId w:val="23"/>
              </w:numPr>
            </w:pPr>
            <w:r>
              <w:t>resource-constraining tools (for example, Canned Heat)</w:t>
            </w:r>
          </w:p>
          <w:p w14:paraId="785E1DDD" w14:textId="77777777" w:rsidR="00000000" w:rsidRDefault="00E819AD" w:rsidP="00E819AD">
            <w:pPr>
              <w:pStyle w:val="InfoBlue"/>
              <w:numPr>
                <w:ilvl w:val="0"/>
                <w:numId w:val="23"/>
              </w:numPr>
            </w:pPr>
            <w:r>
              <w:t xml:space="preserve">Data-generation </w:t>
            </w:r>
            <w:r>
              <w:t>tools]</w:t>
            </w:r>
          </w:p>
        </w:tc>
      </w:tr>
      <w:tr w:rsidR="00000000" w14:paraId="2390EC0A"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3407C8D" w14:textId="77777777" w:rsidR="00000000" w:rsidRDefault="00E819AD">
            <w:pPr>
              <w:pStyle w:val="bodytext0"/>
            </w:pPr>
            <w:r>
              <w:t>Success Criteria:</w:t>
            </w:r>
          </w:p>
        </w:tc>
        <w:tc>
          <w:tcPr>
            <w:tcW w:w="6678" w:type="dxa"/>
          </w:tcPr>
          <w:p w14:paraId="0BF7269C" w14:textId="77777777" w:rsidR="00000000" w:rsidRDefault="00E819AD">
            <w:pPr>
              <w:pStyle w:val="InfoBlue"/>
            </w:pPr>
            <w:r>
              <w:t>[The technique supports the testing of Workload Emulation, which is the successful emulation of the workload without any failures due to test implementation problems.]</w:t>
            </w:r>
          </w:p>
        </w:tc>
      </w:tr>
      <w:tr w:rsidR="00000000" w14:paraId="4749466E"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09BC0C69" w14:textId="77777777" w:rsidR="00000000" w:rsidRDefault="00E819AD">
            <w:pPr>
              <w:pStyle w:val="bodytext0"/>
            </w:pPr>
            <w:r>
              <w:t>Special Considerations:</w:t>
            </w:r>
          </w:p>
        </w:tc>
        <w:tc>
          <w:tcPr>
            <w:tcW w:w="6678" w:type="dxa"/>
          </w:tcPr>
          <w:p w14:paraId="0E34C448" w14:textId="77777777" w:rsidR="00000000" w:rsidRDefault="00E819AD">
            <w:pPr>
              <w:pStyle w:val="InfoBlue"/>
            </w:pPr>
            <w:r>
              <w:sym w:font="Symbol" w:char="F0B7"/>
            </w:r>
            <w:r>
              <w:tab/>
              <w:t>[Load testing should be performed o</w:t>
            </w:r>
            <w:r>
              <w:t xml:space="preserve">n a dedicated machine or at a </w:t>
            </w:r>
            <w:r>
              <w:tab/>
              <w:t>dedicated time. This permits full control and accurate measurement.</w:t>
            </w:r>
          </w:p>
          <w:p w14:paraId="195AB11C" w14:textId="77777777" w:rsidR="00000000" w:rsidRDefault="00E819AD">
            <w:pPr>
              <w:pStyle w:val="InfoBlue"/>
            </w:pPr>
            <w:r>
              <w:sym w:font="Symbol" w:char="F0B7"/>
            </w:r>
            <w:r>
              <w:tab/>
              <w:t xml:space="preserve">The databases used for load testing should be either actual size or </w:t>
            </w:r>
            <w:r>
              <w:tab/>
              <w:t>scaled equally.]</w:t>
            </w:r>
          </w:p>
        </w:tc>
      </w:tr>
    </w:tbl>
    <w:p w14:paraId="611FB9D5" w14:textId="77777777" w:rsidR="00000000" w:rsidRDefault="00E819AD">
      <w:pPr>
        <w:pStyle w:val="bodytext0"/>
      </w:pPr>
    </w:p>
    <w:p w14:paraId="19291259" w14:textId="77777777" w:rsidR="00000000" w:rsidRDefault="00E819AD">
      <w:pPr>
        <w:pStyle w:val="Heading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14:paraId="57B19E5F" w14:textId="77777777" w:rsidR="00000000" w:rsidRDefault="00E819AD">
      <w:pPr>
        <w:pStyle w:val="InfoBlue"/>
      </w:pPr>
      <w:bookmarkStart w:id="88"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14:paraId="54158BA3" w14:textId="77777777" w:rsidR="00000000" w:rsidRDefault="00E819AD">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4890F31A"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599ABFFC" w14:textId="77777777" w:rsidR="00000000" w:rsidRDefault="00E819AD">
            <w:pPr>
              <w:pStyle w:val="bodytext0"/>
            </w:pPr>
            <w:r>
              <w:t>Technique Objective:</w:t>
            </w:r>
          </w:p>
        </w:tc>
        <w:tc>
          <w:tcPr>
            <w:tcW w:w="6678" w:type="dxa"/>
          </w:tcPr>
          <w:p w14:paraId="20C4033C" w14:textId="77777777" w:rsidR="00000000" w:rsidRDefault="00E819AD">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14:paraId="1ABCE2BA" w14:textId="77777777" w:rsidR="00000000" w:rsidRDefault="00E819AD">
            <w:pPr>
              <w:pStyle w:val="InfoBlue"/>
            </w:pPr>
            <w:r>
              <w:sym w:font="Symbol" w:char="F0B7"/>
            </w:r>
            <w:r>
              <w:tab/>
              <w:t>little or no memory available on the server (RAM and persistent storage space)</w:t>
            </w:r>
          </w:p>
          <w:p w14:paraId="5B52A973" w14:textId="77777777" w:rsidR="00000000" w:rsidRDefault="00E819AD">
            <w:pPr>
              <w:pStyle w:val="InfoBlue"/>
            </w:pPr>
            <w:r>
              <w:sym w:font="Symbol" w:char="F0B7"/>
            </w:r>
            <w:r>
              <w:tab/>
              <w:t xml:space="preserve">maximum actual or physically capable number of clients connected or </w:t>
            </w:r>
            <w:r>
              <w:tab/>
              <w:t>simulated</w:t>
            </w:r>
          </w:p>
          <w:p w14:paraId="0D3B7D3E" w14:textId="77777777" w:rsidR="00000000" w:rsidRDefault="00E819AD">
            <w:pPr>
              <w:pStyle w:val="InfoBlue"/>
            </w:pPr>
            <w:r>
              <w:sym w:font="Symbol" w:char="F0B7"/>
            </w:r>
            <w:r>
              <w:tab/>
              <w:t>multiple users performing</w:t>
            </w:r>
            <w:r>
              <w:t xml:space="preserve"> the same transactions against the same data </w:t>
            </w:r>
            <w:r>
              <w:tab/>
              <w:t>or accounts</w:t>
            </w:r>
          </w:p>
          <w:p w14:paraId="3E406C8B" w14:textId="77777777" w:rsidR="00000000" w:rsidRDefault="00E819AD">
            <w:pPr>
              <w:pStyle w:val="InfoBlue"/>
            </w:pPr>
            <w:r>
              <w:sym w:font="Symbol" w:char="F0B7"/>
            </w:r>
            <w:r>
              <w:tab/>
              <w:t xml:space="preserve">“overload” transaction volume or mix (see Performance Profiling </w:t>
            </w:r>
            <w:r>
              <w:tab/>
              <w:t>above)]</w:t>
            </w:r>
          </w:p>
        </w:tc>
      </w:tr>
      <w:tr w:rsidR="00000000" w14:paraId="07597676"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BCB07C8" w14:textId="77777777" w:rsidR="00000000" w:rsidRDefault="00E819AD">
            <w:pPr>
              <w:pStyle w:val="bodytext0"/>
            </w:pPr>
            <w:r>
              <w:lastRenderedPageBreak/>
              <w:t>Technique:</w:t>
            </w:r>
          </w:p>
        </w:tc>
        <w:tc>
          <w:tcPr>
            <w:tcW w:w="6678" w:type="dxa"/>
          </w:tcPr>
          <w:p w14:paraId="36F66D9B" w14:textId="77777777" w:rsidR="00000000" w:rsidRDefault="00E819AD">
            <w:pPr>
              <w:pStyle w:val="InfoBlue"/>
            </w:pPr>
            <w:r>
              <w:sym w:font="Symbol" w:char="F0B7"/>
            </w:r>
            <w:r>
              <w:tab/>
              <w:t>[Use tests developed for Performance Profiling or Load Testing.</w:t>
            </w:r>
          </w:p>
          <w:p w14:paraId="26D7A728" w14:textId="77777777" w:rsidR="00000000" w:rsidRDefault="00E819AD">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14:paraId="3A3466D3" w14:textId="77777777" w:rsidR="00000000" w:rsidRDefault="00E819AD">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14:paraId="6C0E40A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E223D20" w14:textId="77777777" w:rsidR="00000000" w:rsidRDefault="00E819AD">
            <w:pPr>
              <w:pStyle w:val="bodytext0"/>
            </w:pPr>
            <w:r>
              <w:t>Oracles:</w:t>
            </w:r>
          </w:p>
        </w:tc>
        <w:tc>
          <w:tcPr>
            <w:tcW w:w="6682" w:type="dxa"/>
          </w:tcPr>
          <w:p w14:paraId="528FA733" w14:textId="77777777" w:rsidR="00000000" w:rsidRDefault="00E819AD">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14:paraId="75DE46B9"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9D3C499" w14:textId="77777777" w:rsidR="00000000" w:rsidRDefault="00E819AD">
            <w:pPr>
              <w:pStyle w:val="bodytext0"/>
            </w:pPr>
            <w:r>
              <w:t>Required Tools:</w:t>
            </w:r>
          </w:p>
        </w:tc>
        <w:tc>
          <w:tcPr>
            <w:tcW w:w="6678" w:type="dxa"/>
          </w:tcPr>
          <w:p w14:paraId="4C2A11C0" w14:textId="77777777" w:rsidR="00000000" w:rsidRDefault="00E819AD">
            <w:pPr>
              <w:pStyle w:val="InfoBlue"/>
            </w:pPr>
            <w:r>
              <w:t>[The technique requires the following tools:</w:t>
            </w:r>
          </w:p>
          <w:p w14:paraId="04F7C972" w14:textId="77777777" w:rsidR="00000000" w:rsidRDefault="00E819AD" w:rsidP="00E819AD">
            <w:pPr>
              <w:pStyle w:val="InfoBlue"/>
              <w:numPr>
                <w:ilvl w:val="0"/>
                <w:numId w:val="24"/>
              </w:numPr>
            </w:pPr>
            <w:r>
              <w:t>Test Script Automation Tool</w:t>
            </w:r>
          </w:p>
          <w:p w14:paraId="30F7D3F6" w14:textId="77777777" w:rsidR="00000000" w:rsidRDefault="00E819AD" w:rsidP="00E819AD">
            <w:pPr>
              <w:pStyle w:val="InfoBlue"/>
              <w:numPr>
                <w:ilvl w:val="0"/>
                <w:numId w:val="24"/>
              </w:numPr>
            </w:pPr>
            <w:r>
              <w:t>Transaction Load Scheduling and control tool</w:t>
            </w:r>
          </w:p>
          <w:p w14:paraId="2E8B4B07" w14:textId="77777777" w:rsidR="00000000" w:rsidRDefault="00E819AD" w:rsidP="00E819AD">
            <w:pPr>
              <w:pStyle w:val="InfoBlue"/>
              <w:numPr>
                <w:ilvl w:val="0"/>
                <w:numId w:val="24"/>
              </w:numPr>
            </w:pPr>
            <w:r>
              <w:t>installation-monitoring tools (registry, hard disk, CPU, memory, and so on)</w:t>
            </w:r>
          </w:p>
          <w:p w14:paraId="30CA0A09" w14:textId="77777777" w:rsidR="00000000" w:rsidRDefault="00E819AD" w:rsidP="00E819AD">
            <w:pPr>
              <w:pStyle w:val="InfoBlue"/>
              <w:numPr>
                <w:ilvl w:val="0"/>
                <w:numId w:val="24"/>
              </w:numPr>
            </w:pPr>
            <w:r>
              <w:t>resource-constraining tools (f</w:t>
            </w:r>
            <w:r>
              <w:t>or example, Canned Heat)</w:t>
            </w:r>
          </w:p>
          <w:p w14:paraId="51EFC17A" w14:textId="77777777" w:rsidR="00000000" w:rsidRDefault="00E819AD" w:rsidP="00E819AD">
            <w:pPr>
              <w:pStyle w:val="InfoBlue"/>
              <w:numPr>
                <w:ilvl w:val="0"/>
                <w:numId w:val="24"/>
              </w:numPr>
            </w:pPr>
            <w:r>
              <w:t>Data-generation tools]</w:t>
            </w:r>
          </w:p>
        </w:tc>
      </w:tr>
      <w:tr w:rsidR="00000000" w14:paraId="0CC603D4"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6B4C2C81" w14:textId="77777777" w:rsidR="00000000" w:rsidRDefault="00E819AD">
            <w:pPr>
              <w:pStyle w:val="bodytext0"/>
            </w:pPr>
            <w:r>
              <w:t>Success Criteria:</w:t>
            </w:r>
          </w:p>
        </w:tc>
        <w:tc>
          <w:tcPr>
            <w:tcW w:w="6678" w:type="dxa"/>
          </w:tcPr>
          <w:p w14:paraId="64543018" w14:textId="77777777" w:rsidR="00000000" w:rsidRDefault="00E819AD">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14:paraId="607DC1D9"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238DA034" w14:textId="77777777" w:rsidR="00000000" w:rsidRDefault="00E819AD">
            <w:pPr>
              <w:pStyle w:val="bodytext0"/>
            </w:pPr>
            <w:r>
              <w:t>Special Considerations:</w:t>
            </w:r>
          </w:p>
        </w:tc>
        <w:tc>
          <w:tcPr>
            <w:tcW w:w="6678" w:type="dxa"/>
          </w:tcPr>
          <w:p w14:paraId="0B47A99C" w14:textId="77777777" w:rsidR="00000000" w:rsidRDefault="00E819AD">
            <w:pPr>
              <w:pStyle w:val="InfoBlue"/>
            </w:pPr>
            <w:r>
              <w:sym w:font="Symbol" w:char="F0B7"/>
            </w:r>
            <w:r>
              <w:tab/>
              <w:t xml:space="preserve">[Stressing the network may require network tools to load the network </w:t>
            </w:r>
            <w:r>
              <w:tab/>
              <w:t>with messages or packets.</w:t>
            </w:r>
          </w:p>
          <w:p w14:paraId="57427A6C" w14:textId="77777777" w:rsidR="00000000" w:rsidRDefault="00E819AD">
            <w:pPr>
              <w:pStyle w:val="InfoBlue"/>
            </w:pPr>
            <w:r>
              <w:sym w:font="Symbol" w:char="F0B7"/>
            </w:r>
            <w:r>
              <w:tab/>
              <w:t>The persistent storage used for the system should tem</w:t>
            </w:r>
            <w:r>
              <w:t xml:space="preserve">porarily be </w:t>
            </w:r>
            <w:r>
              <w:tab/>
              <w:t>reduced to restrict the available space for the database to grow.</w:t>
            </w:r>
          </w:p>
          <w:p w14:paraId="2C5F5648" w14:textId="77777777" w:rsidR="00000000" w:rsidRDefault="00E819AD">
            <w:pPr>
              <w:pStyle w:val="InfoBlue"/>
            </w:pPr>
            <w:r>
              <w:sym w:font="Symbol" w:char="F0B7"/>
            </w:r>
            <w:r>
              <w:tab/>
              <w:t>Synchronize the simultaneous clients accessing of the same records or data accounts.]</w:t>
            </w:r>
          </w:p>
        </w:tc>
      </w:tr>
    </w:tbl>
    <w:p w14:paraId="53829CCA" w14:textId="77777777" w:rsidR="00000000" w:rsidRDefault="00E819AD">
      <w:pPr>
        <w:pStyle w:val="bodytext0"/>
      </w:pPr>
    </w:p>
    <w:p w14:paraId="54C5CDFE" w14:textId="77777777" w:rsidR="00000000" w:rsidRDefault="00E819AD">
      <w:pPr>
        <w:pStyle w:val="Heading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14:paraId="437C7698" w14:textId="77777777" w:rsidR="00000000" w:rsidRDefault="00E819AD">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14:paraId="18DE7F96" w14:textId="77777777" w:rsidR="00000000" w:rsidRDefault="00E819AD">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6EA46E3C"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2AD15338" w14:textId="77777777" w:rsidR="00000000" w:rsidRDefault="00E819AD">
            <w:pPr>
              <w:pStyle w:val="bodytext0"/>
            </w:pPr>
            <w:r>
              <w:t>Technique Objective:</w:t>
            </w:r>
          </w:p>
        </w:tc>
        <w:tc>
          <w:tcPr>
            <w:tcW w:w="6678" w:type="dxa"/>
          </w:tcPr>
          <w:p w14:paraId="3B7247E3" w14:textId="77777777" w:rsidR="00000000" w:rsidRDefault="00E819AD">
            <w:pPr>
              <w:pStyle w:val="InfoBlue"/>
            </w:pPr>
            <w:r>
              <w:t>[Exercise the target-of-test under the following high volume scenarios to ob</w:t>
            </w:r>
            <w:r>
              <w:t>serve and log target behavior:</w:t>
            </w:r>
          </w:p>
          <w:p w14:paraId="2A3CA050" w14:textId="77777777" w:rsidR="00000000" w:rsidRDefault="00E819AD">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14:paraId="72DEF686" w14:textId="77777777" w:rsidR="00000000" w:rsidRDefault="00E819AD">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14:paraId="08BD3B9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3525E1DE" w14:textId="77777777" w:rsidR="00000000" w:rsidRDefault="00E819AD">
            <w:pPr>
              <w:pStyle w:val="bodytext0"/>
            </w:pPr>
            <w:r>
              <w:t>Technique:</w:t>
            </w:r>
          </w:p>
        </w:tc>
        <w:tc>
          <w:tcPr>
            <w:tcW w:w="6678" w:type="dxa"/>
          </w:tcPr>
          <w:p w14:paraId="0956D50C" w14:textId="77777777" w:rsidR="00000000" w:rsidRDefault="00E819AD">
            <w:pPr>
              <w:pStyle w:val="InfoBlue"/>
            </w:pPr>
            <w:r>
              <w:sym w:font="Symbol" w:char="F0B7"/>
            </w:r>
            <w:r>
              <w:tab/>
              <w:t>[Use tests developed for Performance Profiling or Load Testing.</w:t>
            </w:r>
          </w:p>
          <w:p w14:paraId="6337E734" w14:textId="77777777" w:rsidR="00000000" w:rsidRDefault="00E819AD">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14:paraId="72AD986B" w14:textId="77777777" w:rsidR="00000000" w:rsidRDefault="00E819AD">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14:paraId="4F294DF3"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EA4712A" w14:textId="77777777" w:rsidR="00000000" w:rsidRDefault="00E819AD">
            <w:pPr>
              <w:pStyle w:val="bodytext0"/>
            </w:pPr>
            <w:r>
              <w:t>Oracles:</w:t>
            </w:r>
          </w:p>
        </w:tc>
        <w:tc>
          <w:tcPr>
            <w:tcW w:w="6682" w:type="dxa"/>
          </w:tcPr>
          <w:p w14:paraId="65963983" w14:textId="77777777" w:rsidR="00000000" w:rsidRDefault="00E819AD">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14:paraId="676CF8DA"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EA04AAD" w14:textId="77777777" w:rsidR="00000000" w:rsidRDefault="00E819AD">
            <w:pPr>
              <w:pStyle w:val="bodytext0"/>
            </w:pPr>
            <w:r>
              <w:t>Required Tools:</w:t>
            </w:r>
          </w:p>
        </w:tc>
        <w:tc>
          <w:tcPr>
            <w:tcW w:w="6678" w:type="dxa"/>
          </w:tcPr>
          <w:p w14:paraId="665DC229" w14:textId="77777777" w:rsidR="00000000" w:rsidRDefault="00E819AD">
            <w:pPr>
              <w:pStyle w:val="InfoBlue"/>
            </w:pPr>
            <w:r>
              <w:t>[The technique requires the following tools:</w:t>
            </w:r>
          </w:p>
          <w:p w14:paraId="35EE8DB7" w14:textId="77777777" w:rsidR="00000000" w:rsidRDefault="00E819AD" w:rsidP="00E819AD">
            <w:pPr>
              <w:pStyle w:val="InfoBlue"/>
              <w:numPr>
                <w:ilvl w:val="0"/>
                <w:numId w:val="25"/>
              </w:numPr>
            </w:pPr>
            <w:r>
              <w:t>Test Script Automation Tool</w:t>
            </w:r>
          </w:p>
          <w:p w14:paraId="1BBF71C3" w14:textId="77777777" w:rsidR="00000000" w:rsidRDefault="00E819AD" w:rsidP="00E819AD">
            <w:pPr>
              <w:pStyle w:val="InfoBlue"/>
              <w:numPr>
                <w:ilvl w:val="0"/>
                <w:numId w:val="25"/>
              </w:numPr>
            </w:pPr>
            <w:r>
              <w:t>Transaction Load Scheduling and control tool</w:t>
            </w:r>
          </w:p>
          <w:p w14:paraId="1A7BF5DF" w14:textId="77777777" w:rsidR="00000000" w:rsidRDefault="00E819AD" w:rsidP="00E819AD">
            <w:pPr>
              <w:pStyle w:val="InfoBlue"/>
              <w:numPr>
                <w:ilvl w:val="0"/>
                <w:numId w:val="25"/>
              </w:numPr>
            </w:pPr>
            <w:r>
              <w:t>installation-monitoring tools (registry, hard disk, CPU, memory, and so on)</w:t>
            </w:r>
          </w:p>
          <w:p w14:paraId="2094300D" w14:textId="77777777" w:rsidR="00000000" w:rsidRDefault="00E819AD" w:rsidP="00E819AD">
            <w:pPr>
              <w:pStyle w:val="InfoBlue"/>
              <w:numPr>
                <w:ilvl w:val="0"/>
                <w:numId w:val="25"/>
              </w:numPr>
            </w:pPr>
            <w:r>
              <w:t>resource-cons</w:t>
            </w:r>
            <w:r>
              <w:t>training tools (for example, Canned Heat)</w:t>
            </w:r>
          </w:p>
          <w:p w14:paraId="70041380" w14:textId="77777777" w:rsidR="00000000" w:rsidRDefault="00E819AD" w:rsidP="00E819AD">
            <w:pPr>
              <w:pStyle w:val="InfoBlue"/>
              <w:numPr>
                <w:ilvl w:val="0"/>
                <w:numId w:val="25"/>
              </w:numPr>
            </w:pPr>
            <w:r>
              <w:t>Data-generation tools]</w:t>
            </w:r>
          </w:p>
        </w:tc>
      </w:tr>
      <w:tr w:rsidR="00000000" w14:paraId="4E677DD5"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A93BE00" w14:textId="77777777" w:rsidR="00000000" w:rsidRDefault="00E819AD">
            <w:pPr>
              <w:pStyle w:val="bodytext0"/>
            </w:pPr>
            <w:r>
              <w:t>Success Criteria:</w:t>
            </w:r>
          </w:p>
        </w:tc>
        <w:tc>
          <w:tcPr>
            <w:tcW w:w="6678" w:type="dxa"/>
          </w:tcPr>
          <w:p w14:paraId="70ECFB09" w14:textId="77777777" w:rsidR="00000000" w:rsidRDefault="00E819AD">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14:paraId="027E5B11"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73532E11" w14:textId="77777777" w:rsidR="00000000" w:rsidRDefault="00E819AD">
            <w:pPr>
              <w:pStyle w:val="bodytext0"/>
            </w:pPr>
            <w:r>
              <w:t>Special Considerations:</w:t>
            </w:r>
          </w:p>
        </w:tc>
        <w:tc>
          <w:tcPr>
            <w:tcW w:w="6678" w:type="dxa"/>
          </w:tcPr>
          <w:p w14:paraId="591B2C46" w14:textId="77777777" w:rsidR="00000000" w:rsidRDefault="00E819AD">
            <w:pPr>
              <w:pStyle w:val="InfoBlue"/>
            </w:pPr>
            <w:r>
              <w:t>[What period of time would be considered an acceptable time for high volume conditions, as noted above?]</w:t>
            </w:r>
          </w:p>
        </w:tc>
      </w:tr>
    </w:tbl>
    <w:p w14:paraId="4478424A" w14:textId="77777777" w:rsidR="00000000" w:rsidRDefault="00E819AD">
      <w:pPr>
        <w:pStyle w:val="BodyText"/>
      </w:pPr>
    </w:p>
    <w:p w14:paraId="5493E3AE" w14:textId="77777777" w:rsidR="00000000" w:rsidRDefault="00E819AD">
      <w:pPr>
        <w:pStyle w:val="Heading3"/>
      </w:pPr>
      <w:bookmarkStart w:id="95" w:name="_Toc314978541"/>
      <w:bookmarkStart w:id="96" w:name="_Toc327254070"/>
      <w:bookmarkStart w:id="97" w:name="_Toc327255035"/>
      <w:bookmarkStart w:id="98" w:name="_Toc327255104"/>
      <w:bookmarkStart w:id="99" w:name="_Toc327255343"/>
      <w:bookmarkStart w:id="100" w:name="_Toc433104452"/>
      <w:bookmarkEnd w:id="88"/>
      <w:r>
        <w:br w:type="page"/>
      </w:r>
      <w:bookmarkStart w:id="101" w:name="_Toc524537154"/>
      <w:r>
        <w:lastRenderedPageBreak/>
        <w:t>Security an</w:t>
      </w:r>
      <w:r>
        <w:t>d Access Control Testing</w:t>
      </w:r>
      <w:bookmarkEnd w:id="100"/>
      <w:bookmarkEnd w:id="101"/>
    </w:p>
    <w:p w14:paraId="4892700A" w14:textId="77777777" w:rsidR="00000000" w:rsidRDefault="00E819AD">
      <w:pPr>
        <w:pStyle w:val="InfoBlue"/>
      </w:pPr>
      <w:r>
        <w:t xml:space="preserve">[Security and Access Control Testing focuses on two key areas of security:  </w:t>
      </w:r>
    </w:p>
    <w:p w14:paraId="34E103B4" w14:textId="77777777" w:rsidR="00000000" w:rsidRDefault="00E819AD">
      <w:pPr>
        <w:pStyle w:val="InfoBlue"/>
      </w:pPr>
      <w:r>
        <w:sym w:font="Symbol" w:char="F0B7"/>
      </w:r>
      <w:r>
        <w:tab/>
        <w:t>Application-level security, including access to the Data or Business Functions</w:t>
      </w:r>
    </w:p>
    <w:p w14:paraId="3757E296" w14:textId="77777777" w:rsidR="00000000" w:rsidRDefault="00E819AD">
      <w:pPr>
        <w:pStyle w:val="InfoBlue"/>
      </w:pPr>
      <w:r>
        <w:sym w:font="Symbol" w:char="F0B7"/>
      </w:r>
      <w:r>
        <w:tab/>
        <w:t xml:space="preserve">System-level Security, including logging into or remotely accessing to </w:t>
      </w:r>
      <w:r>
        <w:t>the system.</w:t>
      </w:r>
    </w:p>
    <w:p w14:paraId="419C784C" w14:textId="77777777" w:rsidR="00000000" w:rsidRDefault="00E819AD">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14:paraId="2ABFD35A" w14:textId="77777777" w:rsidR="00000000" w:rsidRDefault="00E819AD">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2DAFB318"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1C1BF213" w14:textId="77777777" w:rsidR="00000000" w:rsidRDefault="00E819AD">
            <w:pPr>
              <w:pStyle w:val="bodytext0"/>
            </w:pPr>
            <w:r>
              <w:t>Technique Objective:</w:t>
            </w:r>
          </w:p>
        </w:tc>
        <w:tc>
          <w:tcPr>
            <w:tcW w:w="6682" w:type="dxa"/>
          </w:tcPr>
          <w:p w14:paraId="7722763A" w14:textId="77777777" w:rsidR="00000000" w:rsidRDefault="00E819AD">
            <w:pPr>
              <w:pStyle w:val="InfoBlue"/>
            </w:pPr>
            <w:r>
              <w:t>[Exercise the target-of-test under the following conditio</w:t>
            </w:r>
            <w:r>
              <w:t>ns to observe and log target behavior:</w:t>
            </w:r>
          </w:p>
          <w:p w14:paraId="001E792C" w14:textId="77777777" w:rsidR="00000000" w:rsidRDefault="00E819AD" w:rsidP="00E819AD">
            <w:pPr>
              <w:pStyle w:val="InfoBlue"/>
              <w:numPr>
                <w:ilvl w:val="0"/>
                <w:numId w:val="26"/>
              </w:numPr>
            </w:pPr>
            <w:r>
              <w:t>Application-level Security:  an actor can access only those functions or data for which their user type is provided permissions.</w:t>
            </w:r>
          </w:p>
          <w:p w14:paraId="2C1B4841" w14:textId="77777777" w:rsidR="00000000" w:rsidRDefault="00E819AD" w:rsidP="00E819AD">
            <w:pPr>
              <w:pStyle w:val="InfoBlue"/>
              <w:numPr>
                <w:ilvl w:val="0"/>
                <w:numId w:val="26"/>
              </w:numPr>
            </w:pPr>
            <w:r>
              <w:t>System-level Security:  only those actors with access to the system and applications are</w:t>
            </w:r>
            <w:r>
              <w:t xml:space="preserve"> permitted to access them.</w:t>
            </w:r>
          </w:p>
        </w:tc>
      </w:tr>
      <w:tr w:rsidR="00000000" w14:paraId="3B67B904"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48765A8A" w14:textId="77777777" w:rsidR="00000000" w:rsidRDefault="00E819AD">
            <w:pPr>
              <w:pStyle w:val="bodytext0"/>
            </w:pPr>
            <w:r>
              <w:t>Technique:</w:t>
            </w:r>
          </w:p>
        </w:tc>
        <w:tc>
          <w:tcPr>
            <w:tcW w:w="6682" w:type="dxa"/>
          </w:tcPr>
          <w:p w14:paraId="7F7C2A29" w14:textId="77777777" w:rsidR="00000000" w:rsidRDefault="00E819AD" w:rsidP="00E819AD">
            <w:pPr>
              <w:pStyle w:val="InfoBlue"/>
              <w:numPr>
                <w:ilvl w:val="0"/>
                <w:numId w:val="27"/>
              </w:numPr>
            </w:pPr>
            <w:r>
              <w:t>[Application-level Security:  Identify and list each user type and the functions or data each type has permissions for.]</w:t>
            </w:r>
          </w:p>
          <w:p w14:paraId="596A526A" w14:textId="77777777" w:rsidR="00000000" w:rsidRDefault="00E819AD" w:rsidP="00E819AD">
            <w:pPr>
              <w:pStyle w:val="InfoBlue"/>
              <w:numPr>
                <w:ilvl w:val="1"/>
                <w:numId w:val="27"/>
              </w:numPr>
            </w:pPr>
            <w:r>
              <w:t xml:space="preserve">Create tests for each user type and verify each permission by creating transactions specific to </w:t>
            </w:r>
            <w:r>
              <w:t>each user type.</w:t>
            </w:r>
          </w:p>
          <w:p w14:paraId="5EE89F85" w14:textId="77777777" w:rsidR="00000000" w:rsidRDefault="00E819AD" w:rsidP="00E819AD">
            <w:pPr>
              <w:pStyle w:val="InfoBlue"/>
              <w:numPr>
                <w:ilvl w:val="1"/>
                <w:numId w:val="27"/>
              </w:numPr>
            </w:pPr>
            <w:r>
              <w:t>Modify user type and re-run tests for same users. In each case, verify those additional functions or data are correctly available or denied.</w:t>
            </w:r>
          </w:p>
          <w:p w14:paraId="1D3CAA8E" w14:textId="77777777" w:rsidR="00000000" w:rsidRDefault="00E819AD" w:rsidP="00E819AD">
            <w:pPr>
              <w:pStyle w:val="InfoBlue"/>
              <w:numPr>
                <w:ilvl w:val="0"/>
                <w:numId w:val="27"/>
              </w:numPr>
            </w:pPr>
            <w:r>
              <w:t>System-level Access: [See Special Considerations below]</w:t>
            </w:r>
          </w:p>
        </w:tc>
      </w:tr>
      <w:tr w:rsidR="00000000" w14:paraId="6CFF81F6"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1531A779" w14:textId="77777777" w:rsidR="00000000" w:rsidRDefault="00E819AD">
            <w:pPr>
              <w:pStyle w:val="bodytext0"/>
            </w:pPr>
            <w:r>
              <w:t>Oracles:</w:t>
            </w:r>
          </w:p>
        </w:tc>
        <w:tc>
          <w:tcPr>
            <w:tcW w:w="6682" w:type="dxa"/>
          </w:tcPr>
          <w:p w14:paraId="2CF27858" w14:textId="77777777" w:rsidR="00000000" w:rsidRDefault="00E819AD">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14:paraId="39FADB56"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129AAD6" w14:textId="77777777" w:rsidR="00000000" w:rsidRDefault="00E819AD">
            <w:pPr>
              <w:pStyle w:val="bodytext0"/>
            </w:pPr>
            <w:r>
              <w:t>Required Tools:</w:t>
            </w:r>
          </w:p>
        </w:tc>
        <w:tc>
          <w:tcPr>
            <w:tcW w:w="6682" w:type="dxa"/>
          </w:tcPr>
          <w:p w14:paraId="568B9FF1" w14:textId="77777777" w:rsidR="00000000" w:rsidRDefault="00E819AD">
            <w:pPr>
              <w:pStyle w:val="InfoBlue"/>
            </w:pPr>
            <w:r>
              <w:t>[The technique requires the follo</w:t>
            </w:r>
            <w:r>
              <w:t>wing tools:</w:t>
            </w:r>
          </w:p>
          <w:p w14:paraId="4583D657" w14:textId="77777777" w:rsidR="00000000" w:rsidRDefault="00E819AD" w:rsidP="00E819AD">
            <w:pPr>
              <w:pStyle w:val="InfoBlue"/>
              <w:numPr>
                <w:ilvl w:val="0"/>
                <w:numId w:val="28"/>
              </w:numPr>
            </w:pPr>
            <w:r>
              <w:t>Test Script Automation Tool</w:t>
            </w:r>
          </w:p>
          <w:p w14:paraId="6DC28FC2" w14:textId="77777777" w:rsidR="00000000" w:rsidRDefault="00E819AD" w:rsidP="00E819AD">
            <w:pPr>
              <w:pStyle w:val="InfoBlue"/>
              <w:numPr>
                <w:ilvl w:val="0"/>
                <w:numId w:val="28"/>
              </w:numPr>
            </w:pPr>
            <w:r>
              <w:t>“Hacker” security breach and probing tools</w:t>
            </w:r>
          </w:p>
          <w:p w14:paraId="5C12029B" w14:textId="77777777" w:rsidR="00000000" w:rsidRDefault="00E819AD" w:rsidP="00E819AD">
            <w:pPr>
              <w:pStyle w:val="InfoBlue"/>
              <w:numPr>
                <w:ilvl w:val="0"/>
                <w:numId w:val="28"/>
              </w:numPr>
            </w:pPr>
            <w:r>
              <w:t>OS Security Admin Tools]</w:t>
            </w:r>
          </w:p>
        </w:tc>
      </w:tr>
      <w:tr w:rsidR="00000000" w14:paraId="5EEA1607"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67BD42B7" w14:textId="77777777" w:rsidR="00000000" w:rsidRDefault="00E819AD">
            <w:pPr>
              <w:pStyle w:val="bodytext0"/>
            </w:pPr>
            <w:r>
              <w:t>Success Criteria:</w:t>
            </w:r>
          </w:p>
        </w:tc>
        <w:tc>
          <w:tcPr>
            <w:tcW w:w="6682" w:type="dxa"/>
          </w:tcPr>
          <w:p w14:paraId="62B54377" w14:textId="77777777" w:rsidR="00000000" w:rsidRDefault="00E819AD">
            <w:pPr>
              <w:pStyle w:val="InfoBlue"/>
            </w:pPr>
            <w:r>
              <w:t xml:space="preserve">[The technique supports the testing of for each known actor type the appropriate functions or data affected by security settings </w:t>
            </w:r>
            <w:r>
              <w:t>can be tested.]</w:t>
            </w:r>
          </w:p>
        </w:tc>
      </w:tr>
      <w:tr w:rsidR="00000000" w14:paraId="1CD22525"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555BF6AA" w14:textId="77777777" w:rsidR="00000000" w:rsidRDefault="00E819AD">
            <w:pPr>
              <w:pStyle w:val="bodytext0"/>
            </w:pPr>
            <w:r>
              <w:lastRenderedPageBreak/>
              <w:t>Special Considerations:</w:t>
            </w:r>
          </w:p>
        </w:tc>
        <w:tc>
          <w:tcPr>
            <w:tcW w:w="6682" w:type="dxa"/>
          </w:tcPr>
          <w:p w14:paraId="4412B5B8" w14:textId="77777777" w:rsidR="00000000" w:rsidRDefault="00E819AD">
            <w:pPr>
              <w:pStyle w:val="InfoBlue"/>
            </w:pPr>
            <w:r>
              <w:t>[Access to the system must be reviewed or discussed with the appropriate network or systems administrator. This testing may not be required as it may be a function of network or systems administration.]</w:t>
            </w:r>
          </w:p>
        </w:tc>
      </w:tr>
    </w:tbl>
    <w:p w14:paraId="44E7B2FD" w14:textId="77777777" w:rsidR="00000000" w:rsidRDefault="00E819AD">
      <w:pPr>
        <w:pStyle w:val="Heading3"/>
      </w:pPr>
      <w:bookmarkStart w:id="102" w:name="_Toc417790800"/>
      <w:bookmarkStart w:id="103" w:name="_Toc433104453"/>
      <w:bookmarkStart w:id="104" w:name="_Toc524537155"/>
      <w:bookmarkEnd w:id="95"/>
      <w:r>
        <w:t>Failover an</w:t>
      </w:r>
      <w:r>
        <w:t>d Recovery Testing</w:t>
      </w:r>
      <w:bookmarkEnd w:id="102"/>
      <w:bookmarkEnd w:id="103"/>
      <w:bookmarkEnd w:id="104"/>
    </w:p>
    <w:p w14:paraId="07CA76BF" w14:textId="77777777" w:rsidR="00000000" w:rsidRDefault="00E819AD">
      <w:pPr>
        <w:pStyle w:val="InfoBlue"/>
      </w:pPr>
      <w:r>
        <w:t xml:space="preserve">[Failover and recovery testing ensures that the target-of-test can successfully failover and recover from a variety of hardware, software or network malfunctions with undue loss of data or data integrity. </w:t>
      </w:r>
    </w:p>
    <w:p w14:paraId="7D3A20E6" w14:textId="77777777" w:rsidR="00000000" w:rsidRDefault="00E819AD">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14:paraId="3A0D1B81" w14:textId="77777777" w:rsidR="00000000" w:rsidRDefault="00E819AD">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14:paraId="23E4F8C2" w14:textId="77777777" w:rsidR="00000000" w:rsidRDefault="00E819AD">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1C2DC3B8"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2227FC9A" w14:textId="77777777" w:rsidR="00000000" w:rsidRDefault="00E819AD">
            <w:pPr>
              <w:pStyle w:val="BodyText"/>
              <w:ind w:left="0"/>
            </w:pPr>
            <w:r>
              <w:t>Technique Objective:</w:t>
            </w:r>
          </w:p>
        </w:tc>
        <w:tc>
          <w:tcPr>
            <w:tcW w:w="6678" w:type="dxa"/>
          </w:tcPr>
          <w:p w14:paraId="7312566A" w14:textId="77777777" w:rsidR="00000000" w:rsidRDefault="00E819AD">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14:paraId="218A22BC" w14:textId="77777777" w:rsidR="00000000" w:rsidRDefault="00E819AD">
            <w:pPr>
              <w:pStyle w:val="InfoBlue"/>
            </w:pPr>
            <w:r>
              <w:sym w:font="Symbol" w:char="F0B7"/>
            </w:r>
            <w:r>
              <w:tab/>
              <w:t xml:space="preserve">power interruption to the client </w:t>
            </w:r>
          </w:p>
          <w:p w14:paraId="4B635472" w14:textId="77777777" w:rsidR="00000000" w:rsidRDefault="00E819AD">
            <w:pPr>
              <w:pStyle w:val="InfoBlue"/>
            </w:pPr>
            <w:r>
              <w:sym w:font="Symbol" w:char="F0B7"/>
            </w:r>
            <w:r>
              <w:tab/>
              <w:t>power interruption to the server</w:t>
            </w:r>
          </w:p>
          <w:p w14:paraId="3CAB8490" w14:textId="77777777" w:rsidR="00000000" w:rsidRDefault="00E819AD">
            <w:pPr>
              <w:pStyle w:val="InfoBlue"/>
            </w:pPr>
            <w:r>
              <w:sym w:font="Symbol" w:char="F0B7"/>
            </w:r>
            <w:r>
              <w:tab/>
              <w:t>communication interruption via networ</w:t>
            </w:r>
            <w:r>
              <w:t>k servers</w:t>
            </w:r>
          </w:p>
          <w:p w14:paraId="1B09586A" w14:textId="77777777" w:rsidR="00000000" w:rsidRDefault="00E819AD">
            <w:pPr>
              <w:pStyle w:val="InfoBlue"/>
            </w:pPr>
            <w:r>
              <w:sym w:font="Symbol" w:char="F0B7"/>
            </w:r>
            <w:r>
              <w:tab/>
              <w:t xml:space="preserve">interruption, communication, or power loss to DASD (Dynamic Access </w:t>
            </w:r>
            <w:r>
              <w:tab/>
              <w:t>Storage Devices) and DASD controllers</w:t>
            </w:r>
          </w:p>
          <w:p w14:paraId="509194A7" w14:textId="77777777" w:rsidR="00000000" w:rsidRDefault="00E819AD">
            <w:pPr>
              <w:pStyle w:val="InfoBlue"/>
            </w:pPr>
            <w:r>
              <w:sym w:font="Symbol" w:char="F0B7"/>
            </w:r>
            <w:r>
              <w:tab/>
              <w:t xml:space="preserve">incomplete cycles (data filter processes interrupted, data </w:t>
            </w:r>
            <w:r>
              <w:tab/>
              <w:t>synchronization processes interrupted)</w:t>
            </w:r>
          </w:p>
          <w:p w14:paraId="7C00A2B5" w14:textId="77777777" w:rsidR="00000000" w:rsidRDefault="00E819AD">
            <w:pPr>
              <w:pStyle w:val="InfoBlue"/>
            </w:pPr>
            <w:r>
              <w:sym w:font="Symbol" w:char="F0B7"/>
            </w:r>
            <w:r>
              <w:tab/>
              <w:t>invalid database pointers or keys</w:t>
            </w:r>
          </w:p>
          <w:p w14:paraId="3F6EE401" w14:textId="77777777" w:rsidR="00000000" w:rsidRDefault="00E819AD">
            <w:pPr>
              <w:pStyle w:val="InfoBlue"/>
            </w:pPr>
            <w:r>
              <w:sym w:font="Symbol" w:char="F0B7"/>
            </w:r>
            <w:r>
              <w:tab/>
              <w:t>invalid or corrupted data elements in database]</w:t>
            </w:r>
          </w:p>
        </w:tc>
      </w:tr>
      <w:tr w:rsidR="00000000" w14:paraId="115BF8D0"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2BA3D04" w14:textId="77777777" w:rsidR="00000000" w:rsidRDefault="00E819AD">
            <w:pPr>
              <w:pStyle w:val="BodyText"/>
              <w:ind w:left="0"/>
            </w:pPr>
            <w:r>
              <w:lastRenderedPageBreak/>
              <w:t>Technique:</w:t>
            </w:r>
          </w:p>
        </w:tc>
        <w:tc>
          <w:tcPr>
            <w:tcW w:w="6678" w:type="dxa"/>
          </w:tcPr>
          <w:p w14:paraId="5DC38DC1" w14:textId="77777777" w:rsidR="00000000" w:rsidRDefault="00E819AD">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14:paraId="32221402" w14:textId="77777777" w:rsidR="00000000" w:rsidRDefault="00E819AD">
            <w:pPr>
              <w:pStyle w:val="InfoBlue"/>
            </w:pPr>
            <w:r>
              <w:sym w:font="Symbol" w:char="F0B7"/>
            </w:r>
            <w:r>
              <w:tab/>
              <w:t>Power interruption to the client:  power the PC down.</w:t>
            </w:r>
          </w:p>
          <w:p w14:paraId="606663F8" w14:textId="77777777" w:rsidR="00000000" w:rsidRDefault="00E819AD">
            <w:pPr>
              <w:pStyle w:val="InfoBlue"/>
            </w:pPr>
            <w:r>
              <w:sym w:font="Symbol" w:char="F0B7"/>
            </w:r>
            <w:r>
              <w:tab/>
              <w:t>Power interruption to the server: simulate or initiate power down procedures for the server.</w:t>
            </w:r>
          </w:p>
          <w:p w14:paraId="531619BA" w14:textId="77777777" w:rsidR="00000000" w:rsidRDefault="00E819AD">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14:paraId="11E5DF59" w14:textId="77777777" w:rsidR="00000000" w:rsidRDefault="00E819AD">
            <w:pPr>
              <w:pStyle w:val="InfoBlue"/>
            </w:pPr>
            <w:r>
              <w:sym w:font="Symbol" w:char="F0B7"/>
            </w:r>
            <w:r>
              <w:tab/>
              <w:t>Interruption, communication, or power loss to DASD and DASD controllers: simulate or physically eliminate communication with</w:t>
            </w:r>
            <w:r>
              <w:t xml:space="preserve"> one or more DASDs or controllers.</w:t>
            </w:r>
          </w:p>
          <w:p w14:paraId="3AB60697" w14:textId="77777777" w:rsidR="00000000" w:rsidRDefault="00E819AD">
            <w:pPr>
              <w:pStyle w:val="InfoBlue"/>
            </w:pPr>
            <w:r>
              <w:t>Once the above conditions or simulated conditions are achieved, additional transactions should be executed and, upon reaching this second test point state, recovery procedures should be invoked.</w:t>
            </w:r>
          </w:p>
          <w:p w14:paraId="74279D9A" w14:textId="77777777" w:rsidR="00000000" w:rsidRDefault="00E819AD">
            <w:pPr>
              <w:pStyle w:val="InfoBlue"/>
            </w:pPr>
            <w:r>
              <w:t>Testing for incomplete cyc</w:t>
            </w:r>
            <w:r>
              <w:t>les uses the same technique as described above except that the database processes themselves should be aborted or prematurely terminated.</w:t>
            </w:r>
          </w:p>
          <w:p w14:paraId="2ED6197A" w14:textId="77777777" w:rsidR="00000000" w:rsidRDefault="00E819AD">
            <w:pPr>
              <w:pStyle w:val="InfoBlue"/>
            </w:pPr>
            <w:r>
              <w:t xml:space="preserve">Testing for the following conditions requires that a known database state be achieved. </w:t>
            </w:r>
          </w:p>
          <w:p w14:paraId="669C32F6" w14:textId="77777777" w:rsidR="00000000" w:rsidRDefault="00E819AD">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14:paraId="1E7FB982"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1064F731" w14:textId="77777777" w:rsidR="00000000" w:rsidRDefault="00E819AD">
            <w:pPr>
              <w:pStyle w:val="bodytext0"/>
            </w:pPr>
            <w:r>
              <w:t>Oracles:</w:t>
            </w:r>
          </w:p>
        </w:tc>
        <w:tc>
          <w:tcPr>
            <w:tcW w:w="6682" w:type="dxa"/>
          </w:tcPr>
          <w:p w14:paraId="0C6BCC0D" w14:textId="77777777" w:rsidR="00000000" w:rsidRDefault="00E819AD">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14:paraId="372E5D4F"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4FC7F34" w14:textId="77777777" w:rsidR="00000000" w:rsidRDefault="00E819AD">
            <w:pPr>
              <w:pStyle w:val="bodytext0"/>
            </w:pPr>
            <w:r>
              <w:t>Required Tools:</w:t>
            </w:r>
          </w:p>
        </w:tc>
        <w:tc>
          <w:tcPr>
            <w:tcW w:w="6678" w:type="dxa"/>
          </w:tcPr>
          <w:p w14:paraId="05A8B29B" w14:textId="77777777" w:rsidR="00000000" w:rsidRDefault="00E819AD">
            <w:pPr>
              <w:pStyle w:val="InfoBlue"/>
            </w:pPr>
            <w:r>
              <w:t>[The tech</w:t>
            </w:r>
            <w:r>
              <w:t>nique requires the following tools:</w:t>
            </w:r>
          </w:p>
          <w:p w14:paraId="33D88714" w14:textId="77777777" w:rsidR="00000000" w:rsidRDefault="00E819AD" w:rsidP="00E819AD">
            <w:pPr>
              <w:pStyle w:val="InfoBlue"/>
              <w:numPr>
                <w:ilvl w:val="0"/>
                <w:numId w:val="29"/>
              </w:numPr>
            </w:pPr>
            <w:r>
              <w:t>base configuration imager and restorer</w:t>
            </w:r>
          </w:p>
          <w:p w14:paraId="14C2C889" w14:textId="77777777" w:rsidR="00000000" w:rsidRDefault="00E819AD" w:rsidP="00E819AD">
            <w:pPr>
              <w:pStyle w:val="InfoBlue"/>
              <w:numPr>
                <w:ilvl w:val="0"/>
                <w:numId w:val="29"/>
              </w:numPr>
            </w:pPr>
            <w:r>
              <w:t>installation monitoring tools (registry, hard disk, CPU, memory, and so on)</w:t>
            </w:r>
          </w:p>
          <w:p w14:paraId="0F93E113" w14:textId="77777777" w:rsidR="00000000" w:rsidRDefault="00E819AD" w:rsidP="00E819AD">
            <w:pPr>
              <w:pStyle w:val="InfoBlue"/>
              <w:numPr>
                <w:ilvl w:val="0"/>
                <w:numId w:val="29"/>
              </w:numPr>
            </w:pPr>
            <w:r>
              <w:t>backup and recovery tools]</w:t>
            </w:r>
          </w:p>
        </w:tc>
      </w:tr>
      <w:tr w:rsidR="00000000" w14:paraId="2C48A4EC"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8BE7D83" w14:textId="77777777" w:rsidR="00000000" w:rsidRDefault="00E819AD">
            <w:pPr>
              <w:pStyle w:val="BodyText"/>
              <w:ind w:left="0"/>
            </w:pPr>
            <w:r>
              <w:t>Success Criteria:</w:t>
            </w:r>
          </w:p>
        </w:tc>
        <w:tc>
          <w:tcPr>
            <w:tcW w:w="6678" w:type="dxa"/>
          </w:tcPr>
          <w:p w14:paraId="0EE1CDF4" w14:textId="77777777" w:rsidR="00000000" w:rsidRDefault="00E819AD">
            <w:pPr>
              <w:pStyle w:val="InfoBlue"/>
            </w:pPr>
            <w:r>
              <w:t>The technique supports the testing of:</w:t>
            </w:r>
          </w:p>
          <w:p w14:paraId="07A6C86F" w14:textId="77777777" w:rsidR="00000000" w:rsidRDefault="00E819AD" w:rsidP="00E819AD">
            <w:pPr>
              <w:pStyle w:val="InfoBlue"/>
              <w:numPr>
                <w:ilvl w:val="0"/>
                <w:numId w:val="30"/>
              </w:numPr>
            </w:pPr>
            <w:r>
              <w:t>One or more simulate</w:t>
            </w:r>
            <w:r>
              <w:t>d disasters involving one or more combinations of the application, database, and system.</w:t>
            </w:r>
          </w:p>
          <w:p w14:paraId="2464060B" w14:textId="77777777" w:rsidR="00000000" w:rsidRDefault="00E819AD" w:rsidP="00E819AD">
            <w:pPr>
              <w:pStyle w:val="InfoBlue"/>
              <w:numPr>
                <w:ilvl w:val="0"/>
                <w:numId w:val="30"/>
              </w:numPr>
            </w:pPr>
            <w:r>
              <w:t>One or more simulated recoveries involving one or more combinations of the application, database, and system to a known desired state.]</w:t>
            </w:r>
          </w:p>
        </w:tc>
      </w:tr>
      <w:tr w:rsidR="00000000" w14:paraId="6EC5C609"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79EBABCD" w14:textId="77777777" w:rsidR="00000000" w:rsidRDefault="00E819AD">
            <w:pPr>
              <w:pStyle w:val="BodyText"/>
              <w:ind w:left="0"/>
            </w:pPr>
            <w:r>
              <w:lastRenderedPageBreak/>
              <w:t>Special Considerations:</w:t>
            </w:r>
          </w:p>
        </w:tc>
        <w:tc>
          <w:tcPr>
            <w:tcW w:w="6678" w:type="dxa"/>
          </w:tcPr>
          <w:p w14:paraId="612ACEE8" w14:textId="77777777" w:rsidR="00000000" w:rsidRDefault="00E819AD" w:rsidP="00E819AD">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14:paraId="425088CD" w14:textId="77777777" w:rsidR="00000000" w:rsidRDefault="00E819AD" w:rsidP="00E819AD">
            <w:pPr>
              <w:pStyle w:val="InfoBlue"/>
              <w:numPr>
                <w:ilvl w:val="0"/>
                <w:numId w:val="31"/>
              </w:numPr>
            </w:pPr>
            <w:r>
              <w:t>Resources from the Systems (or Computer Ope</w:t>
            </w:r>
            <w:r>
              <w:t>rations), Database, and Networking groups are required.</w:t>
            </w:r>
          </w:p>
          <w:p w14:paraId="269CF73E" w14:textId="77777777" w:rsidR="00000000" w:rsidRDefault="00E819AD" w:rsidP="00E819AD">
            <w:pPr>
              <w:pStyle w:val="InfoBlue"/>
              <w:numPr>
                <w:ilvl w:val="0"/>
                <w:numId w:val="31"/>
              </w:numPr>
            </w:pPr>
            <w:r>
              <w:t>These tests should be run after hours or on an isolated machine.]</w:t>
            </w:r>
          </w:p>
        </w:tc>
      </w:tr>
    </w:tbl>
    <w:p w14:paraId="344B302C" w14:textId="77777777" w:rsidR="00000000" w:rsidRDefault="00E819AD">
      <w:pPr>
        <w:pStyle w:val="Heading3"/>
      </w:pPr>
      <w:bookmarkStart w:id="105" w:name="_Toc327254071"/>
      <w:bookmarkStart w:id="106" w:name="_Toc327255036"/>
      <w:bookmarkStart w:id="107" w:name="_Toc327255105"/>
      <w:bookmarkStart w:id="108" w:name="_Toc327255344"/>
      <w:bookmarkStart w:id="109" w:name="_Toc433104454"/>
      <w:bookmarkStart w:id="110" w:name="_Toc524537156"/>
      <w:bookmarkEnd w:id="96"/>
      <w:bookmarkEnd w:id="97"/>
      <w:bookmarkEnd w:id="98"/>
      <w:bookmarkEnd w:id="99"/>
      <w:r>
        <w:t>Configuration Testing</w:t>
      </w:r>
      <w:bookmarkEnd w:id="105"/>
      <w:bookmarkEnd w:id="106"/>
      <w:bookmarkEnd w:id="107"/>
      <w:bookmarkEnd w:id="108"/>
      <w:bookmarkEnd w:id="109"/>
      <w:bookmarkEnd w:id="110"/>
    </w:p>
    <w:p w14:paraId="4383C6D9" w14:textId="77777777" w:rsidR="00000000" w:rsidRDefault="00E819AD">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14:paraId="31705BE2" w14:textId="77777777" w:rsidR="00000000" w:rsidRDefault="00E819AD">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688CB41E"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3E81B9E7" w14:textId="77777777" w:rsidR="00000000" w:rsidRDefault="00E819AD">
            <w:pPr>
              <w:pStyle w:val="BodyText"/>
              <w:ind w:left="0"/>
            </w:pPr>
            <w:r>
              <w:t>Technique Objective:</w:t>
            </w:r>
          </w:p>
        </w:tc>
        <w:tc>
          <w:tcPr>
            <w:tcW w:w="6678" w:type="dxa"/>
          </w:tcPr>
          <w:p w14:paraId="11C5B3BA" w14:textId="77777777" w:rsidR="00000000" w:rsidRDefault="00E819AD">
            <w:pPr>
              <w:pStyle w:val="InfoBlue"/>
            </w:pPr>
            <w:r>
              <w:t>[Exercise the target-of-test on the required hardware and software configurations to observe and log target behavior under different configu</w:t>
            </w:r>
            <w:r>
              <w:t>rations and identify changes in configuration state.]</w:t>
            </w:r>
          </w:p>
        </w:tc>
      </w:tr>
      <w:tr w:rsidR="00000000" w14:paraId="0A755973"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78E6E306" w14:textId="77777777" w:rsidR="00000000" w:rsidRDefault="00E819AD">
            <w:pPr>
              <w:pStyle w:val="BodyText"/>
              <w:ind w:left="0"/>
            </w:pPr>
            <w:r>
              <w:t>Technique:</w:t>
            </w:r>
          </w:p>
        </w:tc>
        <w:tc>
          <w:tcPr>
            <w:tcW w:w="6678" w:type="dxa"/>
          </w:tcPr>
          <w:p w14:paraId="4CA04E3F" w14:textId="77777777" w:rsidR="00000000" w:rsidRDefault="00E819AD" w:rsidP="00E819AD">
            <w:pPr>
              <w:pStyle w:val="InfoBlue"/>
              <w:numPr>
                <w:ilvl w:val="0"/>
                <w:numId w:val="32"/>
              </w:numPr>
            </w:pPr>
            <w:r>
              <w:t>[Use Function Test scripts.</w:t>
            </w:r>
          </w:p>
          <w:p w14:paraId="3CE6A479" w14:textId="77777777" w:rsidR="00000000" w:rsidRDefault="00E819AD" w:rsidP="00E819AD">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14:paraId="77408AC6" w14:textId="77777777" w:rsidR="00000000" w:rsidRDefault="00E819AD" w:rsidP="00E819AD">
            <w:pPr>
              <w:pStyle w:val="InfoBlue"/>
              <w:numPr>
                <w:ilvl w:val="0"/>
                <w:numId w:val="32"/>
              </w:numPr>
            </w:pPr>
            <w:r>
              <w:t>Execute selected transactions to simulate actors interacting with the target-of-test and the non-target-of-test software.</w:t>
            </w:r>
          </w:p>
          <w:p w14:paraId="0218BF73" w14:textId="77777777" w:rsidR="00000000" w:rsidRDefault="00E819AD" w:rsidP="00E819AD">
            <w:pPr>
              <w:pStyle w:val="InfoBlue"/>
              <w:numPr>
                <w:ilvl w:val="0"/>
                <w:numId w:val="32"/>
              </w:numPr>
            </w:pPr>
            <w:r>
              <w:t>Repeat the above process, minimizing the available conventional memory on the client workstation.]</w:t>
            </w:r>
          </w:p>
        </w:tc>
      </w:tr>
      <w:tr w:rsidR="00000000" w14:paraId="4A5DCE9F"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2F54CDF" w14:textId="77777777" w:rsidR="00000000" w:rsidRDefault="00E819AD">
            <w:pPr>
              <w:pStyle w:val="bodytext0"/>
            </w:pPr>
            <w:r>
              <w:t>Oracles:</w:t>
            </w:r>
          </w:p>
        </w:tc>
        <w:tc>
          <w:tcPr>
            <w:tcW w:w="6682" w:type="dxa"/>
          </w:tcPr>
          <w:p w14:paraId="2792EB68" w14:textId="77777777" w:rsidR="00000000" w:rsidRDefault="00E819AD">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14:paraId="69030234"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BCC7B70" w14:textId="77777777" w:rsidR="00000000" w:rsidRDefault="00E819AD">
            <w:pPr>
              <w:pStyle w:val="bodytext0"/>
            </w:pPr>
            <w:r>
              <w:t>Required Tools:</w:t>
            </w:r>
          </w:p>
        </w:tc>
        <w:tc>
          <w:tcPr>
            <w:tcW w:w="6678" w:type="dxa"/>
          </w:tcPr>
          <w:p w14:paraId="3EA82AB7" w14:textId="77777777" w:rsidR="00000000" w:rsidRDefault="00E819AD">
            <w:pPr>
              <w:pStyle w:val="InfoBlue"/>
            </w:pPr>
            <w:r>
              <w:t>[The technique req</w:t>
            </w:r>
            <w:r>
              <w:t>uires the following tools:</w:t>
            </w:r>
          </w:p>
          <w:p w14:paraId="547B7CB4" w14:textId="77777777" w:rsidR="00000000" w:rsidRDefault="00E819AD" w:rsidP="00E819AD">
            <w:pPr>
              <w:pStyle w:val="InfoBlue"/>
              <w:numPr>
                <w:ilvl w:val="0"/>
                <w:numId w:val="33"/>
              </w:numPr>
            </w:pPr>
            <w:r>
              <w:t>base configuration imager and restore</w:t>
            </w:r>
          </w:p>
          <w:p w14:paraId="206BF782" w14:textId="77777777" w:rsidR="00000000" w:rsidRDefault="00E819AD" w:rsidP="00E819AD">
            <w:pPr>
              <w:pStyle w:val="InfoBlue"/>
              <w:numPr>
                <w:ilvl w:val="0"/>
                <w:numId w:val="33"/>
              </w:numPr>
            </w:pPr>
            <w:r>
              <w:t>installation monitoring tools (registry, hard disk, CPU, memory, and so on)]</w:t>
            </w:r>
          </w:p>
        </w:tc>
      </w:tr>
      <w:tr w:rsidR="00000000" w14:paraId="6FA6DE6B"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337865C6" w14:textId="77777777" w:rsidR="00000000" w:rsidRDefault="00E819AD">
            <w:pPr>
              <w:pStyle w:val="BodyText"/>
              <w:ind w:left="0"/>
            </w:pPr>
            <w:r>
              <w:t>Success Criteria:</w:t>
            </w:r>
          </w:p>
        </w:tc>
        <w:tc>
          <w:tcPr>
            <w:tcW w:w="6678" w:type="dxa"/>
          </w:tcPr>
          <w:p w14:paraId="2CE53173" w14:textId="77777777" w:rsidR="00000000" w:rsidRDefault="00E819AD">
            <w:pPr>
              <w:pStyle w:val="InfoBlue"/>
            </w:pPr>
            <w:r>
              <w:t>[The technique supports the testing of one or more combinations of the target test items runnin</w:t>
            </w:r>
            <w:r>
              <w:t>g in expected, supported deployment environments.]</w:t>
            </w:r>
          </w:p>
        </w:tc>
      </w:tr>
      <w:tr w:rsidR="00000000" w14:paraId="73597FF7"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6FAFA04F" w14:textId="77777777" w:rsidR="00000000" w:rsidRDefault="00E819AD">
            <w:pPr>
              <w:pStyle w:val="BodyText"/>
              <w:ind w:left="0"/>
            </w:pPr>
            <w:r>
              <w:lastRenderedPageBreak/>
              <w:t>Special Considerations:</w:t>
            </w:r>
          </w:p>
        </w:tc>
        <w:tc>
          <w:tcPr>
            <w:tcW w:w="6678" w:type="dxa"/>
          </w:tcPr>
          <w:p w14:paraId="3FA5F734" w14:textId="77777777" w:rsidR="00000000" w:rsidRDefault="00E819AD" w:rsidP="00E819AD">
            <w:pPr>
              <w:pStyle w:val="InfoBlue"/>
              <w:numPr>
                <w:ilvl w:val="0"/>
                <w:numId w:val="34"/>
              </w:numPr>
            </w:pPr>
            <w:r>
              <w:t>[What non-target-of-test software is needed, is available, and what is accessible on the desktop?</w:t>
            </w:r>
          </w:p>
          <w:p w14:paraId="5D094D25" w14:textId="77777777" w:rsidR="00000000" w:rsidRDefault="00E819AD" w:rsidP="00E819AD">
            <w:pPr>
              <w:pStyle w:val="InfoBlue"/>
              <w:numPr>
                <w:ilvl w:val="0"/>
                <w:numId w:val="34"/>
              </w:numPr>
            </w:pPr>
            <w:r>
              <w:t xml:space="preserve">What applications are typically used? </w:t>
            </w:r>
          </w:p>
          <w:p w14:paraId="48E17AAE" w14:textId="77777777" w:rsidR="00000000" w:rsidRDefault="00E819AD" w:rsidP="00E819AD">
            <w:pPr>
              <w:pStyle w:val="InfoBlue"/>
              <w:numPr>
                <w:ilvl w:val="0"/>
                <w:numId w:val="34"/>
              </w:numPr>
            </w:pPr>
            <w:r>
              <w:t>What data are the applications running; for</w:t>
            </w:r>
            <w:r>
              <w:t xml:space="preserve"> example, a large spreadsheet opened in Excel or a 100-page document in Word?</w:t>
            </w:r>
          </w:p>
          <w:p w14:paraId="0D2C30D1" w14:textId="77777777" w:rsidR="00000000" w:rsidRDefault="00E819AD" w:rsidP="00E819AD">
            <w:pPr>
              <w:pStyle w:val="InfoBlue"/>
              <w:numPr>
                <w:ilvl w:val="0"/>
                <w:numId w:val="34"/>
              </w:numPr>
            </w:pPr>
            <w:r>
              <w:t xml:space="preserve">The entire system’s netware, network servers, databases, and so on, also needs to be documented as part of this test.]  </w:t>
            </w:r>
          </w:p>
        </w:tc>
      </w:tr>
    </w:tbl>
    <w:p w14:paraId="4B8F0FDB" w14:textId="77777777" w:rsidR="00000000" w:rsidRDefault="00E819AD">
      <w:pPr>
        <w:pStyle w:val="Heading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14:paraId="4A601867" w14:textId="77777777" w:rsidR="00000000" w:rsidRDefault="00E819AD">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14:paraId="63950B12" w14:textId="77777777" w:rsidR="00000000" w:rsidRDefault="00E819AD">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14:paraId="314E32EE" w14:textId="77777777">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14:paraId="67D6A1B4" w14:textId="77777777" w:rsidR="00000000" w:rsidRDefault="00E819AD">
            <w:pPr>
              <w:pStyle w:val="BodyText"/>
              <w:ind w:left="-18" w:firstLine="18"/>
            </w:pPr>
            <w:r>
              <w:t>Technique Objective:</w:t>
            </w:r>
          </w:p>
        </w:tc>
        <w:tc>
          <w:tcPr>
            <w:tcW w:w="6678" w:type="dxa"/>
          </w:tcPr>
          <w:p w14:paraId="3006735F" w14:textId="77777777" w:rsidR="00000000" w:rsidRDefault="00E819AD">
            <w:pPr>
              <w:pStyle w:val="InfoBlue"/>
            </w:pPr>
            <w:r>
              <w:t>[Exercise the installation of the target-of-test onto each required hardware configuration under the following conditions to observe and log installation behavior and configuration state changes:</w:t>
            </w:r>
          </w:p>
          <w:p w14:paraId="0284DC75" w14:textId="77777777" w:rsidR="00000000" w:rsidRDefault="00E819AD" w:rsidP="00E819AD">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C02B38">
              <w:t>&lt;Project Name&gt;</w:t>
            </w:r>
            <w:r>
              <w:fldChar w:fldCharType="end"/>
            </w:r>
          </w:p>
          <w:p w14:paraId="3E0A18EB" w14:textId="77777777" w:rsidR="00000000" w:rsidRDefault="00E819AD" w:rsidP="00E819AD">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C02B38">
              <w:t>&lt;Project Name&gt;</w:t>
            </w:r>
            <w:r>
              <w:fldChar w:fldCharType="end"/>
            </w:r>
            <w:r>
              <w:t>, same version</w:t>
            </w:r>
          </w:p>
          <w:p w14:paraId="246AD3DB" w14:textId="77777777" w:rsidR="00000000" w:rsidRDefault="00E819AD" w:rsidP="00E819AD">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C02B38">
              <w:t>&lt;Project Name&gt;</w:t>
            </w:r>
            <w:r>
              <w:fldChar w:fldCharType="end"/>
            </w:r>
            <w:r>
              <w:t>, older version]</w:t>
            </w:r>
          </w:p>
        </w:tc>
      </w:tr>
      <w:tr w:rsidR="00000000" w14:paraId="7412B611"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20049B0C" w14:textId="77777777" w:rsidR="00000000" w:rsidRDefault="00E819AD">
            <w:pPr>
              <w:pStyle w:val="BodyText"/>
              <w:ind w:left="-18" w:firstLine="18"/>
            </w:pPr>
            <w:r>
              <w:t>Technique:</w:t>
            </w:r>
          </w:p>
        </w:tc>
        <w:tc>
          <w:tcPr>
            <w:tcW w:w="6678" w:type="dxa"/>
          </w:tcPr>
          <w:p w14:paraId="6BBCD2E1" w14:textId="77777777" w:rsidR="00000000" w:rsidRDefault="00E819AD" w:rsidP="00E819AD">
            <w:pPr>
              <w:pStyle w:val="infoblue0"/>
              <w:numPr>
                <w:ilvl w:val="0"/>
                <w:numId w:val="36"/>
              </w:numPr>
            </w:pPr>
            <w:r>
              <w:t>[</w:t>
            </w:r>
            <w:r>
              <w:t xml:space="preserve">Develop automated or manual scripts to validate the condition of the target machine. </w:t>
            </w:r>
          </w:p>
          <w:p w14:paraId="45F2F26E" w14:textId="77777777" w:rsidR="00000000" w:rsidRDefault="00E819AD" w:rsidP="00E819AD">
            <w:pPr>
              <w:pStyle w:val="infoblue0"/>
              <w:numPr>
                <w:ilvl w:val="1"/>
                <w:numId w:val="36"/>
              </w:numPr>
            </w:pPr>
            <w:r>
              <w:t>new: never installed</w:t>
            </w:r>
          </w:p>
          <w:p w14:paraId="144B46FF" w14:textId="77777777" w:rsidR="00000000" w:rsidRDefault="00E819AD" w:rsidP="00E819AD">
            <w:pPr>
              <w:pStyle w:val="infoblue0"/>
              <w:numPr>
                <w:ilvl w:val="1"/>
                <w:numId w:val="36"/>
              </w:numPr>
            </w:pPr>
            <w:r>
              <w:t>same or older version already installed</w:t>
            </w:r>
          </w:p>
          <w:p w14:paraId="26EF60BB" w14:textId="77777777" w:rsidR="00000000" w:rsidRDefault="00E819AD" w:rsidP="00E819AD">
            <w:pPr>
              <w:pStyle w:val="infoblue0"/>
              <w:numPr>
                <w:ilvl w:val="0"/>
                <w:numId w:val="36"/>
              </w:numPr>
            </w:pPr>
            <w:r>
              <w:t>Launch or perform installation.</w:t>
            </w:r>
          </w:p>
          <w:p w14:paraId="485EB356" w14:textId="77777777" w:rsidR="00000000" w:rsidRDefault="00E819AD" w:rsidP="00E819AD">
            <w:pPr>
              <w:pStyle w:val="infoblue0"/>
              <w:numPr>
                <w:ilvl w:val="0"/>
                <w:numId w:val="36"/>
              </w:numPr>
            </w:pPr>
            <w:r>
              <w:t>Using a predetermined subset of Function Test scripts, run the transactions.]</w:t>
            </w:r>
          </w:p>
        </w:tc>
      </w:tr>
      <w:tr w:rsidR="00000000" w14:paraId="744EC1F6"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CDFA37D" w14:textId="77777777" w:rsidR="00000000" w:rsidRDefault="00E819AD">
            <w:pPr>
              <w:pStyle w:val="bodytext0"/>
            </w:pPr>
            <w:r>
              <w:t>Oracles:</w:t>
            </w:r>
          </w:p>
        </w:tc>
        <w:tc>
          <w:tcPr>
            <w:tcW w:w="6682" w:type="dxa"/>
          </w:tcPr>
          <w:p w14:paraId="7A8FA8E1" w14:textId="77777777" w:rsidR="00000000" w:rsidRDefault="00E819A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14:paraId="395DB089"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0C73EEE2" w14:textId="77777777" w:rsidR="00000000" w:rsidRDefault="00E819AD">
            <w:pPr>
              <w:pStyle w:val="bodytext0"/>
              <w:ind w:left="-18" w:firstLine="18"/>
            </w:pPr>
            <w:r>
              <w:t>Requi</w:t>
            </w:r>
            <w:r>
              <w:t>red Tools:</w:t>
            </w:r>
          </w:p>
        </w:tc>
        <w:tc>
          <w:tcPr>
            <w:tcW w:w="6678" w:type="dxa"/>
          </w:tcPr>
          <w:p w14:paraId="56A018F6" w14:textId="77777777" w:rsidR="00000000" w:rsidRDefault="00E819AD">
            <w:pPr>
              <w:pStyle w:val="InfoBlue"/>
            </w:pPr>
            <w:r>
              <w:t>[The technique requires the following tools:</w:t>
            </w:r>
          </w:p>
          <w:p w14:paraId="56EA6C6F" w14:textId="77777777" w:rsidR="00000000" w:rsidRDefault="00E819AD" w:rsidP="00E819AD">
            <w:pPr>
              <w:pStyle w:val="InfoBlue"/>
              <w:numPr>
                <w:ilvl w:val="0"/>
                <w:numId w:val="37"/>
              </w:numPr>
            </w:pPr>
            <w:r>
              <w:t>base configuration imager and restorer</w:t>
            </w:r>
          </w:p>
          <w:p w14:paraId="7A4EBAB5" w14:textId="77777777" w:rsidR="00000000" w:rsidRDefault="00E819AD" w:rsidP="00E819AD">
            <w:pPr>
              <w:pStyle w:val="InfoBlue"/>
              <w:numPr>
                <w:ilvl w:val="0"/>
                <w:numId w:val="37"/>
              </w:numPr>
            </w:pPr>
            <w:r>
              <w:t>installation monitoring tools (registry, hard disk, CPU, memory, and so on)]</w:t>
            </w:r>
          </w:p>
        </w:tc>
      </w:tr>
      <w:tr w:rsidR="00000000" w14:paraId="124E2989" w14:textId="77777777">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14:paraId="5A4A3822" w14:textId="77777777" w:rsidR="00000000" w:rsidRDefault="00E819AD">
            <w:pPr>
              <w:pStyle w:val="BodyText"/>
              <w:ind w:left="-18" w:firstLine="18"/>
            </w:pPr>
            <w:r>
              <w:lastRenderedPageBreak/>
              <w:t>Success Criteria:</w:t>
            </w:r>
          </w:p>
        </w:tc>
        <w:tc>
          <w:tcPr>
            <w:tcW w:w="6678" w:type="dxa"/>
          </w:tcPr>
          <w:p w14:paraId="6C584B50" w14:textId="77777777" w:rsidR="00000000" w:rsidRDefault="00E819AD">
            <w:pPr>
              <w:pStyle w:val="InfoBlue"/>
            </w:pPr>
            <w:r>
              <w:t>[The technique supports the testing of the installation of the de</w:t>
            </w:r>
            <w:r>
              <w:t>veloped product in one or more installation configurations.]</w:t>
            </w:r>
          </w:p>
        </w:tc>
      </w:tr>
      <w:tr w:rsidR="00000000" w14:paraId="6295A020" w14:textId="77777777">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14:paraId="5B9C2EC8" w14:textId="77777777" w:rsidR="00000000" w:rsidRDefault="00E819AD">
            <w:pPr>
              <w:pStyle w:val="BodyText"/>
              <w:ind w:left="-18" w:firstLine="18"/>
            </w:pPr>
            <w:r>
              <w:t>Special Considerations:</w:t>
            </w:r>
          </w:p>
        </w:tc>
        <w:tc>
          <w:tcPr>
            <w:tcW w:w="6678" w:type="dxa"/>
          </w:tcPr>
          <w:p w14:paraId="11BB8979" w14:textId="77777777" w:rsidR="00000000" w:rsidRDefault="00E819AD">
            <w:pPr>
              <w:pStyle w:val="InfoBlue"/>
            </w:pPr>
            <w:r>
              <w:t xml:space="preserve">[What </w:t>
            </w:r>
            <w:r>
              <w:fldChar w:fldCharType="begin"/>
            </w:r>
            <w:r>
              <w:instrText xml:space="preserve"> SUBJECT  \* MERGEFORMAT </w:instrText>
            </w:r>
            <w:r>
              <w:fldChar w:fldCharType="separate"/>
            </w:r>
            <w:r w:rsidR="00C02B38">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C02B38">
              <w:t>&lt;Project Name&gt;</w:t>
            </w:r>
            <w:r>
              <w:fldChar w:fldCharType="end"/>
            </w:r>
            <w:r>
              <w:t xml:space="preserve"> application</w:t>
            </w:r>
            <w:r>
              <w:t xml:space="preserve"> has been successfully installed and no major software components are missing?]</w:t>
            </w:r>
          </w:p>
        </w:tc>
      </w:tr>
    </w:tbl>
    <w:p w14:paraId="212CDC2B" w14:textId="77777777" w:rsidR="00000000" w:rsidRDefault="00E819AD">
      <w:pPr>
        <w:pStyle w:val="Heading1"/>
        <w:keepNext w:val="0"/>
      </w:pPr>
      <w:bookmarkStart w:id="117" w:name="_Toc314978545"/>
      <w:bookmarkStart w:id="118" w:name="_Toc324843648"/>
      <w:bookmarkStart w:id="119" w:name="_Toc324851955"/>
      <w:bookmarkStart w:id="120" w:name="_Toc324915538"/>
      <w:bookmarkStart w:id="121" w:name="_Toc433104459"/>
      <w:bookmarkStart w:id="122" w:name="_Toc417790808"/>
      <w:bookmarkStart w:id="123" w:name="_Toc433104461"/>
      <w:bookmarkStart w:id="124" w:name="_Toc524537158"/>
      <w:r>
        <w:t>Entry and Exit Criteria</w:t>
      </w:r>
      <w:bookmarkEnd w:id="124"/>
    </w:p>
    <w:p w14:paraId="510730B7" w14:textId="77777777" w:rsidR="00000000" w:rsidRDefault="00E819AD">
      <w:pPr>
        <w:pStyle w:val="Heading2"/>
        <w:keepNext w:val="0"/>
      </w:pPr>
      <w:bookmarkStart w:id="125" w:name="_Toc524537159"/>
      <w:r>
        <w:t>Test Plan</w:t>
      </w:r>
      <w:bookmarkEnd w:id="125"/>
    </w:p>
    <w:p w14:paraId="1BE4C72E" w14:textId="77777777" w:rsidR="00000000" w:rsidRDefault="00E819AD">
      <w:pPr>
        <w:pStyle w:val="Heading3"/>
      </w:pPr>
      <w:bookmarkStart w:id="126" w:name="_Toc524537160"/>
      <w:r>
        <w:t>Test Plan Entry Criteria</w:t>
      </w:r>
      <w:bookmarkEnd w:id="126"/>
    </w:p>
    <w:p w14:paraId="32B9FC5D" w14:textId="77777777" w:rsidR="00000000" w:rsidRDefault="00E819AD">
      <w:pPr>
        <w:pStyle w:val="InfoBlue"/>
      </w:pPr>
      <w:r>
        <w:t xml:space="preserve">[Specify the criteria that will be used to determine whether the execution of the </w:t>
      </w:r>
      <w:r>
        <w:rPr>
          <w:b/>
          <w:bCs/>
        </w:rPr>
        <w:t>Test Plan</w:t>
      </w:r>
      <w:r>
        <w:t xml:space="preserve"> can begin.]</w:t>
      </w:r>
    </w:p>
    <w:p w14:paraId="24134EA8" w14:textId="77777777" w:rsidR="00000000" w:rsidRDefault="00E819AD">
      <w:pPr>
        <w:pStyle w:val="Heading3"/>
      </w:pPr>
      <w:bookmarkStart w:id="127" w:name="_Toc524537161"/>
      <w:r>
        <w:t>Test Plan Ex</w:t>
      </w:r>
      <w:r>
        <w:t>it Criteria</w:t>
      </w:r>
      <w:bookmarkEnd w:id="127"/>
    </w:p>
    <w:p w14:paraId="13BD58D4" w14:textId="77777777" w:rsidR="00000000" w:rsidRDefault="00E819AD">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14:paraId="62056FAA" w14:textId="77777777" w:rsidR="00000000" w:rsidRDefault="00E819AD">
      <w:pPr>
        <w:pStyle w:val="Heading3"/>
      </w:pPr>
      <w:r>
        <w:t xml:space="preserve"> </w:t>
      </w:r>
      <w:bookmarkStart w:id="128" w:name="_Toc524537162"/>
      <w:r>
        <w:t>Suspension and Resumption Criteria</w:t>
      </w:r>
      <w:bookmarkEnd w:id="128"/>
    </w:p>
    <w:p w14:paraId="0599C4DF" w14:textId="77777777" w:rsidR="00000000" w:rsidRDefault="00E819AD">
      <w:pPr>
        <w:pStyle w:val="InfoBlue"/>
      </w:pPr>
      <w:r>
        <w:t>[Specify the criteria that will be used to de</w:t>
      </w:r>
      <w:r>
        <w:t xml:space="preserve">termine whether testing should be prematurely suspended or ended before the plan has been completely executed, and under what criteria testing can be resumed.] </w:t>
      </w:r>
    </w:p>
    <w:p w14:paraId="77225901" w14:textId="77777777" w:rsidR="00000000" w:rsidRDefault="00E819AD">
      <w:pPr>
        <w:pStyle w:val="Heading2"/>
      </w:pPr>
      <w:bookmarkStart w:id="129" w:name="_Toc524537163"/>
      <w:r>
        <w:t>Test Cycles</w:t>
      </w:r>
      <w:bookmarkEnd w:id="129"/>
    </w:p>
    <w:p w14:paraId="7BBD6BD4" w14:textId="77777777" w:rsidR="00000000" w:rsidRDefault="00E819AD">
      <w:pPr>
        <w:pStyle w:val="Heading3"/>
      </w:pPr>
      <w:bookmarkStart w:id="130" w:name="_Toc524537164"/>
      <w:r>
        <w:t>Test Cycle Entry Criteria</w:t>
      </w:r>
      <w:bookmarkEnd w:id="130"/>
    </w:p>
    <w:p w14:paraId="2CDE9695" w14:textId="77777777" w:rsidR="00000000" w:rsidRDefault="00E819AD">
      <w:pPr>
        <w:pStyle w:val="InfoBlue"/>
      </w:pPr>
      <w:r>
        <w:t>[Specify the criteria to be used to determine whether the</w:t>
      </w:r>
      <w:r>
        <w:t xml:space="preserve"> test effort for the next Test Cycle of this </w:t>
      </w:r>
      <w:r>
        <w:rPr>
          <w:b/>
          <w:bCs/>
        </w:rPr>
        <w:t>Test Plan</w:t>
      </w:r>
      <w:r>
        <w:t xml:space="preserve"> can begin.]</w:t>
      </w:r>
    </w:p>
    <w:p w14:paraId="7243A1A0" w14:textId="77777777" w:rsidR="00000000" w:rsidRDefault="00E819AD">
      <w:pPr>
        <w:pStyle w:val="Heading3"/>
      </w:pPr>
      <w:bookmarkStart w:id="131" w:name="_Toc524537165"/>
      <w:r>
        <w:t>Test Cycle Exit Criteria</w:t>
      </w:r>
      <w:bookmarkEnd w:id="131"/>
    </w:p>
    <w:p w14:paraId="279C6C9D" w14:textId="77777777" w:rsidR="00000000" w:rsidRDefault="00E819AD">
      <w:pPr>
        <w:pStyle w:val="InfoBlue"/>
      </w:pPr>
      <w:r>
        <w:t xml:space="preserve">[Specify the criteria that will be used to determine whether the test effort for the current Test Cycle of this </w:t>
      </w:r>
      <w:r>
        <w:rPr>
          <w:b/>
          <w:bCs/>
        </w:rPr>
        <w:t>Test Plan</w:t>
      </w:r>
      <w:r>
        <w:t xml:space="preserve"> is deemed sufficient.]</w:t>
      </w:r>
    </w:p>
    <w:p w14:paraId="36FF95AF" w14:textId="77777777" w:rsidR="00000000" w:rsidRDefault="00E819AD">
      <w:pPr>
        <w:pStyle w:val="Heading3"/>
      </w:pPr>
      <w:bookmarkStart w:id="132" w:name="_Toc524537166"/>
      <w:r>
        <w:t>Test Cycle Abnormal</w:t>
      </w:r>
      <w:r>
        <w:t xml:space="preserve"> Termination</w:t>
      </w:r>
      <w:bookmarkEnd w:id="132"/>
    </w:p>
    <w:p w14:paraId="061E1B77" w14:textId="77777777" w:rsidR="00000000" w:rsidRDefault="00E819AD">
      <w:pPr>
        <w:pStyle w:val="InfoBlue"/>
      </w:pPr>
      <w:r>
        <w:t xml:space="preserve">[Specify the criteria that will be used to determine whether testing should be prematurely suspended or ended for the current test cycle, or whether the intended build candidate to be tested must be altered.] </w:t>
      </w:r>
    </w:p>
    <w:p w14:paraId="4C10633F" w14:textId="77777777" w:rsidR="00000000" w:rsidRDefault="00E819AD">
      <w:pPr>
        <w:pStyle w:val="Heading1"/>
        <w:keepNext w:val="0"/>
      </w:pPr>
      <w:bookmarkStart w:id="133" w:name="_Toc524537167"/>
      <w:r>
        <w:t>Deliverables</w:t>
      </w:r>
      <w:bookmarkEnd w:id="122"/>
      <w:bookmarkEnd w:id="123"/>
      <w:bookmarkEnd w:id="133"/>
    </w:p>
    <w:p w14:paraId="2BBC3883" w14:textId="77777777" w:rsidR="00000000" w:rsidRDefault="00E819AD">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14:paraId="6ED0BE26" w14:textId="77777777" w:rsidR="00000000" w:rsidRDefault="00E819AD">
      <w:pPr>
        <w:pStyle w:val="Heading2"/>
        <w:keepNext w:val="0"/>
      </w:pPr>
      <w:bookmarkStart w:id="134" w:name="_Toc314978549"/>
      <w:bookmarkStart w:id="135" w:name="_Toc324843652"/>
      <w:bookmarkStart w:id="136" w:name="_Toc324851959"/>
      <w:bookmarkStart w:id="137" w:name="_Toc324915542"/>
      <w:bookmarkStart w:id="138" w:name="_Toc417790809"/>
      <w:bookmarkStart w:id="139" w:name="_Toc433104462"/>
      <w:bookmarkStart w:id="140" w:name="_Toc524537168"/>
      <w:r>
        <w:t>Test Evaluation Summaries</w:t>
      </w:r>
      <w:bookmarkEnd w:id="140"/>
    </w:p>
    <w:p w14:paraId="591B995C" w14:textId="77777777" w:rsidR="00000000" w:rsidRDefault="00E819AD">
      <w:pPr>
        <w:pStyle w:val="InfoBlue"/>
      </w:pPr>
      <w:r>
        <w:t>[Provide a brief outline of both the form and content of the test evaluation summaries, and indicate how frequently they will be produced.]</w:t>
      </w:r>
    </w:p>
    <w:p w14:paraId="12D74B72" w14:textId="77777777" w:rsidR="00000000" w:rsidRDefault="00E819AD" w:rsidP="00E819AD">
      <w:pPr>
        <w:pStyle w:val="Heading2"/>
        <w:keepNext w:val="0"/>
        <w:numPr>
          <w:ilvl w:val="1"/>
          <w:numId w:val="4"/>
        </w:numPr>
      </w:pPr>
      <w:bookmarkStart w:id="141" w:name="_Toc524537169"/>
      <w:r>
        <w:t>Reporting on Test Coverage</w:t>
      </w:r>
      <w:bookmarkEnd w:id="141"/>
    </w:p>
    <w:p w14:paraId="687612E7" w14:textId="77777777" w:rsidR="00000000" w:rsidRDefault="00E819AD">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14:paraId="14C0147E" w14:textId="77777777" w:rsidR="00000000" w:rsidRDefault="00E819AD" w:rsidP="00E819AD">
      <w:pPr>
        <w:pStyle w:val="Heading2"/>
        <w:keepNext w:val="0"/>
        <w:numPr>
          <w:ilvl w:val="1"/>
          <w:numId w:val="4"/>
        </w:numPr>
      </w:pPr>
      <w:bookmarkStart w:id="142" w:name="_Toc524537170"/>
      <w:r>
        <w:lastRenderedPageBreak/>
        <w:t>Perceived Quality Reports</w:t>
      </w:r>
      <w:bookmarkEnd w:id="142"/>
    </w:p>
    <w:p w14:paraId="27DEE0D2" w14:textId="77777777" w:rsidR="00000000" w:rsidRDefault="00E819AD">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14:paraId="2C6390DD" w14:textId="77777777" w:rsidR="00000000" w:rsidRDefault="00E819AD" w:rsidP="00E819AD">
      <w:pPr>
        <w:pStyle w:val="Heading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4"/>
      <w:bookmarkEnd w:id="135"/>
      <w:bookmarkEnd w:id="136"/>
      <w:bookmarkEnd w:id="137"/>
      <w:bookmarkEnd w:id="138"/>
      <w:bookmarkEnd w:id="139"/>
      <w:r>
        <w:t>Incident Logs and Change Requests</w:t>
      </w:r>
      <w:bookmarkEnd w:id="143"/>
      <w:bookmarkEnd w:id="144"/>
      <w:bookmarkEnd w:id="145"/>
      <w:bookmarkEnd w:id="146"/>
      <w:bookmarkEnd w:id="147"/>
      <w:bookmarkEnd w:id="148"/>
      <w:bookmarkEnd w:id="149"/>
    </w:p>
    <w:p w14:paraId="02B92716" w14:textId="77777777" w:rsidR="00000000" w:rsidRDefault="00E819AD">
      <w:pPr>
        <w:pStyle w:val="InfoBlue"/>
      </w:pPr>
      <w:r>
        <w:t>[Provide a brief outline of both the method and tools used to re</w:t>
      </w:r>
      <w:r>
        <w:t>cord, track, and manage test incidents, associated change requests, and their status.]</w:t>
      </w:r>
    </w:p>
    <w:p w14:paraId="141D1E55" w14:textId="77777777" w:rsidR="00000000" w:rsidRDefault="00E819AD" w:rsidP="00E819AD">
      <w:pPr>
        <w:pStyle w:val="Heading2"/>
        <w:keepNext w:val="0"/>
        <w:numPr>
          <w:ilvl w:val="1"/>
          <w:numId w:val="4"/>
        </w:numPr>
      </w:pPr>
      <w:bookmarkStart w:id="150" w:name="_Toc524537172"/>
      <w:r>
        <w:t>Smoke Test Suite and Supporting Test Scripts</w:t>
      </w:r>
      <w:bookmarkEnd w:id="150"/>
    </w:p>
    <w:p w14:paraId="3C216438" w14:textId="77777777" w:rsidR="00000000" w:rsidRDefault="00E819AD">
      <w:pPr>
        <w:pStyle w:val="InfoBlue"/>
      </w:pPr>
      <w:r>
        <w:t>[Provide a brief outline of the test assets that will be delivered to allow ongoing regression testing of subsequent product</w:t>
      </w:r>
      <w:r>
        <w:t xml:space="preserve"> builds to help detect regressions in the product quality.]  </w:t>
      </w:r>
    </w:p>
    <w:p w14:paraId="680E91CE" w14:textId="77777777" w:rsidR="00000000" w:rsidRDefault="00E819AD" w:rsidP="00E819AD">
      <w:pPr>
        <w:pStyle w:val="Heading2"/>
        <w:keepNext w:val="0"/>
        <w:numPr>
          <w:ilvl w:val="1"/>
          <w:numId w:val="4"/>
        </w:numPr>
      </w:pPr>
      <w:bookmarkStart w:id="151" w:name="_Toc524537173"/>
      <w:r>
        <w:t>Additional Work Products</w:t>
      </w:r>
      <w:bookmarkEnd w:id="151"/>
    </w:p>
    <w:p w14:paraId="11FC8765" w14:textId="77777777" w:rsidR="00000000" w:rsidRDefault="00E819AD">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14:paraId="1FE2F553" w14:textId="77777777" w:rsidR="00000000" w:rsidRDefault="00E819AD">
      <w:pPr>
        <w:pStyle w:val="Heading3"/>
      </w:pPr>
      <w:bookmarkStart w:id="152" w:name="_Toc524537174"/>
      <w:r>
        <w:t>Detailed Test Results</w:t>
      </w:r>
      <w:bookmarkEnd w:id="152"/>
    </w:p>
    <w:p w14:paraId="60EA3D81" w14:textId="77777777" w:rsidR="00000000" w:rsidRDefault="00E819AD">
      <w:pPr>
        <w:pStyle w:val="InfoBlue"/>
      </w:pPr>
      <w:r>
        <w:t>[This denotes either a collection of Microsoft Excel spreadsheets listing the results determined for each test case, or the repository of both test logs and determined results maintained by a specialized test product.]</w:t>
      </w:r>
    </w:p>
    <w:p w14:paraId="15465B3A" w14:textId="77777777" w:rsidR="00000000" w:rsidRDefault="00E819AD">
      <w:pPr>
        <w:pStyle w:val="Heading3"/>
      </w:pPr>
      <w:bookmarkStart w:id="153" w:name="_Toc524537175"/>
      <w:r>
        <w:t>Additional</w:t>
      </w:r>
      <w:r>
        <w:t xml:space="preserve"> Automated Functional Test Scripts</w:t>
      </w:r>
      <w:bookmarkEnd w:id="153"/>
    </w:p>
    <w:p w14:paraId="47267FFC" w14:textId="77777777" w:rsidR="00000000" w:rsidRDefault="00E819AD">
      <w:pPr>
        <w:pStyle w:val="InfoBlue"/>
      </w:pPr>
      <w:r>
        <w:t>[These will be either a collection of the source code files for automated test scripts, or the repository of both source code and compiled executables for test scripts maintained by the test automation product.]</w:t>
      </w:r>
    </w:p>
    <w:p w14:paraId="2B08BE11" w14:textId="77777777" w:rsidR="00000000" w:rsidRDefault="00E819AD">
      <w:pPr>
        <w:pStyle w:val="Heading3"/>
      </w:pPr>
      <w:bookmarkStart w:id="154" w:name="_Toc524537176"/>
      <w:r>
        <w:t>Test Guid</w:t>
      </w:r>
      <w:r>
        <w:t>elines</w:t>
      </w:r>
      <w:bookmarkEnd w:id="154"/>
    </w:p>
    <w:p w14:paraId="09704BA6" w14:textId="77777777" w:rsidR="00000000" w:rsidRDefault="00E819AD">
      <w:pPr>
        <w:pStyle w:val="InfoBlue"/>
      </w:pPr>
      <w:r>
        <w:t>[Test Guidelines cover a broad set of categories, including Test-Idea catalogs, Good Practice Guidance, Test patterns, Fault and Failure Models, Automation Design Standards, and so forth.]</w:t>
      </w:r>
    </w:p>
    <w:p w14:paraId="3412DEFF" w14:textId="77777777" w:rsidR="00000000" w:rsidRDefault="00E819AD">
      <w:pPr>
        <w:pStyle w:val="Heading3"/>
      </w:pPr>
      <w:bookmarkStart w:id="155" w:name="_Toc524537177"/>
      <w:r>
        <w:t>Traceability Matrices</w:t>
      </w:r>
      <w:bookmarkEnd w:id="155"/>
    </w:p>
    <w:p w14:paraId="53019F3F" w14:textId="77777777" w:rsidR="00000000" w:rsidRDefault="00E819AD">
      <w:pPr>
        <w:pStyle w:val="InfoBlue"/>
      </w:pPr>
      <w:r>
        <w:t>[Using a tool such as Rational Requisi</w:t>
      </w:r>
      <w:r>
        <w:t>stePro or MS Excel, provide one or more matrices of traceability relationships between traced items.]</w:t>
      </w:r>
    </w:p>
    <w:p w14:paraId="00472016" w14:textId="77777777" w:rsidR="00000000" w:rsidRDefault="00E819AD">
      <w:pPr>
        <w:pStyle w:val="Heading1"/>
      </w:pPr>
      <w:bookmarkStart w:id="156" w:name="_Toc524537178"/>
      <w:r>
        <w:t>Testing Workflow</w:t>
      </w:r>
      <w:bookmarkEnd w:id="156"/>
    </w:p>
    <w:p w14:paraId="43A6AA8F" w14:textId="77777777" w:rsidR="00000000" w:rsidRDefault="00E819AD">
      <w:pPr>
        <w:pStyle w:val="InfoBlue"/>
      </w:pPr>
      <w:r>
        <w:t xml:space="preserve">[Provide an outline of the workflow to be followed by the Test team in the development and execution of this </w:t>
      </w:r>
      <w:r>
        <w:rPr>
          <w:b/>
          <w:bCs/>
        </w:rPr>
        <w:t>Test Plan</w:t>
      </w:r>
      <w:r>
        <w:t>.]</w:t>
      </w:r>
    </w:p>
    <w:p w14:paraId="6BE9FD20" w14:textId="77777777" w:rsidR="00000000" w:rsidRDefault="00E819AD">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14:paraId="0AA0A04D" w14:textId="77777777" w:rsidR="00000000" w:rsidRDefault="00E819AD">
      <w:pPr>
        <w:pStyle w:val="InfoBlue"/>
      </w:pPr>
      <w:r>
        <w:t>More specific details of the individual testing tasks are de</w:t>
      </w:r>
      <w:r>
        <w:t>fined in a number of different ways, depending on project culture; for example:</w:t>
      </w:r>
    </w:p>
    <w:p w14:paraId="4F325E32" w14:textId="77777777" w:rsidR="00000000" w:rsidRDefault="00E819AD" w:rsidP="00E819AD">
      <w:pPr>
        <w:pStyle w:val="infoblue0"/>
        <w:numPr>
          <w:ilvl w:val="0"/>
          <w:numId w:val="38"/>
        </w:numPr>
      </w:pPr>
      <w:r>
        <w:t xml:space="preserve">defined as a list of tasks in this section of the </w:t>
      </w:r>
      <w:r>
        <w:rPr>
          <w:b/>
          <w:bCs/>
        </w:rPr>
        <w:t>Test Plan</w:t>
      </w:r>
      <w:r>
        <w:t xml:space="preserve">, or in an accompanying appendix </w:t>
      </w:r>
    </w:p>
    <w:p w14:paraId="5A549528" w14:textId="77777777" w:rsidR="00000000" w:rsidRDefault="00E819AD" w:rsidP="00E819AD">
      <w:pPr>
        <w:pStyle w:val="infoblue0"/>
        <w:numPr>
          <w:ilvl w:val="0"/>
          <w:numId w:val="38"/>
        </w:numPr>
      </w:pPr>
      <w:r>
        <w:t>defined in a central project schedule (often in a scheduling tool such as Microsoft</w:t>
      </w:r>
      <w:r>
        <w:t xml:space="preserve"> Project) </w:t>
      </w:r>
    </w:p>
    <w:p w14:paraId="79EAF612" w14:textId="77777777" w:rsidR="00000000" w:rsidRDefault="00E819AD" w:rsidP="00E819AD">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14:paraId="45EF08E0" w14:textId="77777777" w:rsidR="00000000" w:rsidRDefault="00E819AD" w:rsidP="00E819AD">
      <w:pPr>
        <w:pStyle w:val="infoblue0"/>
        <w:numPr>
          <w:ilvl w:val="0"/>
          <w:numId w:val="38"/>
        </w:numPr>
      </w:pPr>
      <w:r>
        <w:t xml:space="preserve">documented on a centrally located whiteboard and updated dynamically </w:t>
      </w:r>
    </w:p>
    <w:p w14:paraId="7E34486C" w14:textId="77777777" w:rsidR="00000000" w:rsidRDefault="00E819AD" w:rsidP="00E819AD">
      <w:pPr>
        <w:pStyle w:val="infoblue0"/>
        <w:numPr>
          <w:ilvl w:val="0"/>
          <w:numId w:val="38"/>
        </w:numPr>
      </w:pPr>
      <w:r>
        <w:t>not formally documented at all</w:t>
      </w:r>
    </w:p>
    <w:p w14:paraId="36CB4947" w14:textId="77777777" w:rsidR="00000000" w:rsidRDefault="00E819AD">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14:paraId="2FC6EDF4" w14:textId="77777777" w:rsidR="00000000" w:rsidRDefault="00E819AD">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14:paraId="7DA37637" w14:textId="77777777" w:rsidR="00000000" w:rsidRDefault="00E819AD">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14:paraId="02FB0E40" w14:textId="77777777" w:rsidR="00000000" w:rsidRDefault="00E819AD">
      <w:pPr>
        <w:pStyle w:val="Heading1"/>
      </w:pPr>
      <w:bookmarkStart w:id="157" w:name="_Toc524537179"/>
      <w:r>
        <w:t>Environmental Needs</w:t>
      </w:r>
      <w:bookmarkEnd w:id="157"/>
    </w:p>
    <w:p w14:paraId="745E60DF" w14:textId="77777777" w:rsidR="00000000" w:rsidRDefault="00E819AD">
      <w:pPr>
        <w:pStyle w:val="InfoBlue"/>
      </w:pPr>
      <w:r>
        <w:t xml:space="preserve">[This section presents the non-human resources required for the </w:t>
      </w:r>
      <w:r>
        <w:rPr>
          <w:b/>
          <w:bCs/>
        </w:rPr>
        <w:t>Test Plan</w:t>
      </w:r>
      <w:r>
        <w:t>.]</w:t>
      </w:r>
    </w:p>
    <w:p w14:paraId="63B750FC" w14:textId="77777777" w:rsidR="00000000" w:rsidRDefault="00E819AD">
      <w:pPr>
        <w:pStyle w:val="Heading2"/>
        <w:keepNext w:val="0"/>
      </w:pPr>
      <w:bookmarkStart w:id="158" w:name="_Toc524537180"/>
      <w:r>
        <w:t>Base System</w:t>
      </w:r>
      <w:bookmarkEnd w:id="117"/>
      <w:bookmarkEnd w:id="118"/>
      <w:bookmarkEnd w:id="119"/>
      <w:bookmarkEnd w:id="120"/>
      <w:bookmarkEnd w:id="121"/>
      <w:r>
        <w:t xml:space="preserve"> Hardware</w:t>
      </w:r>
      <w:bookmarkEnd w:id="158"/>
    </w:p>
    <w:p w14:paraId="0AAABBC7" w14:textId="77777777" w:rsidR="00000000" w:rsidRDefault="00E819AD">
      <w:pPr>
        <w:pStyle w:val="BodyText"/>
        <w:keepLines w:val="0"/>
        <w:ind w:left="0" w:firstLine="446"/>
      </w:pPr>
      <w:r>
        <w:t>The following table sets forth the system resources for the test effo</w:t>
      </w:r>
      <w:r>
        <w:t xml:space="preserve">rt presented in this </w:t>
      </w:r>
      <w:r>
        <w:rPr>
          <w:i/>
          <w:iCs/>
        </w:rPr>
        <w:t>Test Plan</w:t>
      </w:r>
      <w:r>
        <w:t>.</w:t>
      </w:r>
    </w:p>
    <w:p w14:paraId="52F267CE" w14:textId="77777777" w:rsidR="00000000" w:rsidRDefault="00E819AD">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14:paraId="3885319D" w14:textId="77777777" w:rsidR="00000000" w:rsidRDefault="00E819AD">
      <w:pPr>
        <w:pStyle w:val="InfoBlue"/>
      </w:pPr>
      <w:r>
        <w:t>[</w:t>
      </w:r>
      <w:r>
        <w:rPr>
          <w:b/>
          <w:bCs/>
        </w:rPr>
        <w:t>Note</w:t>
      </w:r>
      <w:r>
        <w:t>:  Add or delete items as appropriate.]</w:t>
      </w:r>
    </w:p>
    <w:p w14:paraId="68CD1D76" w14:textId="77777777" w:rsidR="00000000" w:rsidRDefault="00E819AD">
      <w:pPr>
        <w:pStyle w:val="BodyText"/>
      </w:pPr>
    </w:p>
    <w:tbl>
      <w:tblPr>
        <w:tblW w:w="0" w:type="auto"/>
        <w:tblInd w:w="198" w:type="dxa"/>
        <w:tblLayout w:type="fixed"/>
        <w:tblLook w:val="0000" w:firstRow="0" w:lastRow="0" w:firstColumn="0" w:lastColumn="0" w:noHBand="0" w:noVBand="0"/>
      </w:tblPr>
      <w:tblGrid>
        <w:gridCol w:w="3510"/>
        <w:gridCol w:w="1800"/>
        <w:gridCol w:w="3960"/>
      </w:tblGrid>
      <w:tr w:rsidR="00000000" w14:paraId="5DAF5BB1" w14:textId="77777777">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1FF0385F" w14:textId="77777777" w:rsidR="00000000" w:rsidRDefault="00E819AD">
            <w:pPr>
              <w:pStyle w:val="bodytext0"/>
              <w:jc w:val="center"/>
              <w:rPr>
                <w:rFonts w:ascii="Arial" w:hAnsi="Arial" w:cs="Arial"/>
                <w:b/>
                <w:bCs/>
              </w:rPr>
            </w:pPr>
            <w:r>
              <w:rPr>
                <w:rFonts w:ascii="Arial" w:hAnsi="Arial" w:cs="Arial"/>
                <w:b/>
                <w:bCs/>
              </w:rPr>
              <w:t>System Resources</w:t>
            </w:r>
          </w:p>
        </w:tc>
      </w:tr>
      <w:tr w:rsidR="00000000" w14:paraId="27C2214C" w14:textId="77777777">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2B5D8492" w14:textId="77777777" w:rsidR="00000000" w:rsidRDefault="00E819AD">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3DB3A4C3" w14:textId="77777777" w:rsidR="00000000" w:rsidRDefault="00E819AD">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2FC4B0DF" w14:textId="77777777" w:rsidR="00000000" w:rsidRDefault="00E819AD">
            <w:pPr>
              <w:pStyle w:val="bodytext0"/>
              <w:jc w:val="center"/>
              <w:rPr>
                <w:rFonts w:ascii="Arial" w:hAnsi="Arial" w:cs="Arial"/>
                <w:b/>
                <w:bCs/>
              </w:rPr>
            </w:pPr>
            <w:r>
              <w:rPr>
                <w:rFonts w:ascii="Arial" w:hAnsi="Arial" w:cs="Arial"/>
                <w:b/>
                <w:bCs/>
              </w:rPr>
              <w:t>Name and Type</w:t>
            </w:r>
          </w:p>
        </w:tc>
      </w:tr>
      <w:tr w:rsidR="00000000" w14:paraId="6F69975D" w14:textId="77777777">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14:paraId="5D84229F" w14:textId="77777777" w:rsidR="00000000" w:rsidRDefault="00E819AD">
            <w:pPr>
              <w:pStyle w:val="bodytext0"/>
            </w:pPr>
            <w:r>
              <w:t>Database Server</w:t>
            </w:r>
          </w:p>
        </w:tc>
        <w:tc>
          <w:tcPr>
            <w:tcW w:w="1800" w:type="dxa"/>
            <w:tcBorders>
              <w:top w:val="single" w:sz="6" w:space="0" w:color="auto"/>
              <w:left w:val="single" w:sz="6" w:space="0" w:color="auto"/>
              <w:right w:val="single" w:sz="6" w:space="0" w:color="auto"/>
            </w:tcBorders>
          </w:tcPr>
          <w:p w14:paraId="31310893"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4122CEF0" w14:textId="77777777" w:rsidR="00000000" w:rsidRDefault="00E819AD">
            <w:pPr>
              <w:pStyle w:val="bodytext0"/>
            </w:pPr>
          </w:p>
        </w:tc>
      </w:tr>
      <w:tr w:rsidR="00000000" w14:paraId="2920122F" w14:textId="77777777">
        <w:tblPrEx>
          <w:tblCellMar>
            <w:top w:w="0" w:type="dxa"/>
            <w:bottom w:w="0" w:type="dxa"/>
          </w:tblCellMar>
        </w:tblPrEx>
        <w:trPr>
          <w:cantSplit/>
        </w:trPr>
        <w:tc>
          <w:tcPr>
            <w:tcW w:w="3510" w:type="dxa"/>
            <w:tcBorders>
              <w:left w:val="single" w:sz="6" w:space="0" w:color="auto"/>
              <w:right w:val="single" w:sz="6" w:space="0" w:color="auto"/>
            </w:tcBorders>
          </w:tcPr>
          <w:p w14:paraId="40E0C43F" w14:textId="77777777" w:rsidR="00000000" w:rsidRDefault="00E819AD">
            <w:pPr>
              <w:pStyle w:val="bodytext0"/>
            </w:pPr>
            <w:r>
              <w:rPr>
                <w:color w:val="FFFFFF"/>
              </w:rPr>
              <w:t>—</w:t>
            </w:r>
            <w:r>
              <w:t>Network or Subnet</w:t>
            </w:r>
          </w:p>
        </w:tc>
        <w:tc>
          <w:tcPr>
            <w:tcW w:w="1800" w:type="dxa"/>
            <w:tcBorders>
              <w:left w:val="single" w:sz="6" w:space="0" w:color="auto"/>
              <w:right w:val="single" w:sz="6" w:space="0" w:color="auto"/>
            </w:tcBorders>
          </w:tcPr>
          <w:p w14:paraId="09D5694D"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5B355C3A" w14:textId="77777777" w:rsidR="00000000" w:rsidRDefault="00E819AD">
            <w:pPr>
              <w:pStyle w:val="bodytext0"/>
            </w:pPr>
            <w:r>
              <w:t>TBD</w:t>
            </w:r>
          </w:p>
        </w:tc>
      </w:tr>
      <w:tr w:rsidR="00000000" w14:paraId="2616DC3D" w14:textId="77777777">
        <w:tblPrEx>
          <w:tblCellMar>
            <w:top w:w="0" w:type="dxa"/>
            <w:bottom w:w="0" w:type="dxa"/>
          </w:tblCellMar>
        </w:tblPrEx>
        <w:trPr>
          <w:cantSplit/>
        </w:trPr>
        <w:tc>
          <w:tcPr>
            <w:tcW w:w="3510" w:type="dxa"/>
            <w:tcBorders>
              <w:left w:val="single" w:sz="6" w:space="0" w:color="auto"/>
              <w:right w:val="single" w:sz="6" w:space="0" w:color="auto"/>
            </w:tcBorders>
          </w:tcPr>
          <w:p w14:paraId="4E666B3E" w14:textId="77777777" w:rsidR="00000000" w:rsidRDefault="00E819AD">
            <w:pPr>
              <w:pStyle w:val="bodytext0"/>
            </w:pPr>
            <w:r>
              <w:rPr>
                <w:color w:val="FFFFFF"/>
              </w:rPr>
              <w:t>—</w:t>
            </w:r>
            <w:r>
              <w:t>Server Name</w:t>
            </w:r>
          </w:p>
        </w:tc>
        <w:tc>
          <w:tcPr>
            <w:tcW w:w="1800" w:type="dxa"/>
            <w:tcBorders>
              <w:left w:val="single" w:sz="6" w:space="0" w:color="auto"/>
              <w:right w:val="single" w:sz="6" w:space="0" w:color="auto"/>
            </w:tcBorders>
          </w:tcPr>
          <w:p w14:paraId="4A2CFF04"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3B401FF5" w14:textId="77777777" w:rsidR="00000000" w:rsidRDefault="00E819AD">
            <w:pPr>
              <w:pStyle w:val="bodytext0"/>
            </w:pPr>
            <w:r>
              <w:t>TBD</w:t>
            </w:r>
          </w:p>
        </w:tc>
      </w:tr>
      <w:tr w:rsidR="00000000" w14:paraId="7591635E" w14:textId="77777777">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14:paraId="560BC8A8" w14:textId="77777777" w:rsidR="00000000" w:rsidRDefault="00E819AD">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14:paraId="1D1DAD39"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168B3588" w14:textId="77777777" w:rsidR="00000000" w:rsidRDefault="00E819AD">
            <w:pPr>
              <w:pStyle w:val="bodytext0"/>
            </w:pPr>
            <w:r>
              <w:t>T</w:t>
            </w:r>
            <w:r>
              <w:t>BD</w:t>
            </w:r>
          </w:p>
        </w:tc>
      </w:tr>
      <w:tr w:rsidR="00000000" w14:paraId="786D9C8E" w14:textId="77777777">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14:paraId="659DF97E" w14:textId="77777777" w:rsidR="00000000" w:rsidRDefault="00E819AD">
            <w:pPr>
              <w:pStyle w:val="bodytext0"/>
            </w:pPr>
            <w:r>
              <w:t>Client Test PCs</w:t>
            </w:r>
          </w:p>
        </w:tc>
        <w:tc>
          <w:tcPr>
            <w:tcW w:w="1800" w:type="dxa"/>
            <w:tcBorders>
              <w:top w:val="single" w:sz="6" w:space="0" w:color="auto"/>
              <w:left w:val="single" w:sz="6" w:space="0" w:color="auto"/>
              <w:right w:val="single" w:sz="6" w:space="0" w:color="auto"/>
            </w:tcBorders>
          </w:tcPr>
          <w:p w14:paraId="787949C9"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60109D40" w14:textId="77777777" w:rsidR="00000000" w:rsidRDefault="00E819AD">
            <w:pPr>
              <w:pStyle w:val="bodytext0"/>
            </w:pPr>
          </w:p>
        </w:tc>
      </w:tr>
      <w:tr w:rsidR="00000000" w14:paraId="39C40DFF" w14:textId="77777777">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14:paraId="201BDA8A" w14:textId="77777777" w:rsidR="00000000" w:rsidRDefault="00E819AD">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14:paraId="679BA9C9"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59CD7310" w14:textId="77777777" w:rsidR="00000000" w:rsidRDefault="00E819AD">
            <w:pPr>
              <w:pStyle w:val="bodytext0"/>
            </w:pPr>
            <w:r>
              <w:t>TBD</w:t>
            </w:r>
          </w:p>
        </w:tc>
      </w:tr>
      <w:tr w:rsidR="00000000" w14:paraId="01FD6034" w14:textId="77777777">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14:paraId="3159B9AB" w14:textId="77777777" w:rsidR="00000000" w:rsidRDefault="00E819AD">
            <w:pPr>
              <w:pStyle w:val="bodytext0"/>
            </w:pPr>
            <w:r>
              <w:t>Test Repository</w:t>
            </w:r>
          </w:p>
        </w:tc>
        <w:tc>
          <w:tcPr>
            <w:tcW w:w="1800" w:type="dxa"/>
            <w:tcBorders>
              <w:top w:val="single" w:sz="6" w:space="0" w:color="auto"/>
              <w:left w:val="single" w:sz="6" w:space="0" w:color="auto"/>
              <w:right w:val="single" w:sz="6" w:space="0" w:color="auto"/>
            </w:tcBorders>
          </w:tcPr>
          <w:p w14:paraId="5A349A47"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2F0F88BC" w14:textId="77777777" w:rsidR="00000000" w:rsidRDefault="00E819AD">
            <w:pPr>
              <w:pStyle w:val="bodytext0"/>
            </w:pPr>
          </w:p>
        </w:tc>
      </w:tr>
      <w:tr w:rsidR="00000000" w14:paraId="08014BF1" w14:textId="77777777">
        <w:tblPrEx>
          <w:tblCellMar>
            <w:top w:w="0" w:type="dxa"/>
            <w:bottom w:w="0" w:type="dxa"/>
          </w:tblCellMar>
        </w:tblPrEx>
        <w:trPr>
          <w:cantSplit/>
        </w:trPr>
        <w:tc>
          <w:tcPr>
            <w:tcW w:w="3510" w:type="dxa"/>
            <w:tcBorders>
              <w:left w:val="single" w:sz="6" w:space="0" w:color="auto"/>
              <w:right w:val="single" w:sz="6" w:space="0" w:color="auto"/>
            </w:tcBorders>
          </w:tcPr>
          <w:p w14:paraId="70605E70" w14:textId="77777777" w:rsidR="00000000" w:rsidRDefault="00E819AD">
            <w:pPr>
              <w:pStyle w:val="bodytext0"/>
            </w:pPr>
            <w:r>
              <w:rPr>
                <w:color w:val="FFFFFF"/>
              </w:rPr>
              <w:t>—</w:t>
            </w:r>
            <w:r>
              <w:t>Network or Subnet</w:t>
            </w:r>
          </w:p>
        </w:tc>
        <w:tc>
          <w:tcPr>
            <w:tcW w:w="1800" w:type="dxa"/>
            <w:tcBorders>
              <w:left w:val="single" w:sz="6" w:space="0" w:color="auto"/>
              <w:right w:val="single" w:sz="6" w:space="0" w:color="auto"/>
            </w:tcBorders>
          </w:tcPr>
          <w:p w14:paraId="3C13EDB2"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63928B92" w14:textId="77777777" w:rsidR="00000000" w:rsidRDefault="00E819AD">
            <w:pPr>
              <w:pStyle w:val="bodytext0"/>
            </w:pPr>
            <w:r>
              <w:t>TBD</w:t>
            </w:r>
          </w:p>
        </w:tc>
      </w:tr>
      <w:tr w:rsidR="00000000" w14:paraId="29A8D652" w14:textId="77777777">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14:paraId="34CAFF3E" w14:textId="77777777" w:rsidR="00000000" w:rsidRDefault="00E819AD">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14:paraId="6AAECB2E"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4EB5A5DC" w14:textId="77777777" w:rsidR="00000000" w:rsidRDefault="00E819AD">
            <w:pPr>
              <w:pStyle w:val="bodytext0"/>
            </w:pPr>
            <w:r>
              <w:t>TBD</w:t>
            </w:r>
          </w:p>
        </w:tc>
      </w:tr>
      <w:tr w:rsidR="00000000" w14:paraId="4D535834" w14:textId="77777777">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14:paraId="4D32C2C2" w14:textId="77777777" w:rsidR="00000000" w:rsidRDefault="00E819AD">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14:paraId="2F666472" w14:textId="77777777" w:rsidR="00000000" w:rsidRDefault="00E819AD">
            <w:pPr>
              <w:pStyle w:val="bodytext0"/>
            </w:pPr>
          </w:p>
        </w:tc>
        <w:tc>
          <w:tcPr>
            <w:tcW w:w="3960" w:type="dxa"/>
            <w:tcBorders>
              <w:top w:val="single" w:sz="6" w:space="0" w:color="auto"/>
              <w:left w:val="single" w:sz="6" w:space="0" w:color="auto"/>
              <w:bottom w:val="single" w:sz="6" w:space="0" w:color="auto"/>
              <w:right w:val="single" w:sz="6" w:space="0" w:color="auto"/>
            </w:tcBorders>
          </w:tcPr>
          <w:p w14:paraId="06282656" w14:textId="77777777" w:rsidR="00000000" w:rsidRDefault="00E819AD">
            <w:pPr>
              <w:pStyle w:val="bodytext0"/>
            </w:pPr>
            <w:r>
              <w:t>TBD</w:t>
            </w:r>
          </w:p>
        </w:tc>
      </w:tr>
    </w:tbl>
    <w:p w14:paraId="116BAE1E" w14:textId="77777777" w:rsidR="00000000" w:rsidRDefault="00E819AD">
      <w:pPr>
        <w:pStyle w:val="Heading2"/>
      </w:pPr>
      <w:bookmarkStart w:id="159" w:name="_Toc314978546"/>
      <w:bookmarkStart w:id="160" w:name="_Toc324915535"/>
      <w:bookmarkStart w:id="161" w:name="_Toc433104456"/>
      <w:bookmarkStart w:id="162" w:name="_Toc524537181"/>
      <w:r>
        <w:lastRenderedPageBreak/>
        <w:t>Base Software Elements in the Test Environment</w:t>
      </w:r>
      <w:bookmarkEnd w:id="162"/>
    </w:p>
    <w:p w14:paraId="6B036599" w14:textId="77777777" w:rsidR="00000000" w:rsidRDefault="00E819AD">
      <w:pPr>
        <w:pStyle w:val="BodyText"/>
        <w:ind w:left="0"/>
      </w:pPr>
      <w:r>
        <w:t>The following base software elements are requi</w:t>
      </w:r>
      <w:r>
        <w:t xml:space="preserve">red in the test environment for this </w:t>
      </w:r>
      <w:r>
        <w:rPr>
          <w:i/>
          <w:iCs/>
        </w:rPr>
        <w:t>Test Plan</w:t>
      </w:r>
      <w:r>
        <w:t>.</w:t>
      </w:r>
    </w:p>
    <w:p w14:paraId="7C5DA154" w14:textId="77777777" w:rsidR="00000000" w:rsidRDefault="00E819A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14:paraId="3C35246F" w14:textId="77777777">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14:paraId="2F03125F" w14:textId="77777777" w:rsidR="00000000" w:rsidRDefault="00E819AD">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23E48DEC" w14:textId="77777777" w:rsidR="00000000" w:rsidRDefault="00E819AD">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12254E2F" w14:textId="77777777" w:rsidR="00000000" w:rsidRDefault="00E819AD">
            <w:pPr>
              <w:pStyle w:val="bodytext0"/>
              <w:jc w:val="center"/>
              <w:rPr>
                <w:rFonts w:ascii="Arial" w:hAnsi="Arial" w:cs="Arial"/>
                <w:b/>
                <w:bCs/>
              </w:rPr>
            </w:pPr>
            <w:r>
              <w:rPr>
                <w:rFonts w:ascii="Arial" w:hAnsi="Arial" w:cs="Arial"/>
                <w:b/>
                <w:bCs/>
              </w:rPr>
              <w:t>Type and Other Notes</w:t>
            </w:r>
          </w:p>
        </w:tc>
      </w:tr>
      <w:tr w:rsidR="00000000" w14:paraId="30412B0A"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5DC39B7A" w14:textId="77777777" w:rsidR="00000000" w:rsidRDefault="00E819AD">
            <w:pPr>
              <w:pStyle w:val="bodytext0"/>
            </w:pPr>
            <w:r>
              <w:t>NT Workstation</w:t>
            </w:r>
          </w:p>
        </w:tc>
        <w:tc>
          <w:tcPr>
            <w:tcW w:w="2070" w:type="dxa"/>
            <w:tcBorders>
              <w:top w:val="single" w:sz="6" w:space="0" w:color="000000"/>
              <w:bottom w:val="single" w:sz="6" w:space="0" w:color="000000"/>
            </w:tcBorders>
          </w:tcPr>
          <w:p w14:paraId="34307967"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42AE3557" w14:textId="77777777" w:rsidR="00000000" w:rsidRDefault="00E819AD">
            <w:pPr>
              <w:pStyle w:val="bodytext0"/>
            </w:pPr>
            <w:r>
              <w:t>Operating System</w:t>
            </w:r>
          </w:p>
        </w:tc>
      </w:tr>
      <w:tr w:rsidR="00000000" w14:paraId="79B6F63D"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4F1CEFB4" w14:textId="77777777" w:rsidR="00000000" w:rsidRDefault="00E819AD">
            <w:pPr>
              <w:pStyle w:val="bodytext0"/>
            </w:pPr>
            <w:r>
              <w:t>Windows 2000</w:t>
            </w:r>
          </w:p>
        </w:tc>
        <w:tc>
          <w:tcPr>
            <w:tcW w:w="2070" w:type="dxa"/>
            <w:tcBorders>
              <w:top w:val="single" w:sz="6" w:space="0" w:color="000000"/>
              <w:bottom w:val="single" w:sz="6" w:space="0" w:color="000000"/>
            </w:tcBorders>
          </w:tcPr>
          <w:p w14:paraId="2424BAC3"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301D93AC" w14:textId="77777777" w:rsidR="00000000" w:rsidRDefault="00E819AD">
            <w:pPr>
              <w:pStyle w:val="bodytext0"/>
            </w:pPr>
            <w:r>
              <w:t>Operating System</w:t>
            </w:r>
          </w:p>
        </w:tc>
      </w:tr>
      <w:tr w:rsidR="00000000" w14:paraId="73E391FA"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7B116A4F" w14:textId="77777777" w:rsidR="00000000" w:rsidRDefault="00E819AD">
            <w:pPr>
              <w:pStyle w:val="bodytext0"/>
            </w:pPr>
            <w:r>
              <w:t>Internet Explorer</w:t>
            </w:r>
          </w:p>
        </w:tc>
        <w:tc>
          <w:tcPr>
            <w:tcW w:w="2070" w:type="dxa"/>
            <w:tcBorders>
              <w:top w:val="single" w:sz="6" w:space="0" w:color="000000"/>
              <w:bottom w:val="single" w:sz="6" w:space="0" w:color="000000"/>
            </w:tcBorders>
          </w:tcPr>
          <w:p w14:paraId="6628451E"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31F089CF" w14:textId="77777777" w:rsidR="00000000" w:rsidRDefault="00E819AD">
            <w:pPr>
              <w:pStyle w:val="bodytext0"/>
            </w:pPr>
            <w:r>
              <w:t>Internet Browser</w:t>
            </w:r>
          </w:p>
        </w:tc>
      </w:tr>
      <w:tr w:rsidR="00000000" w14:paraId="7B4BCAB1"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7C642478" w14:textId="77777777" w:rsidR="00000000" w:rsidRDefault="00E819AD">
            <w:pPr>
              <w:pStyle w:val="bodytext0"/>
            </w:pPr>
            <w:r>
              <w:t>Netscape</w:t>
            </w:r>
            <w:r>
              <w:t xml:space="preserve"> Navigator</w:t>
            </w:r>
          </w:p>
        </w:tc>
        <w:tc>
          <w:tcPr>
            <w:tcW w:w="2070" w:type="dxa"/>
            <w:tcBorders>
              <w:top w:val="single" w:sz="6" w:space="0" w:color="000000"/>
              <w:bottom w:val="single" w:sz="6" w:space="0" w:color="000000"/>
            </w:tcBorders>
          </w:tcPr>
          <w:p w14:paraId="28D80B27"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03309EE1" w14:textId="77777777" w:rsidR="00000000" w:rsidRDefault="00E819AD">
            <w:pPr>
              <w:pStyle w:val="bodytext0"/>
            </w:pPr>
            <w:r>
              <w:t>Internet Browser</w:t>
            </w:r>
          </w:p>
        </w:tc>
      </w:tr>
      <w:tr w:rsidR="00000000" w14:paraId="328F08EF"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25ABE7E8" w14:textId="77777777" w:rsidR="00000000" w:rsidRDefault="00E819AD">
            <w:pPr>
              <w:pStyle w:val="bodytext0"/>
            </w:pPr>
            <w:r>
              <w:t>MS Outlook</w:t>
            </w:r>
          </w:p>
        </w:tc>
        <w:tc>
          <w:tcPr>
            <w:tcW w:w="2070" w:type="dxa"/>
            <w:tcBorders>
              <w:top w:val="single" w:sz="6" w:space="0" w:color="000000"/>
              <w:bottom w:val="single" w:sz="6" w:space="0" w:color="000000"/>
            </w:tcBorders>
          </w:tcPr>
          <w:p w14:paraId="4EEC8692"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62F38054" w14:textId="77777777" w:rsidR="00000000" w:rsidRDefault="00E819AD">
            <w:pPr>
              <w:pStyle w:val="bodytext0"/>
            </w:pPr>
            <w:r>
              <w:t>eMail Client software</w:t>
            </w:r>
          </w:p>
        </w:tc>
      </w:tr>
      <w:tr w:rsidR="00000000" w14:paraId="28AF1706" w14:textId="77777777">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14:paraId="34567A50" w14:textId="77777777" w:rsidR="00000000" w:rsidRDefault="00E819AD">
            <w:pPr>
              <w:pStyle w:val="bodytext0"/>
            </w:pPr>
            <w:r>
              <w:t>Network Associates McAfee Virus Checker</w:t>
            </w:r>
          </w:p>
        </w:tc>
        <w:tc>
          <w:tcPr>
            <w:tcW w:w="2070" w:type="dxa"/>
            <w:tcBorders>
              <w:top w:val="single" w:sz="6" w:space="0" w:color="000000"/>
              <w:bottom w:val="single" w:sz="6" w:space="0" w:color="000000"/>
            </w:tcBorders>
          </w:tcPr>
          <w:p w14:paraId="749F1F75" w14:textId="77777777" w:rsidR="00000000" w:rsidRDefault="00E819AD">
            <w:pPr>
              <w:pStyle w:val="bodytext0"/>
              <w:jc w:val="center"/>
            </w:pPr>
          </w:p>
        </w:tc>
        <w:tc>
          <w:tcPr>
            <w:tcW w:w="3330" w:type="dxa"/>
            <w:tcBorders>
              <w:top w:val="single" w:sz="6" w:space="0" w:color="000000"/>
              <w:bottom w:val="single" w:sz="6" w:space="0" w:color="000000"/>
              <w:right w:val="single" w:sz="6" w:space="0" w:color="000000"/>
            </w:tcBorders>
          </w:tcPr>
          <w:p w14:paraId="1786C7E3" w14:textId="77777777" w:rsidR="00000000" w:rsidRDefault="00E819AD">
            <w:pPr>
              <w:pStyle w:val="bodytext0"/>
            </w:pPr>
            <w:r>
              <w:t>Virus Detection and Recovery Software</w:t>
            </w:r>
          </w:p>
        </w:tc>
      </w:tr>
    </w:tbl>
    <w:p w14:paraId="60130690" w14:textId="77777777" w:rsidR="00000000" w:rsidRDefault="00E819AD">
      <w:pPr>
        <w:pStyle w:val="BodyText"/>
      </w:pPr>
    </w:p>
    <w:p w14:paraId="54EFA3CB" w14:textId="77777777" w:rsidR="00000000" w:rsidRDefault="00E819AD">
      <w:pPr>
        <w:pStyle w:val="Heading2"/>
      </w:pPr>
      <w:bookmarkStart w:id="163" w:name="_Toc524537182"/>
      <w:r>
        <w:t>Productivity and Support Tools</w:t>
      </w:r>
      <w:bookmarkEnd w:id="160"/>
      <w:bookmarkEnd w:id="161"/>
      <w:bookmarkEnd w:id="163"/>
    </w:p>
    <w:p w14:paraId="086B88A7" w14:textId="77777777" w:rsidR="00000000" w:rsidRDefault="00E819AD">
      <w:pPr>
        <w:pStyle w:val="BodyText"/>
        <w:ind w:left="0"/>
      </w:pPr>
      <w:r>
        <w:t xml:space="preserve">The following tools will be employed to support the test process for this </w:t>
      </w:r>
      <w:r>
        <w:rPr>
          <w:i/>
          <w:iCs/>
        </w:rPr>
        <w:t xml:space="preserve">Test </w:t>
      </w:r>
      <w:r>
        <w:rPr>
          <w:i/>
          <w:iCs/>
        </w:rPr>
        <w:t>Plan</w:t>
      </w:r>
      <w:r>
        <w:t>.</w:t>
      </w:r>
    </w:p>
    <w:p w14:paraId="20662358" w14:textId="77777777" w:rsidR="00000000" w:rsidRDefault="00E819A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14:paraId="7D86EBC2" w14:textId="77777777">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14:paraId="0966B50C" w14:textId="77777777" w:rsidR="00000000" w:rsidRDefault="00E819AD">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443C4B2D" w14:textId="77777777" w:rsidR="00000000" w:rsidRDefault="00E819AD">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581CD191" w14:textId="77777777" w:rsidR="00000000" w:rsidRDefault="00E819AD">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4A087CF" w14:textId="77777777" w:rsidR="00000000" w:rsidRDefault="00E819AD">
            <w:pPr>
              <w:pStyle w:val="bodytext0"/>
              <w:jc w:val="center"/>
              <w:rPr>
                <w:rFonts w:ascii="Arial" w:hAnsi="Arial" w:cs="Arial"/>
                <w:b/>
                <w:bCs/>
              </w:rPr>
            </w:pPr>
            <w:r>
              <w:rPr>
                <w:rFonts w:ascii="Arial" w:hAnsi="Arial" w:cs="Arial"/>
                <w:b/>
                <w:bCs/>
              </w:rPr>
              <w:t>Version</w:t>
            </w:r>
          </w:p>
        </w:tc>
      </w:tr>
      <w:tr w:rsidR="00000000" w14:paraId="486A4B50"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3C0F7055" w14:textId="77777777" w:rsidR="00000000" w:rsidRDefault="00E819AD">
            <w:pPr>
              <w:pStyle w:val="bodytext0"/>
            </w:pPr>
            <w:r>
              <w:t>Test Management</w:t>
            </w:r>
          </w:p>
        </w:tc>
        <w:tc>
          <w:tcPr>
            <w:tcW w:w="2358" w:type="dxa"/>
            <w:tcBorders>
              <w:top w:val="single" w:sz="6" w:space="0" w:color="000000"/>
              <w:bottom w:val="single" w:sz="6" w:space="0" w:color="000000"/>
            </w:tcBorders>
          </w:tcPr>
          <w:p w14:paraId="37553449" w14:textId="77777777" w:rsidR="00000000" w:rsidRDefault="00E819AD">
            <w:pPr>
              <w:pStyle w:val="bodytext0"/>
              <w:jc w:val="center"/>
            </w:pPr>
          </w:p>
        </w:tc>
        <w:tc>
          <w:tcPr>
            <w:tcW w:w="2790" w:type="dxa"/>
            <w:tcBorders>
              <w:top w:val="single" w:sz="6" w:space="0" w:color="000000"/>
              <w:bottom w:val="single" w:sz="6" w:space="0" w:color="000000"/>
            </w:tcBorders>
          </w:tcPr>
          <w:p w14:paraId="5AC3B254"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209D2A3E" w14:textId="77777777" w:rsidR="00000000" w:rsidRDefault="00E819AD">
            <w:pPr>
              <w:pStyle w:val="bodytext0"/>
              <w:jc w:val="center"/>
            </w:pPr>
          </w:p>
        </w:tc>
      </w:tr>
      <w:tr w:rsidR="00000000" w14:paraId="230D8BD3"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30D81E25" w14:textId="77777777" w:rsidR="00000000" w:rsidRDefault="00E819AD">
            <w:pPr>
              <w:pStyle w:val="bodytext0"/>
            </w:pPr>
            <w:r>
              <w:t>Defect Tracking</w:t>
            </w:r>
          </w:p>
        </w:tc>
        <w:tc>
          <w:tcPr>
            <w:tcW w:w="2358" w:type="dxa"/>
            <w:tcBorders>
              <w:top w:val="single" w:sz="6" w:space="0" w:color="000000"/>
              <w:bottom w:val="single" w:sz="6" w:space="0" w:color="000000"/>
            </w:tcBorders>
          </w:tcPr>
          <w:p w14:paraId="6E09425D" w14:textId="77777777" w:rsidR="00000000" w:rsidRDefault="00E819AD">
            <w:pPr>
              <w:pStyle w:val="bodytext0"/>
              <w:jc w:val="center"/>
            </w:pPr>
          </w:p>
        </w:tc>
        <w:tc>
          <w:tcPr>
            <w:tcW w:w="2790" w:type="dxa"/>
            <w:tcBorders>
              <w:top w:val="single" w:sz="6" w:space="0" w:color="000000"/>
              <w:bottom w:val="single" w:sz="6" w:space="0" w:color="000000"/>
            </w:tcBorders>
          </w:tcPr>
          <w:p w14:paraId="7443CA37"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67B1977D" w14:textId="77777777" w:rsidR="00000000" w:rsidRDefault="00E819AD">
            <w:pPr>
              <w:pStyle w:val="bodytext0"/>
              <w:jc w:val="center"/>
            </w:pPr>
          </w:p>
        </w:tc>
      </w:tr>
      <w:tr w:rsidR="00000000" w14:paraId="4DBC0DD3"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59B9E954" w14:textId="77777777" w:rsidR="00000000" w:rsidRDefault="00E819AD">
            <w:pPr>
              <w:pStyle w:val="bodytext0"/>
            </w:pPr>
            <w:r>
              <w:t>ASQ Tool for functional testing</w:t>
            </w:r>
          </w:p>
        </w:tc>
        <w:tc>
          <w:tcPr>
            <w:tcW w:w="2358" w:type="dxa"/>
            <w:tcBorders>
              <w:top w:val="single" w:sz="6" w:space="0" w:color="000000"/>
              <w:bottom w:val="single" w:sz="6" w:space="0" w:color="000000"/>
            </w:tcBorders>
          </w:tcPr>
          <w:p w14:paraId="4C3926E3" w14:textId="77777777" w:rsidR="00000000" w:rsidRDefault="00E819AD">
            <w:pPr>
              <w:pStyle w:val="bodytext0"/>
              <w:jc w:val="center"/>
            </w:pPr>
          </w:p>
        </w:tc>
        <w:tc>
          <w:tcPr>
            <w:tcW w:w="2790" w:type="dxa"/>
            <w:tcBorders>
              <w:top w:val="single" w:sz="6" w:space="0" w:color="000000"/>
              <w:bottom w:val="single" w:sz="6" w:space="0" w:color="000000"/>
            </w:tcBorders>
          </w:tcPr>
          <w:p w14:paraId="4795B778"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55AC4ABD" w14:textId="77777777" w:rsidR="00000000" w:rsidRDefault="00E819AD">
            <w:pPr>
              <w:pStyle w:val="bodytext0"/>
              <w:jc w:val="center"/>
            </w:pPr>
          </w:p>
        </w:tc>
      </w:tr>
      <w:tr w:rsidR="00000000" w14:paraId="3E830759"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426B3756" w14:textId="77777777" w:rsidR="00000000" w:rsidRDefault="00E819AD">
            <w:pPr>
              <w:pStyle w:val="bodytext0"/>
            </w:pPr>
            <w:r>
              <w:t>ASQ Tool for performance testing</w:t>
            </w:r>
          </w:p>
        </w:tc>
        <w:tc>
          <w:tcPr>
            <w:tcW w:w="2358" w:type="dxa"/>
            <w:tcBorders>
              <w:top w:val="single" w:sz="6" w:space="0" w:color="000000"/>
              <w:bottom w:val="single" w:sz="6" w:space="0" w:color="000000"/>
            </w:tcBorders>
          </w:tcPr>
          <w:p w14:paraId="2636B65C" w14:textId="77777777" w:rsidR="00000000" w:rsidRDefault="00E819AD">
            <w:pPr>
              <w:pStyle w:val="bodytext0"/>
              <w:jc w:val="center"/>
            </w:pPr>
          </w:p>
        </w:tc>
        <w:tc>
          <w:tcPr>
            <w:tcW w:w="2790" w:type="dxa"/>
            <w:tcBorders>
              <w:top w:val="single" w:sz="6" w:space="0" w:color="000000"/>
              <w:bottom w:val="single" w:sz="6" w:space="0" w:color="000000"/>
            </w:tcBorders>
          </w:tcPr>
          <w:p w14:paraId="1BFEB247"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150A12E1" w14:textId="77777777" w:rsidR="00000000" w:rsidRDefault="00E819AD">
            <w:pPr>
              <w:pStyle w:val="bodytext0"/>
              <w:jc w:val="center"/>
            </w:pPr>
          </w:p>
        </w:tc>
      </w:tr>
      <w:tr w:rsidR="00000000" w14:paraId="7BBA9C47"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43BDB15B" w14:textId="77777777" w:rsidR="00000000" w:rsidRDefault="00E819AD">
            <w:pPr>
              <w:pStyle w:val="bodytext0"/>
            </w:pPr>
            <w:r>
              <w:t>Test Coverage Monitor or P</w:t>
            </w:r>
            <w:r>
              <w:t>rofiler</w:t>
            </w:r>
          </w:p>
        </w:tc>
        <w:tc>
          <w:tcPr>
            <w:tcW w:w="2358" w:type="dxa"/>
            <w:tcBorders>
              <w:top w:val="single" w:sz="6" w:space="0" w:color="000000"/>
              <w:bottom w:val="single" w:sz="6" w:space="0" w:color="000000"/>
            </w:tcBorders>
          </w:tcPr>
          <w:p w14:paraId="5F49C999" w14:textId="77777777" w:rsidR="00000000" w:rsidRDefault="00E819AD">
            <w:pPr>
              <w:pStyle w:val="bodytext0"/>
              <w:jc w:val="center"/>
            </w:pPr>
          </w:p>
        </w:tc>
        <w:tc>
          <w:tcPr>
            <w:tcW w:w="2790" w:type="dxa"/>
            <w:tcBorders>
              <w:top w:val="single" w:sz="6" w:space="0" w:color="000000"/>
              <w:bottom w:val="single" w:sz="6" w:space="0" w:color="000000"/>
            </w:tcBorders>
          </w:tcPr>
          <w:p w14:paraId="2CC7CEBF"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085338E7" w14:textId="77777777" w:rsidR="00000000" w:rsidRDefault="00E819AD">
            <w:pPr>
              <w:pStyle w:val="bodytext0"/>
              <w:jc w:val="center"/>
            </w:pPr>
          </w:p>
        </w:tc>
      </w:tr>
      <w:tr w:rsidR="00000000" w14:paraId="4A9B8715"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410A4FFF" w14:textId="77777777" w:rsidR="00000000" w:rsidRDefault="00E819AD">
            <w:pPr>
              <w:pStyle w:val="bodytext0"/>
            </w:pPr>
            <w:r>
              <w:t>Project Management</w:t>
            </w:r>
          </w:p>
        </w:tc>
        <w:tc>
          <w:tcPr>
            <w:tcW w:w="2358" w:type="dxa"/>
            <w:tcBorders>
              <w:top w:val="single" w:sz="6" w:space="0" w:color="000000"/>
              <w:bottom w:val="single" w:sz="6" w:space="0" w:color="000000"/>
            </w:tcBorders>
          </w:tcPr>
          <w:p w14:paraId="43ABBB62" w14:textId="77777777" w:rsidR="00000000" w:rsidRDefault="00E819AD">
            <w:pPr>
              <w:pStyle w:val="bodytext0"/>
              <w:jc w:val="center"/>
            </w:pPr>
          </w:p>
        </w:tc>
        <w:tc>
          <w:tcPr>
            <w:tcW w:w="2790" w:type="dxa"/>
            <w:tcBorders>
              <w:top w:val="single" w:sz="6" w:space="0" w:color="000000"/>
              <w:bottom w:val="single" w:sz="6" w:space="0" w:color="000000"/>
            </w:tcBorders>
          </w:tcPr>
          <w:p w14:paraId="2E407EF6"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7B536D78" w14:textId="77777777" w:rsidR="00000000" w:rsidRDefault="00E819AD">
            <w:pPr>
              <w:pStyle w:val="bodytext0"/>
              <w:jc w:val="center"/>
            </w:pPr>
          </w:p>
        </w:tc>
      </w:tr>
      <w:tr w:rsidR="00000000" w14:paraId="5E3B91DB" w14:textId="77777777">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14:paraId="4B9A1F73" w14:textId="77777777" w:rsidR="00000000" w:rsidRDefault="00E819AD">
            <w:pPr>
              <w:pStyle w:val="bodytext0"/>
            </w:pPr>
            <w:r>
              <w:t>DBMS tools</w:t>
            </w:r>
          </w:p>
        </w:tc>
        <w:tc>
          <w:tcPr>
            <w:tcW w:w="2358" w:type="dxa"/>
            <w:tcBorders>
              <w:top w:val="single" w:sz="6" w:space="0" w:color="000000"/>
              <w:bottom w:val="single" w:sz="6" w:space="0" w:color="000000"/>
            </w:tcBorders>
          </w:tcPr>
          <w:p w14:paraId="72B54B0D" w14:textId="77777777" w:rsidR="00000000" w:rsidRDefault="00E819AD">
            <w:pPr>
              <w:pStyle w:val="bodytext0"/>
              <w:jc w:val="center"/>
            </w:pPr>
          </w:p>
        </w:tc>
        <w:tc>
          <w:tcPr>
            <w:tcW w:w="2790" w:type="dxa"/>
            <w:tcBorders>
              <w:top w:val="single" w:sz="6" w:space="0" w:color="000000"/>
              <w:bottom w:val="single" w:sz="6" w:space="0" w:color="000000"/>
            </w:tcBorders>
          </w:tcPr>
          <w:p w14:paraId="300D2E7B" w14:textId="77777777" w:rsidR="00000000" w:rsidRDefault="00E819AD">
            <w:pPr>
              <w:pStyle w:val="bodytext0"/>
              <w:jc w:val="center"/>
            </w:pPr>
          </w:p>
        </w:tc>
        <w:tc>
          <w:tcPr>
            <w:tcW w:w="1260" w:type="dxa"/>
            <w:tcBorders>
              <w:top w:val="single" w:sz="6" w:space="0" w:color="000000"/>
              <w:bottom w:val="single" w:sz="6" w:space="0" w:color="000000"/>
              <w:right w:val="single" w:sz="6" w:space="0" w:color="000000"/>
            </w:tcBorders>
          </w:tcPr>
          <w:p w14:paraId="04BCE8CC" w14:textId="77777777" w:rsidR="00000000" w:rsidRDefault="00E819AD">
            <w:pPr>
              <w:pStyle w:val="bodytext0"/>
              <w:jc w:val="center"/>
            </w:pPr>
          </w:p>
        </w:tc>
      </w:tr>
    </w:tbl>
    <w:p w14:paraId="2E575DCB" w14:textId="77777777" w:rsidR="00000000" w:rsidRDefault="00E819AD">
      <w:pPr>
        <w:pStyle w:val="Heading1"/>
        <w:numPr>
          <w:ilvl w:val="0"/>
          <w:numId w:val="0"/>
        </w:numPr>
      </w:pPr>
    </w:p>
    <w:p w14:paraId="68B6096A" w14:textId="77777777" w:rsidR="00000000" w:rsidRDefault="00E819AD">
      <w:pPr>
        <w:pStyle w:val="Heading2"/>
      </w:pPr>
      <w:bookmarkStart w:id="164" w:name="_Toc524537183"/>
      <w:r>
        <w:t>Test Environment Configurations</w:t>
      </w:r>
      <w:bookmarkEnd w:id="164"/>
    </w:p>
    <w:p w14:paraId="2A940B17" w14:textId="77777777" w:rsidR="00000000" w:rsidRDefault="00E819AD">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14:paraId="7D019553" w14:textId="77777777">
        <w:tblPrEx>
          <w:tblCellMar>
            <w:top w:w="0" w:type="dxa"/>
            <w:bottom w:w="0" w:type="dxa"/>
          </w:tblCellMar>
        </w:tblPrEx>
        <w:trPr>
          <w:cantSplit/>
          <w:tblHeader/>
        </w:trPr>
        <w:tc>
          <w:tcPr>
            <w:tcW w:w="3060" w:type="dxa"/>
            <w:shd w:val="pct5" w:color="auto" w:fill="auto"/>
          </w:tcPr>
          <w:p w14:paraId="0C7A3432" w14:textId="77777777" w:rsidR="00000000" w:rsidRDefault="00E819AD">
            <w:pPr>
              <w:pStyle w:val="bodytext0"/>
              <w:rPr>
                <w:rFonts w:ascii="Arial" w:hAnsi="Arial" w:cs="Arial"/>
                <w:b/>
                <w:bCs/>
              </w:rPr>
            </w:pPr>
            <w:r>
              <w:rPr>
                <w:rFonts w:ascii="Arial" w:hAnsi="Arial" w:cs="Arial"/>
                <w:b/>
                <w:bCs/>
              </w:rPr>
              <w:t>Configuration Name</w:t>
            </w:r>
          </w:p>
        </w:tc>
        <w:tc>
          <w:tcPr>
            <w:tcW w:w="3438" w:type="dxa"/>
            <w:shd w:val="pct5" w:color="auto" w:fill="auto"/>
          </w:tcPr>
          <w:p w14:paraId="4731168A" w14:textId="77777777" w:rsidR="00000000" w:rsidRDefault="00E819AD">
            <w:pPr>
              <w:pStyle w:val="bodytext0"/>
              <w:jc w:val="center"/>
              <w:rPr>
                <w:rFonts w:ascii="Arial" w:hAnsi="Arial" w:cs="Arial"/>
                <w:b/>
                <w:bCs/>
              </w:rPr>
            </w:pPr>
            <w:r>
              <w:rPr>
                <w:rFonts w:ascii="Arial" w:hAnsi="Arial" w:cs="Arial"/>
                <w:b/>
                <w:bCs/>
              </w:rPr>
              <w:t>Description</w:t>
            </w:r>
          </w:p>
        </w:tc>
        <w:tc>
          <w:tcPr>
            <w:tcW w:w="2970" w:type="dxa"/>
            <w:shd w:val="pct5" w:color="auto" w:fill="auto"/>
          </w:tcPr>
          <w:p w14:paraId="413A84B3" w14:textId="77777777" w:rsidR="00000000" w:rsidRDefault="00E819AD">
            <w:pPr>
              <w:pStyle w:val="bodytext0"/>
              <w:jc w:val="center"/>
              <w:rPr>
                <w:rFonts w:ascii="Arial" w:hAnsi="Arial" w:cs="Arial"/>
                <w:b/>
                <w:bCs/>
              </w:rPr>
            </w:pPr>
            <w:r>
              <w:rPr>
                <w:rFonts w:ascii="Arial" w:hAnsi="Arial" w:cs="Arial"/>
                <w:b/>
                <w:bCs/>
              </w:rPr>
              <w:t>Implemented in Physical Configuration</w:t>
            </w:r>
          </w:p>
        </w:tc>
      </w:tr>
      <w:tr w:rsidR="00000000" w14:paraId="3460671E" w14:textId="77777777">
        <w:tblPrEx>
          <w:tblCellMar>
            <w:top w:w="0" w:type="dxa"/>
            <w:bottom w:w="0" w:type="dxa"/>
          </w:tblCellMar>
        </w:tblPrEx>
        <w:trPr>
          <w:cantSplit/>
        </w:trPr>
        <w:tc>
          <w:tcPr>
            <w:tcW w:w="3060" w:type="dxa"/>
          </w:tcPr>
          <w:p w14:paraId="40CA8A3D" w14:textId="77777777" w:rsidR="00000000" w:rsidRDefault="00E819AD">
            <w:pPr>
              <w:pStyle w:val="bodytext0"/>
            </w:pPr>
            <w:r>
              <w:t>Aver</w:t>
            </w:r>
            <w:r>
              <w:t>age user configuration</w:t>
            </w:r>
          </w:p>
        </w:tc>
        <w:tc>
          <w:tcPr>
            <w:tcW w:w="3438" w:type="dxa"/>
          </w:tcPr>
          <w:p w14:paraId="35260E04" w14:textId="77777777" w:rsidR="00000000" w:rsidRDefault="00E819AD">
            <w:pPr>
              <w:pStyle w:val="bodytext0"/>
              <w:jc w:val="center"/>
            </w:pPr>
          </w:p>
        </w:tc>
        <w:tc>
          <w:tcPr>
            <w:tcW w:w="2970" w:type="dxa"/>
          </w:tcPr>
          <w:p w14:paraId="0FF490B7" w14:textId="77777777" w:rsidR="00000000" w:rsidRDefault="00E819AD">
            <w:pPr>
              <w:pStyle w:val="bodytext0"/>
              <w:jc w:val="center"/>
            </w:pPr>
          </w:p>
        </w:tc>
      </w:tr>
      <w:tr w:rsidR="00000000" w14:paraId="131AE30D" w14:textId="77777777">
        <w:tblPrEx>
          <w:tblCellMar>
            <w:top w:w="0" w:type="dxa"/>
            <w:bottom w:w="0" w:type="dxa"/>
          </w:tblCellMar>
        </w:tblPrEx>
        <w:trPr>
          <w:cantSplit/>
        </w:trPr>
        <w:tc>
          <w:tcPr>
            <w:tcW w:w="3060" w:type="dxa"/>
          </w:tcPr>
          <w:p w14:paraId="7160AAEF" w14:textId="77777777" w:rsidR="00000000" w:rsidRDefault="00E819AD">
            <w:pPr>
              <w:pStyle w:val="bodytext0"/>
            </w:pPr>
            <w:r>
              <w:t>Minimal configuration supported</w:t>
            </w:r>
          </w:p>
        </w:tc>
        <w:tc>
          <w:tcPr>
            <w:tcW w:w="3438" w:type="dxa"/>
          </w:tcPr>
          <w:p w14:paraId="248A8624" w14:textId="77777777" w:rsidR="00000000" w:rsidRDefault="00E819AD">
            <w:pPr>
              <w:pStyle w:val="bodytext0"/>
              <w:jc w:val="center"/>
            </w:pPr>
          </w:p>
        </w:tc>
        <w:tc>
          <w:tcPr>
            <w:tcW w:w="2970" w:type="dxa"/>
          </w:tcPr>
          <w:p w14:paraId="7148DB88" w14:textId="77777777" w:rsidR="00000000" w:rsidRDefault="00E819AD">
            <w:pPr>
              <w:pStyle w:val="bodytext0"/>
              <w:jc w:val="center"/>
            </w:pPr>
          </w:p>
        </w:tc>
      </w:tr>
      <w:tr w:rsidR="00000000" w14:paraId="6881DCAC" w14:textId="77777777">
        <w:tblPrEx>
          <w:tblCellMar>
            <w:top w:w="0" w:type="dxa"/>
            <w:bottom w:w="0" w:type="dxa"/>
          </w:tblCellMar>
        </w:tblPrEx>
        <w:trPr>
          <w:cantSplit/>
        </w:trPr>
        <w:tc>
          <w:tcPr>
            <w:tcW w:w="3060" w:type="dxa"/>
          </w:tcPr>
          <w:p w14:paraId="098519E8" w14:textId="77777777" w:rsidR="00000000" w:rsidRDefault="00E819AD">
            <w:pPr>
              <w:pStyle w:val="bodytext0"/>
            </w:pPr>
            <w:r>
              <w:t>Visually and mobility challenged</w:t>
            </w:r>
          </w:p>
        </w:tc>
        <w:tc>
          <w:tcPr>
            <w:tcW w:w="3438" w:type="dxa"/>
          </w:tcPr>
          <w:p w14:paraId="523F84E4" w14:textId="77777777" w:rsidR="00000000" w:rsidRDefault="00E819AD">
            <w:pPr>
              <w:pStyle w:val="bodytext0"/>
              <w:jc w:val="center"/>
            </w:pPr>
          </w:p>
        </w:tc>
        <w:tc>
          <w:tcPr>
            <w:tcW w:w="2970" w:type="dxa"/>
          </w:tcPr>
          <w:p w14:paraId="69D9EDBA" w14:textId="77777777" w:rsidR="00000000" w:rsidRDefault="00E819AD">
            <w:pPr>
              <w:pStyle w:val="bodytext0"/>
              <w:jc w:val="center"/>
            </w:pPr>
          </w:p>
        </w:tc>
      </w:tr>
      <w:tr w:rsidR="00000000" w14:paraId="13AC96FA" w14:textId="77777777">
        <w:tblPrEx>
          <w:tblCellMar>
            <w:top w:w="0" w:type="dxa"/>
            <w:bottom w:w="0" w:type="dxa"/>
          </w:tblCellMar>
        </w:tblPrEx>
        <w:trPr>
          <w:cantSplit/>
        </w:trPr>
        <w:tc>
          <w:tcPr>
            <w:tcW w:w="3060" w:type="dxa"/>
          </w:tcPr>
          <w:p w14:paraId="58FBA619" w14:textId="77777777" w:rsidR="00000000" w:rsidRDefault="00E819AD">
            <w:pPr>
              <w:pStyle w:val="bodytext0"/>
            </w:pPr>
            <w:r>
              <w:t>International Double Byte OS</w:t>
            </w:r>
          </w:p>
        </w:tc>
        <w:tc>
          <w:tcPr>
            <w:tcW w:w="3438" w:type="dxa"/>
          </w:tcPr>
          <w:p w14:paraId="491FF156" w14:textId="77777777" w:rsidR="00000000" w:rsidRDefault="00E819AD">
            <w:pPr>
              <w:pStyle w:val="bodytext0"/>
              <w:jc w:val="center"/>
            </w:pPr>
          </w:p>
        </w:tc>
        <w:tc>
          <w:tcPr>
            <w:tcW w:w="2970" w:type="dxa"/>
          </w:tcPr>
          <w:p w14:paraId="697A4B6D" w14:textId="77777777" w:rsidR="00000000" w:rsidRDefault="00E819AD">
            <w:pPr>
              <w:pStyle w:val="bodytext0"/>
              <w:jc w:val="center"/>
            </w:pPr>
          </w:p>
        </w:tc>
      </w:tr>
      <w:tr w:rsidR="00000000" w14:paraId="1870AAC4" w14:textId="77777777">
        <w:tblPrEx>
          <w:tblCellMar>
            <w:top w:w="0" w:type="dxa"/>
            <w:bottom w:w="0" w:type="dxa"/>
          </w:tblCellMar>
        </w:tblPrEx>
        <w:trPr>
          <w:cantSplit/>
        </w:trPr>
        <w:tc>
          <w:tcPr>
            <w:tcW w:w="3060" w:type="dxa"/>
          </w:tcPr>
          <w:p w14:paraId="5F28AA64" w14:textId="77777777" w:rsidR="00000000" w:rsidRDefault="00E819AD">
            <w:pPr>
              <w:pStyle w:val="bodytext0"/>
            </w:pPr>
            <w:r>
              <w:t>Network installation (not client)</w:t>
            </w:r>
          </w:p>
        </w:tc>
        <w:tc>
          <w:tcPr>
            <w:tcW w:w="3438" w:type="dxa"/>
          </w:tcPr>
          <w:p w14:paraId="361DB9A9" w14:textId="77777777" w:rsidR="00000000" w:rsidRDefault="00E819AD">
            <w:pPr>
              <w:pStyle w:val="bodytext0"/>
              <w:jc w:val="center"/>
            </w:pPr>
          </w:p>
        </w:tc>
        <w:tc>
          <w:tcPr>
            <w:tcW w:w="2970" w:type="dxa"/>
          </w:tcPr>
          <w:p w14:paraId="2D68617C" w14:textId="77777777" w:rsidR="00000000" w:rsidRDefault="00E819AD">
            <w:pPr>
              <w:pStyle w:val="bodytext0"/>
              <w:jc w:val="center"/>
            </w:pPr>
          </w:p>
        </w:tc>
      </w:tr>
    </w:tbl>
    <w:p w14:paraId="3553D714" w14:textId="77777777" w:rsidR="00000000" w:rsidRDefault="00E819AD"/>
    <w:p w14:paraId="6C6EE4BE" w14:textId="77777777" w:rsidR="00000000" w:rsidRDefault="00E819AD">
      <w:pPr>
        <w:pStyle w:val="Heading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lastRenderedPageBreak/>
        <w:t>Responsibilities, Staffing, and Training Needs</w:t>
      </w:r>
      <w:bookmarkEnd w:id="165"/>
      <w:bookmarkEnd w:id="166"/>
      <w:bookmarkEnd w:id="167"/>
      <w:bookmarkEnd w:id="168"/>
      <w:bookmarkEnd w:id="169"/>
      <w:bookmarkEnd w:id="170"/>
      <w:bookmarkEnd w:id="171"/>
      <w:bookmarkEnd w:id="172"/>
    </w:p>
    <w:p w14:paraId="754A3BFD" w14:textId="77777777" w:rsidR="00000000" w:rsidRDefault="00E819AD">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14:paraId="3BEC5990" w14:textId="77777777" w:rsidR="00000000" w:rsidRDefault="00E819AD">
      <w:pPr>
        <w:pStyle w:val="Heading2"/>
      </w:pPr>
      <w:bookmarkStart w:id="173" w:name="_Toc417790805"/>
      <w:bookmarkStart w:id="174" w:name="_Toc433104458"/>
      <w:bookmarkStart w:id="175" w:name="_Toc524537185"/>
      <w:r>
        <w:t>People and Roles</w:t>
      </w:r>
      <w:bookmarkEnd w:id="173"/>
      <w:bookmarkEnd w:id="174"/>
      <w:bookmarkEnd w:id="175"/>
    </w:p>
    <w:p w14:paraId="7534BE81" w14:textId="77777777" w:rsidR="00000000" w:rsidRDefault="00E819AD">
      <w:pPr>
        <w:pStyle w:val="BodyText"/>
        <w:ind w:left="0" w:firstLine="450"/>
      </w:pPr>
      <w:r>
        <w:t>This table shows the staffing assumptions for the test effort.</w:t>
      </w:r>
    </w:p>
    <w:p w14:paraId="037D48DD" w14:textId="77777777" w:rsidR="00000000" w:rsidRDefault="00E819AD">
      <w:pPr>
        <w:pStyle w:val="InfoBlue"/>
      </w:pPr>
      <w:r>
        <w:t>[</w:t>
      </w:r>
      <w:r>
        <w:rPr>
          <w:b/>
          <w:bCs/>
        </w:rPr>
        <w:t>Note</w:t>
      </w:r>
      <w:r>
        <w:t>:  Add or delete items as</w:t>
      </w:r>
      <w:r>
        <w:t xml:space="preserve"> appropriate.]</w:t>
      </w:r>
    </w:p>
    <w:p w14:paraId="7860EC45" w14:textId="77777777" w:rsidR="00000000" w:rsidRDefault="00E819AD">
      <w:pPr>
        <w:pStyle w:val="BodyText"/>
      </w:pPr>
    </w:p>
    <w:tbl>
      <w:tblPr>
        <w:tblW w:w="0" w:type="auto"/>
        <w:tblLayout w:type="fixed"/>
        <w:tblLook w:val="0000" w:firstRow="0" w:lastRow="0" w:firstColumn="0" w:lastColumn="0" w:noHBand="0" w:noVBand="0"/>
      </w:tblPr>
      <w:tblGrid>
        <w:gridCol w:w="2448"/>
        <w:gridCol w:w="2700"/>
        <w:gridCol w:w="4140"/>
      </w:tblGrid>
      <w:tr w:rsidR="00000000" w14:paraId="105829D0" w14:textId="77777777">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395516CB" w14:textId="77777777" w:rsidR="00000000" w:rsidRDefault="00E819AD">
            <w:pPr>
              <w:pStyle w:val="bodytext0"/>
              <w:jc w:val="center"/>
              <w:rPr>
                <w:rFonts w:ascii="Arial" w:hAnsi="Arial" w:cs="Arial"/>
                <w:b/>
                <w:bCs/>
              </w:rPr>
            </w:pPr>
            <w:r>
              <w:rPr>
                <w:rFonts w:ascii="Arial" w:hAnsi="Arial" w:cs="Arial"/>
                <w:b/>
                <w:bCs/>
              </w:rPr>
              <w:t>Human Resources</w:t>
            </w:r>
          </w:p>
        </w:tc>
      </w:tr>
      <w:tr w:rsidR="00000000" w14:paraId="0D3ED2AC" w14:textId="77777777">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2148CFA8" w14:textId="77777777" w:rsidR="00000000" w:rsidRDefault="00E819AD">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01531143" w14:textId="77777777" w:rsidR="00000000" w:rsidRDefault="00E819AD">
            <w:pPr>
              <w:pStyle w:val="bodytext0"/>
              <w:jc w:val="center"/>
              <w:rPr>
                <w:rFonts w:ascii="Arial" w:hAnsi="Arial" w:cs="Arial"/>
                <w:b/>
                <w:bCs/>
              </w:rPr>
            </w:pPr>
            <w:r>
              <w:rPr>
                <w:rFonts w:ascii="Arial" w:hAnsi="Arial" w:cs="Arial"/>
                <w:b/>
                <w:bCs/>
              </w:rPr>
              <w:t>Minimum Resources Recommended</w:t>
            </w:r>
          </w:p>
          <w:p w14:paraId="6AC9F7C7" w14:textId="77777777" w:rsidR="00000000" w:rsidRDefault="00E819AD">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61336F39" w14:textId="77777777" w:rsidR="00000000" w:rsidRDefault="00E819AD">
            <w:pPr>
              <w:pStyle w:val="bodytext0"/>
              <w:jc w:val="center"/>
              <w:rPr>
                <w:rFonts w:ascii="Arial" w:hAnsi="Arial" w:cs="Arial"/>
                <w:b/>
                <w:bCs/>
              </w:rPr>
            </w:pPr>
            <w:r>
              <w:rPr>
                <w:rFonts w:ascii="Arial" w:hAnsi="Arial" w:cs="Arial"/>
                <w:b/>
                <w:bCs/>
              </w:rPr>
              <w:t>Specific Responsibilities or Comments</w:t>
            </w:r>
          </w:p>
        </w:tc>
      </w:tr>
      <w:tr w:rsidR="00000000" w14:paraId="29E144CA"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E24D8B7" w14:textId="77777777" w:rsidR="00000000" w:rsidRDefault="00E819AD">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14:paraId="269AC238"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1A199ABD" w14:textId="77777777" w:rsidR="00000000" w:rsidRDefault="00E819AD">
            <w:pPr>
              <w:pStyle w:val="bodytext0"/>
            </w:pPr>
            <w:r>
              <w:t xml:space="preserve">Provides management oversight. </w:t>
            </w:r>
          </w:p>
          <w:p w14:paraId="63520792" w14:textId="77777777" w:rsidR="00000000" w:rsidRDefault="00E819AD">
            <w:pPr>
              <w:pStyle w:val="bodytext0"/>
            </w:pPr>
            <w:r>
              <w:t>Responsibilities include:</w:t>
            </w:r>
          </w:p>
          <w:p w14:paraId="5CF94DBE" w14:textId="77777777" w:rsidR="00000000" w:rsidRDefault="00E819AD" w:rsidP="00E819AD">
            <w:pPr>
              <w:pStyle w:val="bodytext0"/>
              <w:numPr>
                <w:ilvl w:val="0"/>
                <w:numId w:val="6"/>
              </w:numPr>
            </w:pPr>
            <w:r>
              <w:t>planning and logistics</w:t>
            </w:r>
          </w:p>
          <w:p w14:paraId="63286CD4" w14:textId="77777777" w:rsidR="00000000" w:rsidRDefault="00E819AD" w:rsidP="00E819AD">
            <w:pPr>
              <w:pStyle w:val="bodytext0"/>
              <w:numPr>
                <w:ilvl w:val="0"/>
                <w:numId w:val="6"/>
              </w:numPr>
            </w:pPr>
            <w:r>
              <w:t xml:space="preserve">agree mission </w:t>
            </w:r>
          </w:p>
          <w:p w14:paraId="20E3F60E" w14:textId="77777777" w:rsidR="00000000" w:rsidRDefault="00E819AD" w:rsidP="00E819AD">
            <w:pPr>
              <w:pStyle w:val="bodytext0"/>
              <w:numPr>
                <w:ilvl w:val="0"/>
                <w:numId w:val="6"/>
              </w:numPr>
            </w:pPr>
            <w:r>
              <w:t>i</w:t>
            </w:r>
            <w:r>
              <w:t>dentify motivators</w:t>
            </w:r>
          </w:p>
          <w:p w14:paraId="64634649" w14:textId="77777777" w:rsidR="00000000" w:rsidRDefault="00E819AD" w:rsidP="00E819AD">
            <w:pPr>
              <w:pStyle w:val="bodytext0"/>
              <w:numPr>
                <w:ilvl w:val="0"/>
                <w:numId w:val="6"/>
              </w:numPr>
            </w:pPr>
            <w:r>
              <w:t>acquire appropriate resources</w:t>
            </w:r>
          </w:p>
          <w:p w14:paraId="4F8C3822" w14:textId="77777777" w:rsidR="00000000" w:rsidRDefault="00E819AD" w:rsidP="00E819AD">
            <w:pPr>
              <w:pStyle w:val="bodytext0"/>
              <w:numPr>
                <w:ilvl w:val="0"/>
                <w:numId w:val="6"/>
              </w:numPr>
            </w:pPr>
            <w:r>
              <w:t>present management reporting</w:t>
            </w:r>
          </w:p>
          <w:p w14:paraId="5152537B" w14:textId="77777777" w:rsidR="00000000" w:rsidRDefault="00E819AD" w:rsidP="00E819AD">
            <w:pPr>
              <w:pStyle w:val="bodytext0"/>
              <w:numPr>
                <w:ilvl w:val="0"/>
                <w:numId w:val="6"/>
              </w:numPr>
            </w:pPr>
            <w:r>
              <w:t>advocate the interests of test</w:t>
            </w:r>
          </w:p>
          <w:p w14:paraId="5E597B6F" w14:textId="77777777" w:rsidR="00000000" w:rsidRDefault="00E819AD" w:rsidP="00E819AD">
            <w:pPr>
              <w:pStyle w:val="bodytext0"/>
              <w:numPr>
                <w:ilvl w:val="0"/>
                <w:numId w:val="6"/>
              </w:numPr>
            </w:pPr>
            <w:r>
              <w:t>evaluate effectiveness of test effort</w:t>
            </w:r>
          </w:p>
        </w:tc>
      </w:tr>
      <w:tr w:rsidR="00000000" w14:paraId="7FBBB0EC" w14:textId="77777777">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14:paraId="4218CFB3" w14:textId="77777777" w:rsidR="00000000" w:rsidRDefault="00E819AD">
            <w:pPr>
              <w:pStyle w:val="bodytext0"/>
            </w:pPr>
            <w:r>
              <w:t>Test Analyst</w:t>
            </w:r>
          </w:p>
          <w:p w14:paraId="4CE4E975" w14:textId="77777777" w:rsidR="00000000" w:rsidRDefault="00E819AD">
            <w:pPr>
              <w:pStyle w:val="bodytext0"/>
            </w:pPr>
          </w:p>
        </w:tc>
        <w:tc>
          <w:tcPr>
            <w:tcW w:w="2700" w:type="dxa"/>
            <w:tcBorders>
              <w:top w:val="single" w:sz="6" w:space="0" w:color="auto"/>
              <w:left w:val="single" w:sz="6" w:space="0" w:color="auto"/>
              <w:bottom w:val="single" w:sz="6" w:space="0" w:color="auto"/>
              <w:right w:val="single" w:sz="6" w:space="0" w:color="auto"/>
            </w:tcBorders>
          </w:tcPr>
          <w:p w14:paraId="04DD08C5"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2EA62A2F" w14:textId="77777777" w:rsidR="00000000" w:rsidRDefault="00E819AD">
            <w:pPr>
              <w:pStyle w:val="bodytext0"/>
            </w:pPr>
            <w:r>
              <w:t>Identifies and defines the specific tests to be conducted.</w:t>
            </w:r>
          </w:p>
          <w:p w14:paraId="37AD24E4" w14:textId="77777777" w:rsidR="00000000" w:rsidRDefault="00E819AD">
            <w:pPr>
              <w:pStyle w:val="bodytext0"/>
            </w:pPr>
            <w:r>
              <w:t>Responsibilities include:</w:t>
            </w:r>
          </w:p>
          <w:p w14:paraId="086D142D" w14:textId="77777777" w:rsidR="00000000" w:rsidRDefault="00E819AD" w:rsidP="00E819AD">
            <w:pPr>
              <w:pStyle w:val="bodytext0"/>
              <w:numPr>
                <w:ilvl w:val="0"/>
                <w:numId w:val="7"/>
              </w:numPr>
            </w:pPr>
            <w:r>
              <w:t>identify</w:t>
            </w:r>
            <w:r>
              <w:t xml:space="preserve"> test ideas</w:t>
            </w:r>
          </w:p>
          <w:p w14:paraId="5BABB18D" w14:textId="77777777" w:rsidR="00000000" w:rsidRDefault="00E819AD" w:rsidP="00E819AD">
            <w:pPr>
              <w:pStyle w:val="bodytext0"/>
              <w:numPr>
                <w:ilvl w:val="0"/>
                <w:numId w:val="7"/>
              </w:numPr>
            </w:pPr>
            <w:r>
              <w:t>define test details</w:t>
            </w:r>
          </w:p>
          <w:p w14:paraId="64C758B2" w14:textId="77777777" w:rsidR="00000000" w:rsidRDefault="00E819AD" w:rsidP="00E819AD">
            <w:pPr>
              <w:pStyle w:val="bodytext0"/>
              <w:numPr>
                <w:ilvl w:val="0"/>
                <w:numId w:val="7"/>
              </w:numPr>
            </w:pPr>
            <w:r>
              <w:t>determine test results</w:t>
            </w:r>
          </w:p>
          <w:p w14:paraId="4EA282C6" w14:textId="77777777" w:rsidR="00000000" w:rsidRDefault="00E819AD" w:rsidP="00E819AD">
            <w:pPr>
              <w:pStyle w:val="bodytext0"/>
              <w:numPr>
                <w:ilvl w:val="0"/>
                <w:numId w:val="7"/>
              </w:numPr>
            </w:pPr>
            <w:r>
              <w:t>document change requests</w:t>
            </w:r>
          </w:p>
          <w:p w14:paraId="4B7FC52A" w14:textId="77777777" w:rsidR="00000000" w:rsidRDefault="00E819AD" w:rsidP="00E819AD">
            <w:pPr>
              <w:pStyle w:val="bodytext0"/>
              <w:numPr>
                <w:ilvl w:val="0"/>
                <w:numId w:val="7"/>
              </w:numPr>
            </w:pPr>
            <w:r>
              <w:t>evaluate product quality</w:t>
            </w:r>
          </w:p>
        </w:tc>
      </w:tr>
      <w:tr w:rsidR="00000000" w14:paraId="5844118C" w14:textId="77777777">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14:paraId="5E7F57AD" w14:textId="77777777" w:rsidR="00000000" w:rsidRDefault="00E819AD">
            <w:pPr>
              <w:pStyle w:val="bodytext0"/>
            </w:pPr>
            <w:r>
              <w:t>Test Designer</w:t>
            </w:r>
          </w:p>
          <w:p w14:paraId="5653711F" w14:textId="77777777" w:rsidR="00000000" w:rsidRDefault="00E819AD">
            <w:pPr>
              <w:pStyle w:val="bodytext0"/>
            </w:pPr>
          </w:p>
        </w:tc>
        <w:tc>
          <w:tcPr>
            <w:tcW w:w="2700" w:type="dxa"/>
            <w:tcBorders>
              <w:top w:val="single" w:sz="6" w:space="0" w:color="auto"/>
              <w:left w:val="single" w:sz="6" w:space="0" w:color="auto"/>
              <w:bottom w:val="single" w:sz="6" w:space="0" w:color="auto"/>
              <w:right w:val="single" w:sz="6" w:space="0" w:color="auto"/>
            </w:tcBorders>
          </w:tcPr>
          <w:p w14:paraId="5A2793F8"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3B64658A" w14:textId="77777777" w:rsidR="00000000" w:rsidRDefault="00E819AD">
            <w:pPr>
              <w:pStyle w:val="bodytext0"/>
            </w:pPr>
            <w:r>
              <w:t>Defines the technical approach to the implementation of the test effort.</w:t>
            </w:r>
          </w:p>
          <w:p w14:paraId="15982DCF" w14:textId="77777777" w:rsidR="00000000" w:rsidRDefault="00E819AD">
            <w:pPr>
              <w:pStyle w:val="bodytext0"/>
            </w:pPr>
            <w:r>
              <w:t>Responsibilities include:</w:t>
            </w:r>
          </w:p>
          <w:p w14:paraId="0A222D67" w14:textId="77777777" w:rsidR="00000000" w:rsidRDefault="00E819AD" w:rsidP="00E819AD">
            <w:pPr>
              <w:pStyle w:val="bodytext0"/>
              <w:numPr>
                <w:ilvl w:val="0"/>
                <w:numId w:val="7"/>
              </w:numPr>
            </w:pPr>
            <w:r>
              <w:t>define test approach</w:t>
            </w:r>
          </w:p>
          <w:p w14:paraId="5C347BAB" w14:textId="77777777" w:rsidR="00000000" w:rsidRDefault="00E819AD" w:rsidP="00E819AD">
            <w:pPr>
              <w:pStyle w:val="bodytext0"/>
              <w:numPr>
                <w:ilvl w:val="0"/>
                <w:numId w:val="7"/>
              </w:numPr>
            </w:pPr>
            <w:r>
              <w:t>define test au</w:t>
            </w:r>
            <w:r>
              <w:t>tomation architecture</w:t>
            </w:r>
          </w:p>
          <w:p w14:paraId="64793240" w14:textId="77777777" w:rsidR="00000000" w:rsidRDefault="00E819AD" w:rsidP="00E819AD">
            <w:pPr>
              <w:pStyle w:val="bodytext0"/>
              <w:numPr>
                <w:ilvl w:val="0"/>
                <w:numId w:val="7"/>
              </w:numPr>
            </w:pPr>
            <w:r>
              <w:t>verify test techniques</w:t>
            </w:r>
          </w:p>
          <w:p w14:paraId="1889A701" w14:textId="77777777" w:rsidR="00000000" w:rsidRDefault="00E819AD" w:rsidP="00E819AD">
            <w:pPr>
              <w:pStyle w:val="bodytext0"/>
              <w:numPr>
                <w:ilvl w:val="0"/>
                <w:numId w:val="7"/>
              </w:numPr>
            </w:pPr>
            <w:r>
              <w:t>define testability elements</w:t>
            </w:r>
          </w:p>
          <w:p w14:paraId="73D89E76" w14:textId="77777777" w:rsidR="00000000" w:rsidRDefault="00E819AD" w:rsidP="00E819AD">
            <w:pPr>
              <w:pStyle w:val="bodytext0"/>
              <w:numPr>
                <w:ilvl w:val="0"/>
                <w:numId w:val="7"/>
              </w:numPr>
            </w:pPr>
            <w:r>
              <w:t>structure test implementation</w:t>
            </w:r>
          </w:p>
        </w:tc>
      </w:tr>
      <w:tr w:rsidR="00000000" w14:paraId="5ED2AE01" w14:textId="77777777">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14:paraId="46620B4A" w14:textId="77777777" w:rsidR="00000000" w:rsidRDefault="00E819AD">
            <w:pPr>
              <w:pStyle w:val="bodytext0"/>
            </w:pPr>
            <w:r>
              <w:lastRenderedPageBreak/>
              <w:t>Tester</w:t>
            </w:r>
          </w:p>
        </w:tc>
        <w:tc>
          <w:tcPr>
            <w:tcW w:w="2700" w:type="dxa"/>
            <w:tcBorders>
              <w:top w:val="single" w:sz="6" w:space="0" w:color="auto"/>
              <w:bottom w:val="single" w:sz="6" w:space="0" w:color="auto"/>
              <w:right w:val="single" w:sz="6" w:space="0" w:color="auto"/>
            </w:tcBorders>
          </w:tcPr>
          <w:p w14:paraId="3A57F125"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5ACAFB6C" w14:textId="77777777" w:rsidR="00000000" w:rsidRDefault="00E819AD">
            <w:pPr>
              <w:pStyle w:val="bodytext0"/>
            </w:pPr>
            <w:r>
              <w:t>Implements and executes the tests.</w:t>
            </w:r>
          </w:p>
          <w:p w14:paraId="381C360D" w14:textId="77777777" w:rsidR="00000000" w:rsidRDefault="00E819AD">
            <w:pPr>
              <w:pStyle w:val="bodytext0"/>
            </w:pPr>
            <w:r>
              <w:t>Responsibilities include:</w:t>
            </w:r>
          </w:p>
          <w:p w14:paraId="2D526611" w14:textId="77777777" w:rsidR="00000000" w:rsidRDefault="00E819AD" w:rsidP="00E819AD">
            <w:pPr>
              <w:pStyle w:val="bodytext0"/>
              <w:numPr>
                <w:ilvl w:val="0"/>
                <w:numId w:val="8"/>
              </w:numPr>
            </w:pPr>
            <w:r>
              <w:t>implement tests and test suites</w:t>
            </w:r>
          </w:p>
          <w:p w14:paraId="4D226FBE" w14:textId="77777777" w:rsidR="00000000" w:rsidRDefault="00E819AD" w:rsidP="00E819AD">
            <w:pPr>
              <w:pStyle w:val="bodytext0"/>
              <w:numPr>
                <w:ilvl w:val="0"/>
                <w:numId w:val="8"/>
              </w:numPr>
            </w:pPr>
            <w:r>
              <w:t>execute test suites</w:t>
            </w:r>
          </w:p>
          <w:p w14:paraId="3D25B67F" w14:textId="77777777" w:rsidR="00000000" w:rsidRDefault="00E819AD" w:rsidP="00E819AD">
            <w:pPr>
              <w:pStyle w:val="bodytext0"/>
              <w:numPr>
                <w:ilvl w:val="0"/>
                <w:numId w:val="8"/>
              </w:numPr>
            </w:pPr>
            <w:r>
              <w:t>log results</w:t>
            </w:r>
          </w:p>
          <w:p w14:paraId="6AD7043F" w14:textId="77777777" w:rsidR="00000000" w:rsidRDefault="00E819AD" w:rsidP="00E819AD">
            <w:pPr>
              <w:pStyle w:val="bodytext0"/>
              <w:numPr>
                <w:ilvl w:val="0"/>
                <w:numId w:val="8"/>
              </w:numPr>
            </w:pPr>
            <w:r>
              <w:t>analyze and recover</w:t>
            </w:r>
            <w:r>
              <w:t xml:space="preserve"> from test failures</w:t>
            </w:r>
          </w:p>
          <w:p w14:paraId="55CAC41F" w14:textId="77777777" w:rsidR="00000000" w:rsidRDefault="00E819AD" w:rsidP="00E819AD">
            <w:pPr>
              <w:pStyle w:val="bodytext0"/>
              <w:numPr>
                <w:ilvl w:val="0"/>
                <w:numId w:val="8"/>
              </w:numPr>
            </w:pPr>
            <w:r>
              <w:t>document incidents</w:t>
            </w:r>
          </w:p>
        </w:tc>
      </w:tr>
      <w:tr w:rsidR="00000000" w14:paraId="6D59B595"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536A46E9" w14:textId="77777777" w:rsidR="00000000" w:rsidRDefault="00E819AD">
            <w:pPr>
              <w:pStyle w:val="bodytext0"/>
            </w:pPr>
            <w:r>
              <w:t>Test System Administrator</w:t>
            </w:r>
          </w:p>
        </w:tc>
        <w:tc>
          <w:tcPr>
            <w:tcW w:w="2700" w:type="dxa"/>
            <w:tcBorders>
              <w:top w:val="single" w:sz="6" w:space="0" w:color="auto"/>
              <w:bottom w:val="single" w:sz="6" w:space="0" w:color="auto"/>
              <w:right w:val="single" w:sz="6" w:space="0" w:color="auto"/>
            </w:tcBorders>
          </w:tcPr>
          <w:p w14:paraId="2F2F3DB9"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425FBD52" w14:textId="77777777" w:rsidR="00000000" w:rsidRDefault="00E819AD">
            <w:pPr>
              <w:pStyle w:val="bodytext0"/>
            </w:pPr>
            <w:r>
              <w:t>Ensures test environment and assets are managed and maintained.</w:t>
            </w:r>
          </w:p>
          <w:p w14:paraId="6DEEC7D5" w14:textId="77777777" w:rsidR="00000000" w:rsidRDefault="00E819AD">
            <w:pPr>
              <w:pStyle w:val="bodytext0"/>
            </w:pPr>
            <w:r>
              <w:t>Responsibilities include:</w:t>
            </w:r>
          </w:p>
          <w:p w14:paraId="7C75166F" w14:textId="77777777" w:rsidR="00000000" w:rsidRDefault="00E819AD" w:rsidP="00E819AD">
            <w:pPr>
              <w:pStyle w:val="bodytext0"/>
              <w:numPr>
                <w:ilvl w:val="0"/>
                <w:numId w:val="9"/>
              </w:numPr>
            </w:pPr>
            <w:r>
              <w:t>administer test management system</w:t>
            </w:r>
          </w:p>
          <w:p w14:paraId="32EA9B6F" w14:textId="77777777" w:rsidR="00000000" w:rsidRDefault="00E819AD" w:rsidP="00E819AD">
            <w:pPr>
              <w:pStyle w:val="bodytext0"/>
              <w:numPr>
                <w:ilvl w:val="0"/>
                <w:numId w:val="9"/>
              </w:numPr>
            </w:pPr>
            <w:r>
              <w:t xml:space="preserve">install and support access to, and recovery of, test environment </w:t>
            </w:r>
            <w:r>
              <w:t>configurations and test labs</w:t>
            </w:r>
          </w:p>
        </w:tc>
      </w:tr>
      <w:tr w:rsidR="00000000" w14:paraId="69658199" w14:textId="77777777">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14:paraId="2598012D" w14:textId="77777777" w:rsidR="00000000" w:rsidRDefault="00E819AD">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14:paraId="5371F27D"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557088C4" w14:textId="77777777" w:rsidR="00000000" w:rsidRDefault="00E819AD">
            <w:pPr>
              <w:pStyle w:val="bodytext0"/>
            </w:pPr>
            <w:r>
              <w:t>Ensures test data (database) environment and assets are managed and maintained.</w:t>
            </w:r>
          </w:p>
          <w:p w14:paraId="593B9B7F" w14:textId="77777777" w:rsidR="00000000" w:rsidRDefault="00E819AD">
            <w:pPr>
              <w:pStyle w:val="bodytext0"/>
            </w:pPr>
            <w:r>
              <w:t>Responsibilities include:</w:t>
            </w:r>
          </w:p>
          <w:p w14:paraId="5EC93E3D" w14:textId="77777777" w:rsidR="00000000" w:rsidRDefault="00E819AD" w:rsidP="00E819AD">
            <w:pPr>
              <w:pStyle w:val="bodytext0"/>
              <w:numPr>
                <w:ilvl w:val="0"/>
                <w:numId w:val="10"/>
              </w:numPr>
            </w:pPr>
            <w:r>
              <w:t>support the administration of test data and test beds (database).</w:t>
            </w:r>
          </w:p>
        </w:tc>
      </w:tr>
      <w:tr w:rsidR="00000000" w14:paraId="26B13782"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7629C9CF" w14:textId="77777777" w:rsidR="00000000" w:rsidRDefault="00E819AD">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14:paraId="3C2FF460"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16BEC930" w14:textId="77777777" w:rsidR="00000000" w:rsidRDefault="00E819AD">
            <w:pPr>
              <w:pStyle w:val="bodytext0"/>
            </w:pPr>
            <w:r>
              <w:t>I</w:t>
            </w:r>
            <w:r>
              <w:t>dentifies and defines the operations, attributes, and associations of the test classes.</w:t>
            </w:r>
          </w:p>
          <w:p w14:paraId="303906C3" w14:textId="77777777" w:rsidR="00000000" w:rsidRDefault="00E819AD">
            <w:pPr>
              <w:pStyle w:val="bodytext0"/>
            </w:pPr>
            <w:r>
              <w:t>Responsibilities include:</w:t>
            </w:r>
          </w:p>
          <w:p w14:paraId="16C535E4" w14:textId="77777777" w:rsidR="00000000" w:rsidRDefault="00E819AD" w:rsidP="00E819AD">
            <w:pPr>
              <w:pStyle w:val="bodytext0"/>
              <w:numPr>
                <w:ilvl w:val="0"/>
                <w:numId w:val="11"/>
              </w:numPr>
            </w:pPr>
            <w:r>
              <w:t>defines the test classes required to support testability requirements as defined by the test team</w:t>
            </w:r>
          </w:p>
        </w:tc>
      </w:tr>
      <w:tr w:rsidR="00000000" w14:paraId="018952A6"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77AB3B3C" w14:textId="77777777" w:rsidR="00000000" w:rsidRDefault="00E819AD">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14:paraId="7F0C51CC" w14:textId="77777777" w:rsidR="00000000" w:rsidRDefault="00E819AD">
            <w:pPr>
              <w:pStyle w:val="bodytext0"/>
            </w:pPr>
          </w:p>
        </w:tc>
        <w:tc>
          <w:tcPr>
            <w:tcW w:w="4140" w:type="dxa"/>
            <w:tcBorders>
              <w:top w:val="single" w:sz="6" w:space="0" w:color="auto"/>
              <w:left w:val="single" w:sz="6" w:space="0" w:color="auto"/>
              <w:bottom w:val="single" w:sz="6" w:space="0" w:color="auto"/>
              <w:right w:val="single" w:sz="6" w:space="0" w:color="auto"/>
            </w:tcBorders>
          </w:tcPr>
          <w:p w14:paraId="16AAF99F" w14:textId="77777777" w:rsidR="00000000" w:rsidRDefault="00E819AD">
            <w:pPr>
              <w:pStyle w:val="bodytext0"/>
            </w:pPr>
            <w:r>
              <w:t xml:space="preserve">Implements and unit tests the </w:t>
            </w:r>
            <w:r>
              <w:t>test classes and test packages.</w:t>
            </w:r>
          </w:p>
          <w:p w14:paraId="3836FBA4" w14:textId="77777777" w:rsidR="00000000" w:rsidRDefault="00E819AD">
            <w:pPr>
              <w:pStyle w:val="bodytext0"/>
            </w:pPr>
            <w:r>
              <w:t>Responsibilities include:</w:t>
            </w:r>
          </w:p>
          <w:p w14:paraId="306082DE" w14:textId="77777777" w:rsidR="00000000" w:rsidRDefault="00E819AD" w:rsidP="00E819AD">
            <w:pPr>
              <w:pStyle w:val="bodytext0"/>
              <w:numPr>
                <w:ilvl w:val="0"/>
                <w:numId w:val="12"/>
              </w:numPr>
            </w:pPr>
            <w:r>
              <w:t>creates the test components required to support testability requirements as defined by the designer</w:t>
            </w:r>
          </w:p>
        </w:tc>
      </w:tr>
    </w:tbl>
    <w:p w14:paraId="0C344F2C" w14:textId="77777777" w:rsidR="00000000" w:rsidRDefault="00E819AD">
      <w:pPr>
        <w:pStyle w:val="BodyText"/>
      </w:pPr>
    </w:p>
    <w:p w14:paraId="4DCE0C8C" w14:textId="77777777" w:rsidR="00000000" w:rsidRDefault="00E819AD">
      <w:pPr>
        <w:pStyle w:val="Heading2"/>
      </w:pPr>
      <w:bookmarkStart w:id="176" w:name="_Toc524537186"/>
      <w:r>
        <w:lastRenderedPageBreak/>
        <w:t>Staffing and Training Needs</w:t>
      </w:r>
      <w:bookmarkEnd w:id="176"/>
    </w:p>
    <w:p w14:paraId="74C439B9" w14:textId="77777777" w:rsidR="00000000" w:rsidRDefault="00E819AD">
      <w:pPr>
        <w:pStyle w:val="BodyText"/>
        <w:keepNext/>
        <w:ind w:left="0" w:firstLine="450"/>
      </w:pPr>
      <w:r>
        <w:t>This section outlines how to approach staffing and training the test</w:t>
      </w:r>
      <w:r>
        <w:t xml:space="preserve"> roles for the project.</w:t>
      </w:r>
    </w:p>
    <w:p w14:paraId="26E77514" w14:textId="77777777" w:rsidR="00000000" w:rsidRDefault="00E819AD">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14:paraId="1883584F" w14:textId="77777777" w:rsidR="00000000" w:rsidRDefault="00E819AD">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14:paraId="01DF9297" w14:textId="77777777" w:rsidR="00000000" w:rsidRDefault="00E819AD">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14:paraId="79074DB2" w14:textId="77777777" w:rsidR="00000000" w:rsidRDefault="00E819AD">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14:paraId="283C9144" w14:textId="77777777" w:rsidR="00000000" w:rsidRDefault="00E819AD">
      <w:pPr>
        <w:pStyle w:val="Heading1"/>
      </w:pPr>
      <w:bookmarkStart w:id="177" w:name="_Toc324843649"/>
      <w:bookmarkStart w:id="178" w:name="_Toc324851956"/>
      <w:bookmarkStart w:id="179" w:name="_Toc324915539"/>
      <w:bookmarkStart w:id="180" w:name="_Toc433104460"/>
      <w:bookmarkStart w:id="181" w:name="_Toc524537187"/>
      <w:bookmarkEnd w:id="159"/>
      <w:r>
        <w:t>Iteration Milestones</w:t>
      </w:r>
      <w:bookmarkEnd w:id="177"/>
      <w:bookmarkEnd w:id="178"/>
      <w:bookmarkEnd w:id="179"/>
      <w:bookmarkEnd w:id="180"/>
      <w:bookmarkEnd w:id="181"/>
    </w:p>
    <w:p w14:paraId="369DA1F7" w14:textId="77777777" w:rsidR="00000000" w:rsidRDefault="00E819AD">
      <w:pPr>
        <w:pStyle w:val="InfoBlue"/>
      </w:pPr>
      <w:r>
        <w:t>[Identify the key schedule milestones that set the context for the Testing effort. Avoid repeating too much detail that is documented elsewhere in plans that address the entire project.]</w:t>
      </w:r>
    </w:p>
    <w:p w14:paraId="585B466A" w14:textId="77777777" w:rsidR="00000000" w:rsidRDefault="00E819AD">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14:paraId="176756B3" w14:textId="77777777">
        <w:tblPrEx>
          <w:tblCellMar>
            <w:top w:w="0" w:type="dxa"/>
            <w:bottom w:w="0" w:type="dxa"/>
          </w:tblCellMar>
        </w:tblPrEx>
        <w:trPr>
          <w:cantSplit/>
          <w:tblHeader/>
        </w:trPr>
        <w:tc>
          <w:tcPr>
            <w:tcW w:w="2898" w:type="dxa"/>
            <w:shd w:val="pct5" w:color="auto" w:fill="auto"/>
          </w:tcPr>
          <w:p w14:paraId="40A92780" w14:textId="77777777" w:rsidR="00000000" w:rsidRDefault="00E819AD">
            <w:pPr>
              <w:pStyle w:val="BodyText"/>
              <w:rPr>
                <w:rFonts w:ascii="Arial" w:hAnsi="Arial" w:cs="Arial"/>
                <w:b/>
                <w:bCs/>
              </w:rPr>
            </w:pPr>
            <w:r>
              <w:rPr>
                <w:rFonts w:ascii="Arial" w:hAnsi="Arial" w:cs="Arial"/>
                <w:b/>
                <w:bCs/>
              </w:rPr>
              <w:t>Milestone</w:t>
            </w:r>
          </w:p>
        </w:tc>
        <w:tc>
          <w:tcPr>
            <w:tcW w:w="1575" w:type="dxa"/>
            <w:shd w:val="pct5" w:color="auto" w:fill="auto"/>
          </w:tcPr>
          <w:p w14:paraId="345D2EEB" w14:textId="77777777" w:rsidR="00000000" w:rsidRDefault="00E819AD">
            <w:pPr>
              <w:pStyle w:val="BodyText"/>
              <w:rPr>
                <w:rFonts w:ascii="Arial" w:hAnsi="Arial" w:cs="Arial"/>
                <w:b/>
                <w:bCs/>
              </w:rPr>
            </w:pPr>
            <w:r>
              <w:rPr>
                <w:rFonts w:ascii="Arial" w:hAnsi="Arial" w:cs="Arial"/>
                <w:b/>
                <w:bCs/>
              </w:rPr>
              <w:t>Planned      Start Date</w:t>
            </w:r>
          </w:p>
        </w:tc>
        <w:tc>
          <w:tcPr>
            <w:tcW w:w="1575" w:type="dxa"/>
            <w:shd w:val="pct5" w:color="auto" w:fill="auto"/>
          </w:tcPr>
          <w:p w14:paraId="75DDC9E8" w14:textId="77777777" w:rsidR="00000000" w:rsidRDefault="00E819AD">
            <w:pPr>
              <w:pStyle w:val="BodyText"/>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14:paraId="5897AFA2" w14:textId="77777777" w:rsidR="00000000" w:rsidRDefault="00E819AD">
            <w:pPr>
              <w:pStyle w:val="BodyText"/>
              <w:rPr>
                <w:rFonts w:ascii="Arial" w:hAnsi="Arial" w:cs="Arial"/>
                <w:b/>
                <w:bCs/>
              </w:rPr>
            </w:pPr>
            <w:r>
              <w:rPr>
                <w:rFonts w:ascii="Arial" w:hAnsi="Arial" w:cs="Arial"/>
                <w:b/>
                <w:bCs/>
              </w:rPr>
              <w:t>Planned        End Date</w:t>
            </w:r>
          </w:p>
        </w:tc>
        <w:tc>
          <w:tcPr>
            <w:tcW w:w="1576" w:type="dxa"/>
            <w:shd w:val="pct5" w:color="auto" w:fill="auto"/>
          </w:tcPr>
          <w:p w14:paraId="4E39B87C" w14:textId="77777777" w:rsidR="00000000" w:rsidRDefault="00E819AD">
            <w:pPr>
              <w:pStyle w:val="BodyText"/>
              <w:rPr>
                <w:rFonts w:ascii="Arial" w:hAnsi="Arial" w:cs="Arial"/>
                <w:b/>
                <w:bCs/>
              </w:rPr>
            </w:pPr>
            <w:r>
              <w:rPr>
                <w:rFonts w:ascii="Arial" w:hAnsi="Arial" w:cs="Arial"/>
                <w:b/>
                <w:bCs/>
              </w:rPr>
              <w:t>Actual           End Date</w:t>
            </w:r>
          </w:p>
        </w:tc>
      </w:tr>
      <w:tr w:rsidR="00000000" w14:paraId="088AC502" w14:textId="77777777">
        <w:tblPrEx>
          <w:tblCellMar>
            <w:top w:w="0" w:type="dxa"/>
            <w:bottom w:w="0" w:type="dxa"/>
          </w:tblCellMar>
        </w:tblPrEx>
        <w:trPr>
          <w:cantSplit/>
        </w:trPr>
        <w:tc>
          <w:tcPr>
            <w:tcW w:w="2898" w:type="dxa"/>
          </w:tcPr>
          <w:p w14:paraId="7275C8D9" w14:textId="77777777" w:rsidR="00000000" w:rsidRDefault="00E819AD">
            <w:pPr>
              <w:pStyle w:val="bodytext0"/>
            </w:pPr>
            <w:r>
              <w:t>Iteration Plan agreed</w:t>
            </w:r>
          </w:p>
        </w:tc>
        <w:tc>
          <w:tcPr>
            <w:tcW w:w="1575" w:type="dxa"/>
          </w:tcPr>
          <w:p w14:paraId="2BA71309" w14:textId="77777777" w:rsidR="00000000" w:rsidRDefault="00E819AD">
            <w:pPr>
              <w:pStyle w:val="bodytext0"/>
            </w:pPr>
          </w:p>
        </w:tc>
        <w:tc>
          <w:tcPr>
            <w:tcW w:w="1575" w:type="dxa"/>
          </w:tcPr>
          <w:p w14:paraId="439210D1" w14:textId="77777777" w:rsidR="00000000" w:rsidRDefault="00E819AD">
            <w:pPr>
              <w:pStyle w:val="bodytext0"/>
            </w:pPr>
          </w:p>
        </w:tc>
        <w:tc>
          <w:tcPr>
            <w:tcW w:w="1575" w:type="dxa"/>
          </w:tcPr>
          <w:p w14:paraId="559C05E1" w14:textId="77777777" w:rsidR="00000000" w:rsidRDefault="00E819AD">
            <w:pPr>
              <w:pStyle w:val="bodytext0"/>
            </w:pPr>
          </w:p>
        </w:tc>
        <w:tc>
          <w:tcPr>
            <w:tcW w:w="1576" w:type="dxa"/>
          </w:tcPr>
          <w:p w14:paraId="5D9A6E6A" w14:textId="77777777" w:rsidR="00000000" w:rsidRDefault="00E819AD">
            <w:pPr>
              <w:pStyle w:val="bodytext0"/>
            </w:pPr>
          </w:p>
        </w:tc>
      </w:tr>
      <w:tr w:rsidR="00000000" w14:paraId="7FDA9090" w14:textId="77777777">
        <w:tblPrEx>
          <w:tblCellMar>
            <w:top w:w="0" w:type="dxa"/>
            <w:bottom w:w="0" w:type="dxa"/>
          </w:tblCellMar>
        </w:tblPrEx>
        <w:trPr>
          <w:cantSplit/>
        </w:trPr>
        <w:tc>
          <w:tcPr>
            <w:tcW w:w="2898" w:type="dxa"/>
          </w:tcPr>
          <w:p w14:paraId="4EB491CD" w14:textId="77777777" w:rsidR="00000000" w:rsidRDefault="00E819AD">
            <w:pPr>
              <w:pStyle w:val="bodytext0"/>
            </w:pPr>
            <w:r>
              <w:t>Iteration starts</w:t>
            </w:r>
          </w:p>
        </w:tc>
        <w:tc>
          <w:tcPr>
            <w:tcW w:w="1575" w:type="dxa"/>
          </w:tcPr>
          <w:p w14:paraId="004A4888" w14:textId="77777777" w:rsidR="00000000" w:rsidRDefault="00E819AD">
            <w:pPr>
              <w:pStyle w:val="bodytext0"/>
            </w:pPr>
          </w:p>
        </w:tc>
        <w:tc>
          <w:tcPr>
            <w:tcW w:w="1575" w:type="dxa"/>
          </w:tcPr>
          <w:p w14:paraId="3CCD41D4" w14:textId="77777777" w:rsidR="00000000" w:rsidRDefault="00E819AD">
            <w:pPr>
              <w:pStyle w:val="bodytext0"/>
            </w:pPr>
          </w:p>
        </w:tc>
        <w:tc>
          <w:tcPr>
            <w:tcW w:w="1575" w:type="dxa"/>
          </w:tcPr>
          <w:p w14:paraId="2963333E" w14:textId="77777777" w:rsidR="00000000" w:rsidRDefault="00E819AD">
            <w:pPr>
              <w:pStyle w:val="bodytext0"/>
            </w:pPr>
          </w:p>
        </w:tc>
        <w:tc>
          <w:tcPr>
            <w:tcW w:w="1576" w:type="dxa"/>
          </w:tcPr>
          <w:p w14:paraId="5DB18F7D" w14:textId="77777777" w:rsidR="00000000" w:rsidRDefault="00E819AD">
            <w:pPr>
              <w:pStyle w:val="bodytext0"/>
            </w:pPr>
          </w:p>
        </w:tc>
      </w:tr>
      <w:tr w:rsidR="00000000" w14:paraId="680ACF36" w14:textId="77777777">
        <w:tblPrEx>
          <w:tblCellMar>
            <w:top w:w="0" w:type="dxa"/>
            <w:bottom w:w="0" w:type="dxa"/>
          </w:tblCellMar>
        </w:tblPrEx>
        <w:trPr>
          <w:cantSplit/>
        </w:trPr>
        <w:tc>
          <w:tcPr>
            <w:tcW w:w="2898" w:type="dxa"/>
          </w:tcPr>
          <w:p w14:paraId="7EE8E290" w14:textId="77777777" w:rsidR="00000000" w:rsidRDefault="00E819AD">
            <w:pPr>
              <w:pStyle w:val="bodytext0"/>
            </w:pPr>
            <w:r>
              <w:t>Requirements baselined</w:t>
            </w:r>
          </w:p>
        </w:tc>
        <w:tc>
          <w:tcPr>
            <w:tcW w:w="1575" w:type="dxa"/>
          </w:tcPr>
          <w:p w14:paraId="4748B110" w14:textId="77777777" w:rsidR="00000000" w:rsidRDefault="00E819AD">
            <w:pPr>
              <w:pStyle w:val="bodytext0"/>
            </w:pPr>
          </w:p>
        </w:tc>
        <w:tc>
          <w:tcPr>
            <w:tcW w:w="1575" w:type="dxa"/>
          </w:tcPr>
          <w:p w14:paraId="4ABD8B4D" w14:textId="77777777" w:rsidR="00000000" w:rsidRDefault="00E819AD">
            <w:pPr>
              <w:pStyle w:val="bodytext0"/>
            </w:pPr>
          </w:p>
        </w:tc>
        <w:tc>
          <w:tcPr>
            <w:tcW w:w="1575" w:type="dxa"/>
          </w:tcPr>
          <w:p w14:paraId="6495F6AA" w14:textId="77777777" w:rsidR="00000000" w:rsidRDefault="00E819AD">
            <w:pPr>
              <w:pStyle w:val="bodytext0"/>
            </w:pPr>
          </w:p>
        </w:tc>
        <w:tc>
          <w:tcPr>
            <w:tcW w:w="1576" w:type="dxa"/>
          </w:tcPr>
          <w:p w14:paraId="6824D4F6" w14:textId="77777777" w:rsidR="00000000" w:rsidRDefault="00E819AD">
            <w:pPr>
              <w:pStyle w:val="bodytext0"/>
            </w:pPr>
          </w:p>
        </w:tc>
      </w:tr>
      <w:tr w:rsidR="00000000" w14:paraId="289BA5F8" w14:textId="77777777">
        <w:tblPrEx>
          <w:tblCellMar>
            <w:top w:w="0" w:type="dxa"/>
            <w:bottom w:w="0" w:type="dxa"/>
          </w:tblCellMar>
        </w:tblPrEx>
        <w:trPr>
          <w:cantSplit/>
        </w:trPr>
        <w:tc>
          <w:tcPr>
            <w:tcW w:w="2898" w:type="dxa"/>
          </w:tcPr>
          <w:p w14:paraId="01BC2F66" w14:textId="77777777" w:rsidR="00000000" w:rsidRDefault="00E819AD">
            <w:pPr>
              <w:pStyle w:val="bodytext0"/>
            </w:pPr>
            <w:r>
              <w:t>Architecture baselined</w:t>
            </w:r>
          </w:p>
        </w:tc>
        <w:tc>
          <w:tcPr>
            <w:tcW w:w="1575" w:type="dxa"/>
          </w:tcPr>
          <w:p w14:paraId="2B731B4C" w14:textId="77777777" w:rsidR="00000000" w:rsidRDefault="00E819AD">
            <w:pPr>
              <w:pStyle w:val="bodytext0"/>
            </w:pPr>
          </w:p>
        </w:tc>
        <w:tc>
          <w:tcPr>
            <w:tcW w:w="1575" w:type="dxa"/>
          </w:tcPr>
          <w:p w14:paraId="79EAF1C6" w14:textId="77777777" w:rsidR="00000000" w:rsidRDefault="00E819AD">
            <w:pPr>
              <w:pStyle w:val="bodytext0"/>
            </w:pPr>
          </w:p>
        </w:tc>
        <w:tc>
          <w:tcPr>
            <w:tcW w:w="1575" w:type="dxa"/>
          </w:tcPr>
          <w:p w14:paraId="454A2E7E" w14:textId="77777777" w:rsidR="00000000" w:rsidRDefault="00E819AD">
            <w:pPr>
              <w:pStyle w:val="bodytext0"/>
            </w:pPr>
          </w:p>
        </w:tc>
        <w:tc>
          <w:tcPr>
            <w:tcW w:w="1576" w:type="dxa"/>
          </w:tcPr>
          <w:p w14:paraId="49E67176" w14:textId="77777777" w:rsidR="00000000" w:rsidRDefault="00E819AD">
            <w:pPr>
              <w:pStyle w:val="bodytext0"/>
            </w:pPr>
          </w:p>
        </w:tc>
      </w:tr>
      <w:tr w:rsidR="00000000" w14:paraId="6AE038D7" w14:textId="77777777">
        <w:tblPrEx>
          <w:tblCellMar>
            <w:top w:w="0" w:type="dxa"/>
            <w:bottom w:w="0" w:type="dxa"/>
          </w:tblCellMar>
        </w:tblPrEx>
        <w:trPr>
          <w:cantSplit/>
        </w:trPr>
        <w:tc>
          <w:tcPr>
            <w:tcW w:w="2898" w:type="dxa"/>
          </w:tcPr>
          <w:p w14:paraId="763AD65C" w14:textId="77777777" w:rsidR="00000000" w:rsidRDefault="00E819AD">
            <w:pPr>
              <w:pStyle w:val="bodytext0"/>
            </w:pPr>
            <w:r>
              <w:t>User Interface baselined</w:t>
            </w:r>
          </w:p>
        </w:tc>
        <w:tc>
          <w:tcPr>
            <w:tcW w:w="1575" w:type="dxa"/>
          </w:tcPr>
          <w:p w14:paraId="4A3E7B43" w14:textId="77777777" w:rsidR="00000000" w:rsidRDefault="00E819AD">
            <w:pPr>
              <w:pStyle w:val="bodytext0"/>
            </w:pPr>
          </w:p>
        </w:tc>
        <w:tc>
          <w:tcPr>
            <w:tcW w:w="1575" w:type="dxa"/>
          </w:tcPr>
          <w:p w14:paraId="5A0B8C49" w14:textId="77777777" w:rsidR="00000000" w:rsidRDefault="00E819AD">
            <w:pPr>
              <w:pStyle w:val="bodytext0"/>
            </w:pPr>
          </w:p>
        </w:tc>
        <w:tc>
          <w:tcPr>
            <w:tcW w:w="1575" w:type="dxa"/>
          </w:tcPr>
          <w:p w14:paraId="0811A949" w14:textId="77777777" w:rsidR="00000000" w:rsidRDefault="00E819AD">
            <w:pPr>
              <w:pStyle w:val="bodytext0"/>
            </w:pPr>
          </w:p>
        </w:tc>
        <w:tc>
          <w:tcPr>
            <w:tcW w:w="1576" w:type="dxa"/>
          </w:tcPr>
          <w:p w14:paraId="2898040D" w14:textId="77777777" w:rsidR="00000000" w:rsidRDefault="00E819AD">
            <w:pPr>
              <w:pStyle w:val="bodytext0"/>
            </w:pPr>
          </w:p>
        </w:tc>
      </w:tr>
      <w:tr w:rsidR="00000000" w14:paraId="78D2B18C" w14:textId="77777777">
        <w:tblPrEx>
          <w:tblCellMar>
            <w:top w:w="0" w:type="dxa"/>
            <w:bottom w:w="0" w:type="dxa"/>
          </w:tblCellMar>
        </w:tblPrEx>
        <w:trPr>
          <w:cantSplit/>
        </w:trPr>
        <w:tc>
          <w:tcPr>
            <w:tcW w:w="2898" w:type="dxa"/>
          </w:tcPr>
          <w:p w14:paraId="36F1934E" w14:textId="77777777" w:rsidR="00000000" w:rsidRDefault="00E819AD">
            <w:pPr>
              <w:pStyle w:val="bodytext0"/>
            </w:pPr>
            <w:r>
              <w:t>First Build delivered to test</w:t>
            </w:r>
          </w:p>
        </w:tc>
        <w:tc>
          <w:tcPr>
            <w:tcW w:w="1575" w:type="dxa"/>
          </w:tcPr>
          <w:p w14:paraId="6CACF345" w14:textId="77777777" w:rsidR="00000000" w:rsidRDefault="00E819AD">
            <w:pPr>
              <w:pStyle w:val="bodytext0"/>
            </w:pPr>
          </w:p>
        </w:tc>
        <w:tc>
          <w:tcPr>
            <w:tcW w:w="1575" w:type="dxa"/>
          </w:tcPr>
          <w:p w14:paraId="41FD9966" w14:textId="77777777" w:rsidR="00000000" w:rsidRDefault="00E819AD">
            <w:pPr>
              <w:pStyle w:val="bodytext0"/>
            </w:pPr>
          </w:p>
        </w:tc>
        <w:tc>
          <w:tcPr>
            <w:tcW w:w="1575" w:type="dxa"/>
          </w:tcPr>
          <w:p w14:paraId="38F2B74C" w14:textId="77777777" w:rsidR="00000000" w:rsidRDefault="00E819AD">
            <w:pPr>
              <w:pStyle w:val="bodytext0"/>
            </w:pPr>
          </w:p>
        </w:tc>
        <w:tc>
          <w:tcPr>
            <w:tcW w:w="1576" w:type="dxa"/>
          </w:tcPr>
          <w:p w14:paraId="526E9EE6" w14:textId="77777777" w:rsidR="00000000" w:rsidRDefault="00E819AD">
            <w:pPr>
              <w:pStyle w:val="bodytext0"/>
            </w:pPr>
          </w:p>
        </w:tc>
      </w:tr>
      <w:tr w:rsidR="00000000" w14:paraId="4D1C48D8" w14:textId="77777777">
        <w:tblPrEx>
          <w:tblCellMar>
            <w:top w:w="0" w:type="dxa"/>
            <w:bottom w:w="0" w:type="dxa"/>
          </w:tblCellMar>
        </w:tblPrEx>
        <w:trPr>
          <w:cantSplit/>
        </w:trPr>
        <w:tc>
          <w:tcPr>
            <w:tcW w:w="2898" w:type="dxa"/>
          </w:tcPr>
          <w:p w14:paraId="45F23973" w14:textId="77777777" w:rsidR="00000000" w:rsidRDefault="00E819AD">
            <w:pPr>
              <w:pStyle w:val="bodytext0"/>
            </w:pPr>
            <w:r>
              <w:t>First Build ac</w:t>
            </w:r>
            <w:r>
              <w:t>cepted into test</w:t>
            </w:r>
          </w:p>
        </w:tc>
        <w:tc>
          <w:tcPr>
            <w:tcW w:w="1575" w:type="dxa"/>
          </w:tcPr>
          <w:p w14:paraId="7892D8B3" w14:textId="77777777" w:rsidR="00000000" w:rsidRDefault="00E819AD">
            <w:pPr>
              <w:pStyle w:val="bodytext0"/>
            </w:pPr>
          </w:p>
        </w:tc>
        <w:tc>
          <w:tcPr>
            <w:tcW w:w="1575" w:type="dxa"/>
          </w:tcPr>
          <w:p w14:paraId="349048C2" w14:textId="77777777" w:rsidR="00000000" w:rsidRDefault="00E819AD">
            <w:pPr>
              <w:pStyle w:val="bodytext0"/>
            </w:pPr>
          </w:p>
        </w:tc>
        <w:tc>
          <w:tcPr>
            <w:tcW w:w="1575" w:type="dxa"/>
          </w:tcPr>
          <w:p w14:paraId="1E440C87" w14:textId="77777777" w:rsidR="00000000" w:rsidRDefault="00E819AD">
            <w:pPr>
              <w:pStyle w:val="bodytext0"/>
            </w:pPr>
          </w:p>
        </w:tc>
        <w:tc>
          <w:tcPr>
            <w:tcW w:w="1576" w:type="dxa"/>
          </w:tcPr>
          <w:p w14:paraId="33A1468C" w14:textId="77777777" w:rsidR="00000000" w:rsidRDefault="00E819AD">
            <w:pPr>
              <w:pStyle w:val="bodytext0"/>
            </w:pPr>
          </w:p>
        </w:tc>
      </w:tr>
      <w:tr w:rsidR="00000000" w14:paraId="616B8864" w14:textId="77777777">
        <w:tblPrEx>
          <w:tblCellMar>
            <w:top w:w="0" w:type="dxa"/>
            <w:bottom w:w="0" w:type="dxa"/>
          </w:tblCellMar>
        </w:tblPrEx>
        <w:trPr>
          <w:cantSplit/>
        </w:trPr>
        <w:tc>
          <w:tcPr>
            <w:tcW w:w="2898" w:type="dxa"/>
          </w:tcPr>
          <w:p w14:paraId="51235418" w14:textId="77777777" w:rsidR="00000000" w:rsidRDefault="00E819AD">
            <w:pPr>
              <w:pStyle w:val="bodytext0"/>
            </w:pPr>
            <w:r>
              <w:t>First Build test cycle finishes</w:t>
            </w:r>
          </w:p>
        </w:tc>
        <w:tc>
          <w:tcPr>
            <w:tcW w:w="1575" w:type="dxa"/>
          </w:tcPr>
          <w:p w14:paraId="535DFD73" w14:textId="77777777" w:rsidR="00000000" w:rsidRDefault="00E819AD">
            <w:pPr>
              <w:pStyle w:val="bodytext0"/>
            </w:pPr>
          </w:p>
        </w:tc>
        <w:tc>
          <w:tcPr>
            <w:tcW w:w="1575" w:type="dxa"/>
          </w:tcPr>
          <w:p w14:paraId="57D111B9" w14:textId="77777777" w:rsidR="00000000" w:rsidRDefault="00E819AD">
            <w:pPr>
              <w:pStyle w:val="bodytext0"/>
            </w:pPr>
          </w:p>
        </w:tc>
        <w:tc>
          <w:tcPr>
            <w:tcW w:w="1575" w:type="dxa"/>
          </w:tcPr>
          <w:p w14:paraId="0AA1C419" w14:textId="77777777" w:rsidR="00000000" w:rsidRDefault="00E819AD">
            <w:pPr>
              <w:pStyle w:val="bodytext0"/>
            </w:pPr>
          </w:p>
        </w:tc>
        <w:tc>
          <w:tcPr>
            <w:tcW w:w="1576" w:type="dxa"/>
          </w:tcPr>
          <w:p w14:paraId="7AEC970B" w14:textId="77777777" w:rsidR="00000000" w:rsidRDefault="00E819AD">
            <w:pPr>
              <w:pStyle w:val="bodytext0"/>
            </w:pPr>
          </w:p>
        </w:tc>
      </w:tr>
      <w:tr w:rsidR="00000000" w14:paraId="30D87268" w14:textId="77777777">
        <w:tblPrEx>
          <w:tblCellMar>
            <w:top w:w="0" w:type="dxa"/>
            <w:bottom w:w="0" w:type="dxa"/>
          </w:tblCellMar>
        </w:tblPrEx>
        <w:trPr>
          <w:cantSplit/>
        </w:trPr>
        <w:tc>
          <w:tcPr>
            <w:tcW w:w="2898" w:type="dxa"/>
          </w:tcPr>
          <w:p w14:paraId="755C46DB" w14:textId="77777777" w:rsidR="00000000" w:rsidRDefault="00E819AD">
            <w:pPr>
              <w:pStyle w:val="bodytext0"/>
            </w:pPr>
            <w:r>
              <w:t>[Build Two will not be tested]</w:t>
            </w:r>
          </w:p>
        </w:tc>
        <w:tc>
          <w:tcPr>
            <w:tcW w:w="1575" w:type="dxa"/>
          </w:tcPr>
          <w:p w14:paraId="70173A4A" w14:textId="77777777" w:rsidR="00000000" w:rsidRDefault="00E819AD">
            <w:pPr>
              <w:pStyle w:val="bodytext0"/>
            </w:pPr>
          </w:p>
        </w:tc>
        <w:tc>
          <w:tcPr>
            <w:tcW w:w="1575" w:type="dxa"/>
          </w:tcPr>
          <w:p w14:paraId="4624171A" w14:textId="77777777" w:rsidR="00000000" w:rsidRDefault="00E819AD">
            <w:pPr>
              <w:pStyle w:val="bodytext0"/>
            </w:pPr>
          </w:p>
        </w:tc>
        <w:tc>
          <w:tcPr>
            <w:tcW w:w="1575" w:type="dxa"/>
          </w:tcPr>
          <w:p w14:paraId="719721C6" w14:textId="77777777" w:rsidR="00000000" w:rsidRDefault="00E819AD">
            <w:pPr>
              <w:pStyle w:val="bodytext0"/>
            </w:pPr>
          </w:p>
        </w:tc>
        <w:tc>
          <w:tcPr>
            <w:tcW w:w="1576" w:type="dxa"/>
          </w:tcPr>
          <w:p w14:paraId="4DF7A742" w14:textId="77777777" w:rsidR="00000000" w:rsidRDefault="00E819AD">
            <w:pPr>
              <w:pStyle w:val="bodytext0"/>
            </w:pPr>
          </w:p>
        </w:tc>
      </w:tr>
      <w:tr w:rsidR="00000000" w14:paraId="546078B4" w14:textId="77777777">
        <w:tblPrEx>
          <w:tblCellMar>
            <w:top w:w="0" w:type="dxa"/>
            <w:bottom w:w="0" w:type="dxa"/>
          </w:tblCellMar>
        </w:tblPrEx>
        <w:trPr>
          <w:cantSplit/>
        </w:trPr>
        <w:tc>
          <w:tcPr>
            <w:tcW w:w="2898" w:type="dxa"/>
          </w:tcPr>
          <w:p w14:paraId="7AA9DB0A" w14:textId="77777777" w:rsidR="00000000" w:rsidRDefault="00E819AD">
            <w:pPr>
              <w:pStyle w:val="bodytext0"/>
            </w:pPr>
            <w:r>
              <w:t>Third Build delivered to test</w:t>
            </w:r>
          </w:p>
        </w:tc>
        <w:tc>
          <w:tcPr>
            <w:tcW w:w="1575" w:type="dxa"/>
          </w:tcPr>
          <w:p w14:paraId="614517FA" w14:textId="77777777" w:rsidR="00000000" w:rsidRDefault="00E819AD">
            <w:pPr>
              <w:pStyle w:val="bodytext0"/>
            </w:pPr>
          </w:p>
        </w:tc>
        <w:tc>
          <w:tcPr>
            <w:tcW w:w="1575" w:type="dxa"/>
          </w:tcPr>
          <w:p w14:paraId="32B5A9B6" w14:textId="77777777" w:rsidR="00000000" w:rsidRDefault="00E819AD">
            <w:pPr>
              <w:pStyle w:val="bodytext0"/>
            </w:pPr>
          </w:p>
        </w:tc>
        <w:tc>
          <w:tcPr>
            <w:tcW w:w="1575" w:type="dxa"/>
          </w:tcPr>
          <w:p w14:paraId="7E3C876D" w14:textId="77777777" w:rsidR="00000000" w:rsidRDefault="00E819AD">
            <w:pPr>
              <w:pStyle w:val="bodytext0"/>
            </w:pPr>
          </w:p>
        </w:tc>
        <w:tc>
          <w:tcPr>
            <w:tcW w:w="1576" w:type="dxa"/>
          </w:tcPr>
          <w:p w14:paraId="73245868" w14:textId="77777777" w:rsidR="00000000" w:rsidRDefault="00E819AD">
            <w:pPr>
              <w:pStyle w:val="bodytext0"/>
            </w:pPr>
          </w:p>
        </w:tc>
      </w:tr>
      <w:tr w:rsidR="00000000" w14:paraId="2DEABCE6" w14:textId="77777777">
        <w:tblPrEx>
          <w:tblCellMar>
            <w:top w:w="0" w:type="dxa"/>
            <w:bottom w:w="0" w:type="dxa"/>
          </w:tblCellMar>
        </w:tblPrEx>
        <w:trPr>
          <w:cantSplit/>
        </w:trPr>
        <w:tc>
          <w:tcPr>
            <w:tcW w:w="2898" w:type="dxa"/>
          </w:tcPr>
          <w:p w14:paraId="14037306" w14:textId="77777777" w:rsidR="00000000" w:rsidRDefault="00E819AD">
            <w:pPr>
              <w:pStyle w:val="bodytext0"/>
            </w:pPr>
            <w:r>
              <w:t>Third Build accepted into test</w:t>
            </w:r>
          </w:p>
        </w:tc>
        <w:tc>
          <w:tcPr>
            <w:tcW w:w="1575" w:type="dxa"/>
          </w:tcPr>
          <w:p w14:paraId="63607AA7" w14:textId="77777777" w:rsidR="00000000" w:rsidRDefault="00E819AD">
            <w:pPr>
              <w:pStyle w:val="bodytext0"/>
            </w:pPr>
          </w:p>
        </w:tc>
        <w:tc>
          <w:tcPr>
            <w:tcW w:w="1575" w:type="dxa"/>
          </w:tcPr>
          <w:p w14:paraId="074E51D5" w14:textId="77777777" w:rsidR="00000000" w:rsidRDefault="00E819AD">
            <w:pPr>
              <w:pStyle w:val="bodytext0"/>
            </w:pPr>
          </w:p>
        </w:tc>
        <w:tc>
          <w:tcPr>
            <w:tcW w:w="1575" w:type="dxa"/>
          </w:tcPr>
          <w:p w14:paraId="62A600D7" w14:textId="77777777" w:rsidR="00000000" w:rsidRDefault="00E819AD">
            <w:pPr>
              <w:pStyle w:val="bodytext0"/>
            </w:pPr>
          </w:p>
        </w:tc>
        <w:tc>
          <w:tcPr>
            <w:tcW w:w="1576" w:type="dxa"/>
          </w:tcPr>
          <w:p w14:paraId="157B153F" w14:textId="77777777" w:rsidR="00000000" w:rsidRDefault="00E819AD">
            <w:pPr>
              <w:pStyle w:val="bodytext0"/>
            </w:pPr>
          </w:p>
        </w:tc>
      </w:tr>
      <w:tr w:rsidR="00000000" w14:paraId="39440CE0" w14:textId="77777777">
        <w:tblPrEx>
          <w:tblCellMar>
            <w:top w:w="0" w:type="dxa"/>
            <w:bottom w:w="0" w:type="dxa"/>
          </w:tblCellMar>
        </w:tblPrEx>
        <w:trPr>
          <w:cantSplit/>
        </w:trPr>
        <w:tc>
          <w:tcPr>
            <w:tcW w:w="2898" w:type="dxa"/>
          </w:tcPr>
          <w:p w14:paraId="215D8113" w14:textId="77777777" w:rsidR="00000000" w:rsidRDefault="00E819AD">
            <w:pPr>
              <w:pStyle w:val="bodytext0"/>
            </w:pPr>
            <w:r>
              <w:t>Third Build test cycle finishes</w:t>
            </w:r>
          </w:p>
        </w:tc>
        <w:tc>
          <w:tcPr>
            <w:tcW w:w="1575" w:type="dxa"/>
          </w:tcPr>
          <w:p w14:paraId="1B2D6E40" w14:textId="77777777" w:rsidR="00000000" w:rsidRDefault="00E819AD">
            <w:pPr>
              <w:pStyle w:val="bodytext0"/>
            </w:pPr>
          </w:p>
        </w:tc>
        <w:tc>
          <w:tcPr>
            <w:tcW w:w="1575" w:type="dxa"/>
          </w:tcPr>
          <w:p w14:paraId="38EB5781" w14:textId="77777777" w:rsidR="00000000" w:rsidRDefault="00E819AD">
            <w:pPr>
              <w:pStyle w:val="bodytext0"/>
            </w:pPr>
          </w:p>
        </w:tc>
        <w:tc>
          <w:tcPr>
            <w:tcW w:w="1575" w:type="dxa"/>
          </w:tcPr>
          <w:p w14:paraId="3788C9EE" w14:textId="77777777" w:rsidR="00000000" w:rsidRDefault="00E819AD">
            <w:pPr>
              <w:pStyle w:val="bodytext0"/>
            </w:pPr>
          </w:p>
        </w:tc>
        <w:tc>
          <w:tcPr>
            <w:tcW w:w="1576" w:type="dxa"/>
          </w:tcPr>
          <w:p w14:paraId="15B76FAD" w14:textId="77777777" w:rsidR="00000000" w:rsidRDefault="00E819AD">
            <w:pPr>
              <w:pStyle w:val="bodytext0"/>
            </w:pPr>
          </w:p>
        </w:tc>
      </w:tr>
      <w:tr w:rsidR="00000000" w14:paraId="2A934B45" w14:textId="77777777">
        <w:tblPrEx>
          <w:tblCellMar>
            <w:top w:w="0" w:type="dxa"/>
            <w:bottom w:w="0" w:type="dxa"/>
          </w:tblCellMar>
        </w:tblPrEx>
        <w:trPr>
          <w:cantSplit/>
        </w:trPr>
        <w:tc>
          <w:tcPr>
            <w:tcW w:w="2898" w:type="dxa"/>
          </w:tcPr>
          <w:p w14:paraId="02AEBCBA" w14:textId="77777777" w:rsidR="00000000" w:rsidRDefault="00E819AD">
            <w:pPr>
              <w:pStyle w:val="bodytext0"/>
            </w:pPr>
            <w:r>
              <w:t>Fourth Build delivered to test</w:t>
            </w:r>
          </w:p>
        </w:tc>
        <w:tc>
          <w:tcPr>
            <w:tcW w:w="1575" w:type="dxa"/>
          </w:tcPr>
          <w:p w14:paraId="048AECC3" w14:textId="77777777" w:rsidR="00000000" w:rsidRDefault="00E819AD">
            <w:pPr>
              <w:pStyle w:val="bodytext0"/>
            </w:pPr>
          </w:p>
        </w:tc>
        <w:tc>
          <w:tcPr>
            <w:tcW w:w="1575" w:type="dxa"/>
          </w:tcPr>
          <w:p w14:paraId="60A9A95E" w14:textId="77777777" w:rsidR="00000000" w:rsidRDefault="00E819AD">
            <w:pPr>
              <w:pStyle w:val="bodytext0"/>
            </w:pPr>
          </w:p>
        </w:tc>
        <w:tc>
          <w:tcPr>
            <w:tcW w:w="1575" w:type="dxa"/>
          </w:tcPr>
          <w:p w14:paraId="67D35247" w14:textId="77777777" w:rsidR="00000000" w:rsidRDefault="00E819AD">
            <w:pPr>
              <w:pStyle w:val="bodytext0"/>
            </w:pPr>
          </w:p>
        </w:tc>
        <w:tc>
          <w:tcPr>
            <w:tcW w:w="1576" w:type="dxa"/>
          </w:tcPr>
          <w:p w14:paraId="3108683A" w14:textId="77777777" w:rsidR="00000000" w:rsidRDefault="00E819AD">
            <w:pPr>
              <w:pStyle w:val="bodytext0"/>
            </w:pPr>
          </w:p>
        </w:tc>
      </w:tr>
      <w:tr w:rsidR="00000000" w14:paraId="415FFDA9" w14:textId="77777777">
        <w:tblPrEx>
          <w:tblCellMar>
            <w:top w:w="0" w:type="dxa"/>
            <w:bottom w:w="0" w:type="dxa"/>
          </w:tblCellMar>
        </w:tblPrEx>
        <w:trPr>
          <w:cantSplit/>
        </w:trPr>
        <w:tc>
          <w:tcPr>
            <w:tcW w:w="2898" w:type="dxa"/>
          </w:tcPr>
          <w:p w14:paraId="6FBB5381" w14:textId="77777777" w:rsidR="00000000" w:rsidRDefault="00E819AD">
            <w:pPr>
              <w:pStyle w:val="bodytext0"/>
            </w:pPr>
            <w:r>
              <w:t>Fourth Build acce</w:t>
            </w:r>
            <w:r>
              <w:t>pted into test</w:t>
            </w:r>
          </w:p>
        </w:tc>
        <w:tc>
          <w:tcPr>
            <w:tcW w:w="1575" w:type="dxa"/>
          </w:tcPr>
          <w:p w14:paraId="007F79F9" w14:textId="77777777" w:rsidR="00000000" w:rsidRDefault="00E819AD">
            <w:pPr>
              <w:pStyle w:val="bodytext0"/>
            </w:pPr>
          </w:p>
        </w:tc>
        <w:tc>
          <w:tcPr>
            <w:tcW w:w="1575" w:type="dxa"/>
          </w:tcPr>
          <w:p w14:paraId="3576ED8B" w14:textId="77777777" w:rsidR="00000000" w:rsidRDefault="00E819AD">
            <w:pPr>
              <w:pStyle w:val="bodytext0"/>
            </w:pPr>
          </w:p>
        </w:tc>
        <w:tc>
          <w:tcPr>
            <w:tcW w:w="1575" w:type="dxa"/>
          </w:tcPr>
          <w:p w14:paraId="2E83CE28" w14:textId="77777777" w:rsidR="00000000" w:rsidRDefault="00E819AD">
            <w:pPr>
              <w:pStyle w:val="bodytext0"/>
            </w:pPr>
          </w:p>
        </w:tc>
        <w:tc>
          <w:tcPr>
            <w:tcW w:w="1576" w:type="dxa"/>
          </w:tcPr>
          <w:p w14:paraId="11889F9D" w14:textId="77777777" w:rsidR="00000000" w:rsidRDefault="00E819AD">
            <w:pPr>
              <w:pStyle w:val="bodytext0"/>
            </w:pPr>
          </w:p>
        </w:tc>
      </w:tr>
      <w:tr w:rsidR="00000000" w14:paraId="1B65BA5A" w14:textId="77777777">
        <w:tblPrEx>
          <w:tblCellMar>
            <w:top w:w="0" w:type="dxa"/>
            <w:bottom w:w="0" w:type="dxa"/>
          </w:tblCellMar>
        </w:tblPrEx>
        <w:trPr>
          <w:cantSplit/>
        </w:trPr>
        <w:tc>
          <w:tcPr>
            <w:tcW w:w="2898" w:type="dxa"/>
          </w:tcPr>
          <w:p w14:paraId="1A931C01" w14:textId="77777777" w:rsidR="00000000" w:rsidRDefault="00E819AD">
            <w:pPr>
              <w:pStyle w:val="bodytext0"/>
            </w:pPr>
            <w:r>
              <w:t>Iteration Assessment review</w:t>
            </w:r>
          </w:p>
        </w:tc>
        <w:tc>
          <w:tcPr>
            <w:tcW w:w="1575" w:type="dxa"/>
          </w:tcPr>
          <w:p w14:paraId="18A62383" w14:textId="77777777" w:rsidR="00000000" w:rsidRDefault="00E819AD">
            <w:pPr>
              <w:pStyle w:val="bodytext0"/>
            </w:pPr>
          </w:p>
        </w:tc>
        <w:tc>
          <w:tcPr>
            <w:tcW w:w="1575" w:type="dxa"/>
          </w:tcPr>
          <w:p w14:paraId="38AD2791" w14:textId="77777777" w:rsidR="00000000" w:rsidRDefault="00E819AD">
            <w:pPr>
              <w:pStyle w:val="bodytext0"/>
            </w:pPr>
          </w:p>
        </w:tc>
        <w:tc>
          <w:tcPr>
            <w:tcW w:w="1575" w:type="dxa"/>
          </w:tcPr>
          <w:p w14:paraId="65D3AA62" w14:textId="77777777" w:rsidR="00000000" w:rsidRDefault="00E819AD">
            <w:pPr>
              <w:pStyle w:val="bodytext0"/>
            </w:pPr>
          </w:p>
        </w:tc>
        <w:tc>
          <w:tcPr>
            <w:tcW w:w="1576" w:type="dxa"/>
          </w:tcPr>
          <w:p w14:paraId="043C6119" w14:textId="77777777" w:rsidR="00000000" w:rsidRDefault="00E819AD">
            <w:pPr>
              <w:pStyle w:val="bodytext0"/>
            </w:pPr>
          </w:p>
        </w:tc>
      </w:tr>
      <w:tr w:rsidR="00000000" w14:paraId="5C5C7373" w14:textId="77777777">
        <w:tblPrEx>
          <w:tblCellMar>
            <w:top w:w="0" w:type="dxa"/>
            <w:bottom w:w="0" w:type="dxa"/>
          </w:tblCellMar>
        </w:tblPrEx>
        <w:trPr>
          <w:cantSplit/>
        </w:trPr>
        <w:tc>
          <w:tcPr>
            <w:tcW w:w="2898" w:type="dxa"/>
          </w:tcPr>
          <w:p w14:paraId="28AAC000" w14:textId="77777777" w:rsidR="00000000" w:rsidRDefault="00E819AD">
            <w:pPr>
              <w:pStyle w:val="bodytext0"/>
            </w:pPr>
            <w:r>
              <w:t>Iteration ends</w:t>
            </w:r>
          </w:p>
        </w:tc>
        <w:tc>
          <w:tcPr>
            <w:tcW w:w="1575" w:type="dxa"/>
          </w:tcPr>
          <w:p w14:paraId="39948768" w14:textId="77777777" w:rsidR="00000000" w:rsidRDefault="00E819AD">
            <w:pPr>
              <w:pStyle w:val="bodytext0"/>
            </w:pPr>
          </w:p>
        </w:tc>
        <w:tc>
          <w:tcPr>
            <w:tcW w:w="1575" w:type="dxa"/>
          </w:tcPr>
          <w:p w14:paraId="121B7E98" w14:textId="77777777" w:rsidR="00000000" w:rsidRDefault="00E819AD">
            <w:pPr>
              <w:pStyle w:val="bodytext0"/>
            </w:pPr>
          </w:p>
        </w:tc>
        <w:tc>
          <w:tcPr>
            <w:tcW w:w="1575" w:type="dxa"/>
          </w:tcPr>
          <w:p w14:paraId="43D45094" w14:textId="77777777" w:rsidR="00000000" w:rsidRDefault="00E819AD">
            <w:pPr>
              <w:pStyle w:val="bodytext0"/>
            </w:pPr>
          </w:p>
        </w:tc>
        <w:tc>
          <w:tcPr>
            <w:tcW w:w="1576" w:type="dxa"/>
          </w:tcPr>
          <w:p w14:paraId="432422EB" w14:textId="77777777" w:rsidR="00000000" w:rsidRDefault="00E819AD">
            <w:pPr>
              <w:pStyle w:val="bodytext0"/>
            </w:pPr>
          </w:p>
        </w:tc>
      </w:tr>
    </w:tbl>
    <w:p w14:paraId="61C5FA10" w14:textId="77777777" w:rsidR="00000000" w:rsidRDefault="00E819AD">
      <w:pPr>
        <w:pStyle w:val="BodyText"/>
      </w:pPr>
      <w:bookmarkStart w:id="182" w:name="_Toc314978547"/>
      <w:bookmarkStart w:id="183" w:name="_Toc324843650"/>
      <w:bookmarkStart w:id="184" w:name="_Toc324851957"/>
      <w:bookmarkStart w:id="185" w:name="_Toc324915540"/>
    </w:p>
    <w:p w14:paraId="03171840" w14:textId="77777777" w:rsidR="00000000" w:rsidRDefault="00E819AD">
      <w:pPr>
        <w:pStyle w:val="Heading1"/>
      </w:pPr>
      <w:bookmarkStart w:id="186" w:name="_Toc524537188"/>
      <w:r>
        <w:lastRenderedPageBreak/>
        <w:t>Risks, Dependencies, Assumptions, and Constraints</w:t>
      </w:r>
      <w:bookmarkEnd w:id="186"/>
    </w:p>
    <w:p w14:paraId="2809F9F6" w14:textId="77777777" w:rsidR="00000000" w:rsidRDefault="00E819AD">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14:paraId="32C7ECF6" w14:textId="77777777">
        <w:tblPrEx>
          <w:tblCellMar>
            <w:top w:w="0" w:type="dxa"/>
            <w:bottom w:w="0" w:type="dxa"/>
          </w:tblCellMar>
        </w:tblPrEx>
        <w:trPr>
          <w:cantSplit/>
          <w:tblHeader/>
        </w:trPr>
        <w:tc>
          <w:tcPr>
            <w:tcW w:w="1800" w:type="dxa"/>
            <w:shd w:val="pct5" w:color="auto" w:fill="auto"/>
            <w:vAlign w:val="bottom"/>
          </w:tcPr>
          <w:p w14:paraId="21C71A61" w14:textId="77777777" w:rsidR="00000000" w:rsidRDefault="00E819AD">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6E4BB4B5" w14:textId="77777777" w:rsidR="00000000" w:rsidRDefault="00E819AD">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696069CE" w14:textId="77777777" w:rsidR="00000000" w:rsidRDefault="00E819AD">
            <w:pPr>
              <w:pStyle w:val="BodyText"/>
              <w:jc w:val="center"/>
              <w:rPr>
                <w:rFonts w:ascii="Arial" w:hAnsi="Arial" w:cs="Arial"/>
                <w:b/>
                <w:bCs/>
                <w:lang w:val="en-NZ"/>
              </w:rPr>
            </w:pPr>
            <w:r>
              <w:rPr>
                <w:rFonts w:ascii="Arial" w:hAnsi="Arial" w:cs="Arial"/>
                <w:b/>
                <w:bCs/>
                <w:lang w:val="en-NZ"/>
              </w:rPr>
              <w:t>Contingency (Risk is realized)</w:t>
            </w:r>
          </w:p>
        </w:tc>
      </w:tr>
      <w:tr w:rsidR="00000000" w14:paraId="7C01F5F3" w14:textId="77777777">
        <w:tblPrEx>
          <w:tblCellMar>
            <w:top w:w="0" w:type="dxa"/>
            <w:bottom w:w="0" w:type="dxa"/>
          </w:tblCellMar>
        </w:tblPrEx>
        <w:trPr>
          <w:cantSplit/>
        </w:trPr>
        <w:tc>
          <w:tcPr>
            <w:tcW w:w="1800" w:type="dxa"/>
          </w:tcPr>
          <w:p w14:paraId="3ADA6D23" w14:textId="77777777" w:rsidR="00000000" w:rsidRDefault="00E819AD">
            <w:pPr>
              <w:rPr>
                <w:sz w:val="18"/>
                <w:lang w:val="en-NZ"/>
              </w:rPr>
            </w:pPr>
            <w:r>
              <w:rPr>
                <w:sz w:val="18"/>
                <w:lang w:val="en-NZ"/>
              </w:rPr>
              <w:t>Prerequisite entry criteria is not met.</w:t>
            </w:r>
          </w:p>
        </w:tc>
        <w:tc>
          <w:tcPr>
            <w:tcW w:w="3960" w:type="dxa"/>
          </w:tcPr>
          <w:p w14:paraId="6899B466" w14:textId="77777777" w:rsidR="00000000" w:rsidRDefault="00E819AD">
            <w:pPr>
              <w:rPr>
                <w:sz w:val="18"/>
                <w:lang w:val="en-NZ"/>
              </w:rPr>
            </w:pPr>
            <w:r>
              <w:rPr>
                <w:sz w:val="18"/>
                <w:lang w:val="en-NZ"/>
              </w:rPr>
              <w:t>&lt;Tester&gt; will define the prerequisit</w:t>
            </w:r>
            <w:r>
              <w:rPr>
                <w:sz w:val="18"/>
                <w:lang w:val="en-NZ"/>
              </w:rPr>
              <w:t>es that must be met before Load Testing can start.</w:t>
            </w:r>
          </w:p>
          <w:p w14:paraId="6BAAA157" w14:textId="77777777" w:rsidR="00000000" w:rsidRDefault="00E819AD">
            <w:pPr>
              <w:rPr>
                <w:sz w:val="18"/>
                <w:lang w:val="en-NZ"/>
              </w:rPr>
            </w:pPr>
          </w:p>
          <w:p w14:paraId="0BFC8337" w14:textId="77777777" w:rsidR="00000000" w:rsidRDefault="00E819AD">
            <w:pPr>
              <w:rPr>
                <w:sz w:val="18"/>
                <w:lang w:val="en-NZ"/>
              </w:rPr>
            </w:pPr>
            <w:r>
              <w:rPr>
                <w:sz w:val="18"/>
                <w:lang w:val="en-NZ"/>
              </w:rPr>
              <w:t>&lt;Customer&gt; will endeavor to meet prerequisites indicated by &lt;Tester&gt;.</w:t>
            </w:r>
          </w:p>
        </w:tc>
        <w:tc>
          <w:tcPr>
            <w:tcW w:w="3330" w:type="dxa"/>
          </w:tcPr>
          <w:p w14:paraId="71428B27" w14:textId="77777777" w:rsidR="00000000" w:rsidRDefault="00E819AD" w:rsidP="00E819AD">
            <w:pPr>
              <w:numPr>
                <w:ilvl w:val="0"/>
                <w:numId w:val="11"/>
              </w:numPr>
              <w:rPr>
                <w:sz w:val="18"/>
                <w:lang w:val="en-NZ"/>
              </w:rPr>
            </w:pPr>
            <w:r>
              <w:rPr>
                <w:sz w:val="18"/>
                <w:lang w:val="en-NZ"/>
              </w:rPr>
              <w:t>Meet outstanding prerequisites</w:t>
            </w:r>
          </w:p>
          <w:p w14:paraId="20E13D86" w14:textId="77777777" w:rsidR="00000000" w:rsidRDefault="00E819AD" w:rsidP="00E819AD">
            <w:pPr>
              <w:numPr>
                <w:ilvl w:val="0"/>
                <w:numId w:val="11"/>
              </w:numPr>
              <w:rPr>
                <w:sz w:val="18"/>
                <w:lang w:val="en-NZ"/>
              </w:rPr>
            </w:pPr>
            <w:r>
              <w:rPr>
                <w:sz w:val="18"/>
                <w:lang w:val="en-NZ"/>
              </w:rPr>
              <w:t>Consider Load Test Failure</w:t>
            </w:r>
          </w:p>
        </w:tc>
      </w:tr>
      <w:tr w:rsidR="00000000" w14:paraId="0D200DCA" w14:textId="77777777">
        <w:tblPrEx>
          <w:tblCellMar>
            <w:top w:w="0" w:type="dxa"/>
            <w:bottom w:w="0" w:type="dxa"/>
          </w:tblCellMar>
        </w:tblPrEx>
        <w:trPr>
          <w:cantSplit/>
        </w:trPr>
        <w:tc>
          <w:tcPr>
            <w:tcW w:w="1800" w:type="dxa"/>
          </w:tcPr>
          <w:p w14:paraId="724554EC" w14:textId="77777777" w:rsidR="00000000" w:rsidRDefault="00E819AD">
            <w:pPr>
              <w:rPr>
                <w:sz w:val="18"/>
                <w:lang w:val="en-NZ"/>
              </w:rPr>
            </w:pPr>
            <w:r>
              <w:rPr>
                <w:sz w:val="18"/>
                <w:lang w:val="en-NZ"/>
              </w:rPr>
              <w:t>Test data proves to be inadequate.</w:t>
            </w:r>
          </w:p>
        </w:tc>
        <w:tc>
          <w:tcPr>
            <w:tcW w:w="3960" w:type="dxa"/>
          </w:tcPr>
          <w:p w14:paraId="68D7E66E" w14:textId="77777777" w:rsidR="00000000" w:rsidRDefault="00E819AD">
            <w:pPr>
              <w:rPr>
                <w:sz w:val="18"/>
                <w:lang w:val="en-NZ"/>
              </w:rPr>
            </w:pPr>
            <w:r>
              <w:rPr>
                <w:sz w:val="18"/>
                <w:lang w:val="en-NZ"/>
              </w:rPr>
              <w:t>&lt;Customer&gt; will ensure a full set of sui</w:t>
            </w:r>
            <w:r>
              <w:rPr>
                <w:sz w:val="18"/>
                <w:lang w:val="en-NZ"/>
              </w:rPr>
              <w:t>table and protected test data is available.</w:t>
            </w:r>
          </w:p>
          <w:p w14:paraId="3DAFFE2D" w14:textId="77777777" w:rsidR="00000000" w:rsidRDefault="00E819AD">
            <w:pPr>
              <w:rPr>
                <w:sz w:val="18"/>
                <w:lang w:val="en-NZ"/>
              </w:rPr>
            </w:pPr>
          </w:p>
          <w:p w14:paraId="23B6D3A0" w14:textId="77777777" w:rsidR="00000000" w:rsidRDefault="00E819AD">
            <w:pPr>
              <w:rPr>
                <w:sz w:val="18"/>
                <w:lang w:val="en-NZ"/>
              </w:rPr>
            </w:pPr>
            <w:r>
              <w:rPr>
                <w:sz w:val="18"/>
                <w:lang w:val="en-NZ"/>
              </w:rPr>
              <w:t>&lt;Tester&gt; will indicate what is required and will verify the suitability of test data.</w:t>
            </w:r>
          </w:p>
        </w:tc>
        <w:tc>
          <w:tcPr>
            <w:tcW w:w="3330" w:type="dxa"/>
          </w:tcPr>
          <w:p w14:paraId="37E15B58" w14:textId="77777777" w:rsidR="00000000" w:rsidRDefault="00E819AD" w:rsidP="00E819AD">
            <w:pPr>
              <w:numPr>
                <w:ilvl w:val="0"/>
                <w:numId w:val="39"/>
              </w:numPr>
              <w:rPr>
                <w:sz w:val="18"/>
                <w:lang w:val="en-NZ"/>
              </w:rPr>
            </w:pPr>
            <w:r>
              <w:rPr>
                <w:sz w:val="18"/>
                <w:lang w:val="en-NZ"/>
              </w:rPr>
              <w:t>Redefine test data</w:t>
            </w:r>
          </w:p>
          <w:p w14:paraId="5B7A1DFA" w14:textId="77777777" w:rsidR="00000000" w:rsidRDefault="00E819AD" w:rsidP="00E819AD">
            <w:pPr>
              <w:numPr>
                <w:ilvl w:val="0"/>
                <w:numId w:val="39"/>
              </w:numPr>
              <w:rPr>
                <w:sz w:val="18"/>
                <w:lang w:val="en-NZ"/>
              </w:rPr>
            </w:pPr>
            <w:r>
              <w:rPr>
                <w:sz w:val="18"/>
                <w:lang w:val="en-NZ"/>
              </w:rPr>
              <w:t>Review Test Plan and modify</w:t>
            </w:r>
          </w:p>
          <w:p w14:paraId="76DCE5F2" w14:textId="77777777" w:rsidR="00000000" w:rsidRDefault="00E819AD" w:rsidP="00E819AD">
            <w:pPr>
              <w:numPr>
                <w:ilvl w:val="0"/>
                <w:numId w:val="39"/>
              </w:numPr>
              <w:rPr>
                <w:sz w:val="18"/>
                <w:lang w:val="en-NZ"/>
              </w:rPr>
            </w:pPr>
            <w:r>
              <w:rPr>
                <w:sz w:val="18"/>
                <w:lang w:val="en-NZ"/>
              </w:rPr>
              <w:t>components (that is, scripts)</w:t>
            </w:r>
          </w:p>
          <w:p w14:paraId="136E64DC" w14:textId="77777777" w:rsidR="00000000" w:rsidRDefault="00E819AD" w:rsidP="00E819AD">
            <w:pPr>
              <w:numPr>
                <w:ilvl w:val="0"/>
                <w:numId w:val="39"/>
              </w:numPr>
              <w:rPr>
                <w:sz w:val="18"/>
                <w:lang w:val="en-NZ"/>
              </w:rPr>
            </w:pPr>
            <w:r>
              <w:rPr>
                <w:sz w:val="18"/>
                <w:lang w:val="en-NZ"/>
              </w:rPr>
              <w:t>Consider Load Test Failure</w:t>
            </w:r>
          </w:p>
        </w:tc>
      </w:tr>
      <w:tr w:rsidR="00000000" w14:paraId="4D907C78" w14:textId="77777777">
        <w:tblPrEx>
          <w:tblCellMar>
            <w:top w:w="0" w:type="dxa"/>
            <w:bottom w:w="0" w:type="dxa"/>
          </w:tblCellMar>
        </w:tblPrEx>
        <w:trPr>
          <w:cantSplit/>
        </w:trPr>
        <w:tc>
          <w:tcPr>
            <w:tcW w:w="1800" w:type="dxa"/>
          </w:tcPr>
          <w:p w14:paraId="21BDA4E6" w14:textId="77777777" w:rsidR="00000000" w:rsidRDefault="00E819AD">
            <w:pPr>
              <w:rPr>
                <w:sz w:val="18"/>
                <w:lang w:val="en-NZ"/>
              </w:rPr>
            </w:pPr>
            <w:r>
              <w:rPr>
                <w:sz w:val="18"/>
                <w:lang w:val="en-NZ"/>
              </w:rPr>
              <w:t>Database requires re</w:t>
            </w:r>
            <w:r>
              <w:rPr>
                <w:sz w:val="18"/>
                <w:lang w:val="en-NZ"/>
              </w:rPr>
              <w:t>fresh.</w:t>
            </w:r>
          </w:p>
        </w:tc>
        <w:tc>
          <w:tcPr>
            <w:tcW w:w="3960" w:type="dxa"/>
          </w:tcPr>
          <w:p w14:paraId="036BCCF9" w14:textId="77777777" w:rsidR="00000000" w:rsidRDefault="00E819AD">
            <w:pPr>
              <w:rPr>
                <w:sz w:val="18"/>
                <w:lang w:val="en-NZ"/>
              </w:rPr>
            </w:pPr>
            <w:r>
              <w:rPr>
                <w:sz w:val="18"/>
                <w:lang w:val="en-NZ"/>
              </w:rPr>
              <w:t>&lt;System Admin&gt; will endeavor to ensure the Database is regularly refreshed as required by &lt;Tester&gt;.</w:t>
            </w:r>
          </w:p>
        </w:tc>
        <w:tc>
          <w:tcPr>
            <w:tcW w:w="3330" w:type="dxa"/>
          </w:tcPr>
          <w:p w14:paraId="59A30F86" w14:textId="77777777" w:rsidR="00000000" w:rsidRDefault="00E819AD" w:rsidP="00E819AD">
            <w:pPr>
              <w:numPr>
                <w:ilvl w:val="0"/>
                <w:numId w:val="40"/>
              </w:numPr>
              <w:rPr>
                <w:sz w:val="18"/>
                <w:lang w:val="en-NZ"/>
              </w:rPr>
            </w:pPr>
            <w:r>
              <w:rPr>
                <w:sz w:val="18"/>
                <w:lang w:val="en-NZ"/>
              </w:rPr>
              <w:t>Restore data and restart</w:t>
            </w:r>
          </w:p>
          <w:p w14:paraId="5F9761D1" w14:textId="77777777" w:rsidR="00000000" w:rsidRDefault="00E819AD" w:rsidP="00E819AD">
            <w:pPr>
              <w:numPr>
                <w:ilvl w:val="0"/>
                <w:numId w:val="40"/>
              </w:numPr>
              <w:rPr>
                <w:sz w:val="18"/>
                <w:lang w:val="en-NZ"/>
              </w:rPr>
            </w:pPr>
            <w:r>
              <w:rPr>
                <w:sz w:val="18"/>
                <w:lang w:val="en-NZ"/>
              </w:rPr>
              <w:t>Clear Database</w:t>
            </w:r>
          </w:p>
        </w:tc>
      </w:tr>
    </w:tbl>
    <w:p w14:paraId="3B03F6DD" w14:textId="77777777" w:rsidR="00000000" w:rsidRDefault="00E819AD">
      <w:pPr>
        <w:pStyle w:val="InfoBlue"/>
      </w:pPr>
    </w:p>
    <w:p w14:paraId="22224C03" w14:textId="77777777" w:rsidR="00000000" w:rsidRDefault="00E819AD">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14:paraId="2431EC03" w14:textId="77777777">
        <w:tblPrEx>
          <w:tblCellMar>
            <w:top w:w="0" w:type="dxa"/>
            <w:bottom w:w="0" w:type="dxa"/>
          </w:tblCellMar>
        </w:tblPrEx>
        <w:trPr>
          <w:cantSplit/>
          <w:tblHeader/>
        </w:trPr>
        <w:tc>
          <w:tcPr>
            <w:tcW w:w="3060" w:type="dxa"/>
            <w:shd w:val="pct5" w:color="auto" w:fill="auto"/>
            <w:vAlign w:val="bottom"/>
          </w:tcPr>
          <w:p w14:paraId="18CACCC2" w14:textId="77777777" w:rsidR="00000000" w:rsidRDefault="00E819AD">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371DF4C3" w14:textId="77777777" w:rsidR="00000000" w:rsidRDefault="00E819AD">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3439EDB" w14:textId="77777777" w:rsidR="00000000" w:rsidRDefault="00E819AD">
            <w:pPr>
              <w:jc w:val="center"/>
              <w:rPr>
                <w:rFonts w:ascii="Arial" w:hAnsi="Arial" w:cs="Arial"/>
                <w:b/>
                <w:bCs/>
                <w:lang w:val="en-NZ"/>
              </w:rPr>
            </w:pPr>
            <w:r>
              <w:rPr>
                <w:rFonts w:ascii="Arial" w:hAnsi="Arial" w:cs="Arial"/>
                <w:b/>
                <w:bCs/>
                <w:lang w:val="en-NZ"/>
              </w:rPr>
              <w:t>Owners</w:t>
            </w:r>
          </w:p>
        </w:tc>
      </w:tr>
      <w:tr w:rsidR="00000000" w14:paraId="5670BFD7" w14:textId="77777777">
        <w:tblPrEx>
          <w:tblCellMar>
            <w:top w:w="0" w:type="dxa"/>
            <w:bottom w:w="0" w:type="dxa"/>
          </w:tblCellMar>
        </w:tblPrEx>
        <w:trPr>
          <w:cantSplit/>
        </w:trPr>
        <w:tc>
          <w:tcPr>
            <w:tcW w:w="3060" w:type="dxa"/>
          </w:tcPr>
          <w:p w14:paraId="2A37E843" w14:textId="77777777" w:rsidR="00000000" w:rsidRDefault="00E819AD">
            <w:pPr>
              <w:rPr>
                <w:sz w:val="18"/>
                <w:lang w:val="en-NZ"/>
              </w:rPr>
            </w:pPr>
          </w:p>
        </w:tc>
        <w:tc>
          <w:tcPr>
            <w:tcW w:w="3780" w:type="dxa"/>
          </w:tcPr>
          <w:p w14:paraId="3DD61C85" w14:textId="77777777" w:rsidR="00000000" w:rsidRDefault="00E819AD">
            <w:pPr>
              <w:rPr>
                <w:sz w:val="18"/>
                <w:lang w:val="en-NZ"/>
              </w:rPr>
            </w:pPr>
          </w:p>
        </w:tc>
        <w:tc>
          <w:tcPr>
            <w:tcW w:w="2250" w:type="dxa"/>
          </w:tcPr>
          <w:p w14:paraId="5A10ED69" w14:textId="77777777" w:rsidR="00000000" w:rsidRDefault="00E819AD">
            <w:pPr>
              <w:rPr>
                <w:sz w:val="18"/>
                <w:lang w:val="en-NZ"/>
              </w:rPr>
            </w:pPr>
          </w:p>
        </w:tc>
      </w:tr>
      <w:tr w:rsidR="00000000" w14:paraId="5997D874" w14:textId="77777777">
        <w:tblPrEx>
          <w:tblCellMar>
            <w:top w:w="0" w:type="dxa"/>
            <w:bottom w:w="0" w:type="dxa"/>
          </w:tblCellMar>
        </w:tblPrEx>
        <w:trPr>
          <w:cantSplit/>
        </w:trPr>
        <w:tc>
          <w:tcPr>
            <w:tcW w:w="3060" w:type="dxa"/>
          </w:tcPr>
          <w:p w14:paraId="3E7C8E1F" w14:textId="77777777" w:rsidR="00000000" w:rsidRDefault="00E819AD">
            <w:pPr>
              <w:rPr>
                <w:sz w:val="18"/>
                <w:lang w:val="en-NZ"/>
              </w:rPr>
            </w:pPr>
          </w:p>
        </w:tc>
        <w:tc>
          <w:tcPr>
            <w:tcW w:w="3780" w:type="dxa"/>
          </w:tcPr>
          <w:p w14:paraId="4B650E22" w14:textId="77777777" w:rsidR="00000000" w:rsidRDefault="00E819AD">
            <w:pPr>
              <w:rPr>
                <w:sz w:val="18"/>
                <w:lang w:val="en-NZ"/>
              </w:rPr>
            </w:pPr>
          </w:p>
        </w:tc>
        <w:tc>
          <w:tcPr>
            <w:tcW w:w="2250" w:type="dxa"/>
          </w:tcPr>
          <w:p w14:paraId="7EDC0424" w14:textId="77777777" w:rsidR="00000000" w:rsidRDefault="00E819AD">
            <w:pPr>
              <w:rPr>
                <w:sz w:val="18"/>
                <w:lang w:val="en-NZ"/>
              </w:rPr>
            </w:pPr>
          </w:p>
        </w:tc>
      </w:tr>
      <w:tr w:rsidR="00000000" w14:paraId="21CF696C" w14:textId="77777777">
        <w:tblPrEx>
          <w:tblCellMar>
            <w:top w:w="0" w:type="dxa"/>
            <w:bottom w:w="0" w:type="dxa"/>
          </w:tblCellMar>
        </w:tblPrEx>
        <w:trPr>
          <w:cantSplit/>
        </w:trPr>
        <w:tc>
          <w:tcPr>
            <w:tcW w:w="3060" w:type="dxa"/>
          </w:tcPr>
          <w:p w14:paraId="3157D240" w14:textId="77777777" w:rsidR="00000000" w:rsidRDefault="00E819AD">
            <w:pPr>
              <w:rPr>
                <w:sz w:val="18"/>
                <w:lang w:val="en-NZ"/>
              </w:rPr>
            </w:pPr>
          </w:p>
        </w:tc>
        <w:tc>
          <w:tcPr>
            <w:tcW w:w="3780" w:type="dxa"/>
          </w:tcPr>
          <w:p w14:paraId="1129C19C" w14:textId="77777777" w:rsidR="00000000" w:rsidRDefault="00E819AD">
            <w:pPr>
              <w:rPr>
                <w:sz w:val="18"/>
                <w:lang w:val="en-NZ"/>
              </w:rPr>
            </w:pPr>
          </w:p>
        </w:tc>
        <w:tc>
          <w:tcPr>
            <w:tcW w:w="2250" w:type="dxa"/>
          </w:tcPr>
          <w:p w14:paraId="09F547C8" w14:textId="77777777" w:rsidR="00000000" w:rsidRDefault="00E819AD">
            <w:pPr>
              <w:rPr>
                <w:sz w:val="18"/>
                <w:lang w:val="en-NZ"/>
              </w:rPr>
            </w:pPr>
          </w:p>
        </w:tc>
      </w:tr>
    </w:tbl>
    <w:p w14:paraId="2D0C1CB1" w14:textId="77777777" w:rsidR="00000000" w:rsidRDefault="00E819AD">
      <w:pPr>
        <w:pStyle w:val="BodyText"/>
      </w:pPr>
    </w:p>
    <w:p w14:paraId="44B57E94" w14:textId="77777777" w:rsidR="00000000" w:rsidRDefault="00E819AD">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14:paraId="0AB6054F" w14:textId="77777777">
        <w:tblPrEx>
          <w:tblCellMar>
            <w:top w:w="0" w:type="dxa"/>
            <w:bottom w:w="0" w:type="dxa"/>
          </w:tblCellMar>
        </w:tblPrEx>
        <w:trPr>
          <w:cantSplit/>
          <w:tblHeader/>
        </w:trPr>
        <w:tc>
          <w:tcPr>
            <w:tcW w:w="3060" w:type="dxa"/>
            <w:shd w:val="pct5" w:color="auto" w:fill="auto"/>
            <w:vAlign w:val="bottom"/>
          </w:tcPr>
          <w:p w14:paraId="01C5CA29" w14:textId="77777777" w:rsidR="00000000" w:rsidRDefault="00E819AD">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1BE94AEF" w14:textId="77777777" w:rsidR="00000000" w:rsidRDefault="00E819AD">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5FEC639A" w14:textId="77777777" w:rsidR="00000000" w:rsidRDefault="00E819AD">
            <w:pPr>
              <w:jc w:val="center"/>
              <w:rPr>
                <w:rFonts w:ascii="Arial" w:hAnsi="Arial" w:cs="Arial"/>
                <w:b/>
                <w:bCs/>
                <w:lang w:val="en-NZ"/>
              </w:rPr>
            </w:pPr>
            <w:r>
              <w:rPr>
                <w:rFonts w:ascii="Arial" w:hAnsi="Arial" w:cs="Arial"/>
                <w:b/>
                <w:bCs/>
                <w:lang w:val="en-NZ"/>
              </w:rPr>
              <w:t>Owners</w:t>
            </w:r>
          </w:p>
        </w:tc>
      </w:tr>
      <w:tr w:rsidR="00000000" w14:paraId="202E13F1" w14:textId="77777777">
        <w:tblPrEx>
          <w:tblCellMar>
            <w:top w:w="0" w:type="dxa"/>
            <w:bottom w:w="0" w:type="dxa"/>
          </w:tblCellMar>
        </w:tblPrEx>
        <w:trPr>
          <w:cantSplit/>
        </w:trPr>
        <w:tc>
          <w:tcPr>
            <w:tcW w:w="3060" w:type="dxa"/>
          </w:tcPr>
          <w:p w14:paraId="03F64C91" w14:textId="77777777" w:rsidR="00000000" w:rsidRDefault="00E819AD">
            <w:pPr>
              <w:rPr>
                <w:sz w:val="18"/>
                <w:lang w:val="en-NZ"/>
              </w:rPr>
            </w:pPr>
          </w:p>
        </w:tc>
        <w:tc>
          <w:tcPr>
            <w:tcW w:w="3780" w:type="dxa"/>
          </w:tcPr>
          <w:p w14:paraId="1AE4183E" w14:textId="77777777" w:rsidR="00000000" w:rsidRDefault="00E819AD">
            <w:pPr>
              <w:rPr>
                <w:sz w:val="18"/>
                <w:lang w:val="en-NZ"/>
              </w:rPr>
            </w:pPr>
          </w:p>
        </w:tc>
        <w:tc>
          <w:tcPr>
            <w:tcW w:w="2250" w:type="dxa"/>
          </w:tcPr>
          <w:p w14:paraId="3B82B387" w14:textId="77777777" w:rsidR="00000000" w:rsidRDefault="00E819AD">
            <w:pPr>
              <w:rPr>
                <w:sz w:val="18"/>
                <w:lang w:val="en-NZ"/>
              </w:rPr>
            </w:pPr>
          </w:p>
        </w:tc>
      </w:tr>
      <w:tr w:rsidR="00000000" w14:paraId="51D7D317" w14:textId="77777777">
        <w:tblPrEx>
          <w:tblCellMar>
            <w:top w:w="0" w:type="dxa"/>
            <w:bottom w:w="0" w:type="dxa"/>
          </w:tblCellMar>
        </w:tblPrEx>
        <w:trPr>
          <w:cantSplit/>
        </w:trPr>
        <w:tc>
          <w:tcPr>
            <w:tcW w:w="3060" w:type="dxa"/>
          </w:tcPr>
          <w:p w14:paraId="22BFCC7C" w14:textId="77777777" w:rsidR="00000000" w:rsidRDefault="00E819AD">
            <w:pPr>
              <w:rPr>
                <w:sz w:val="18"/>
                <w:lang w:val="en-NZ"/>
              </w:rPr>
            </w:pPr>
          </w:p>
        </w:tc>
        <w:tc>
          <w:tcPr>
            <w:tcW w:w="3780" w:type="dxa"/>
          </w:tcPr>
          <w:p w14:paraId="331472E9" w14:textId="77777777" w:rsidR="00000000" w:rsidRDefault="00E819AD">
            <w:pPr>
              <w:rPr>
                <w:sz w:val="18"/>
                <w:lang w:val="en-NZ"/>
              </w:rPr>
            </w:pPr>
          </w:p>
        </w:tc>
        <w:tc>
          <w:tcPr>
            <w:tcW w:w="2250" w:type="dxa"/>
          </w:tcPr>
          <w:p w14:paraId="32892186" w14:textId="77777777" w:rsidR="00000000" w:rsidRDefault="00E819AD">
            <w:pPr>
              <w:rPr>
                <w:sz w:val="18"/>
                <w:lang w:val="en-NZ"/>
              </w:rPr>
            </w:pPr>
          </w:p>
        </w:tc>
      </w:tr>
      <w:tr w:rsidR="00000000" w14:paraId="0BABD6FE" w14:textId="77777777">
        <w:tblPrEx>
          <w:tblCellMar>
            <w:top w:w="0" w:type="dxa"/>
            <w:bottom w:w="0" w:type="dxa"/>
          </w:tblCellMar>
        </w:tblPrEx>
        <w:trPr>
          <w:cantSplit/>
        </w:trPr>
        <w:tc>
          <w:tcPr>
            <w:tcW w:w="3060" w:type="dxa"/>
          </w:tcPr>
          <w:p w14:paraId="5FCA0926" w14:textId="77777777" w:rsidR="00000000" w:rsidRDefault="00E819AD">
            <w:pPr>
              <w:rPr>
                <w:sz w:val="18"/>
                <w:lang w:val="en-NZ"/>
              </w:rPr>
            </w:pPr>
          </w:p>
        </w:tc>
        <w:tc>
          <w:tcPr>
            <w:tcW w:w="3780" w:type="dxa"/>
          </w:tcPr>
          <w:p w14:paraId="64CDD0F1" w14:textId="77777777" w:rsidR="00000000" w:rsidRDefault="00E819AD">
            <w:pPr>
              <w:rPr>
                <w:sz w:val="18"/>
                <w:lang w:val="en-NZ"/>
              </w:rPr>
            </w:pPr>
          </w:p>
        </w:tc>
        <w:tc>
          <w:tcPr>
            <w:tcW w:w="2250" w:type="dxa"/>
          </w:tcPr>
          <w:p w14:paraId="46D59B19" w14:textId="77777777" w:rsidR="00000000" w:rsidRDefault="00E819AD">
            <w:pPr>
              <w:rPr>
                <w:sz w:val="18"/>
                <w:lang w:val="en-NZ"/>
              </w:rPr>
            </w:pPr>
          </w:p>
        </w:tc>
      </w:tr>
    </w:tbl>
    <w:p w14:paraId="5A6377A2" w14:textId="77777777" w:rsidR="00000000" w:rsidRDefault="00E819AD">
      <w:pPr>
        <w:pStyle w:val="BodyText"/>
      </w:pPr>
    </w:p>
    <w:p w14:paraId="34F165E2" w14:textId="77777777" w:rsidR="00000000" w:rsidRDefault="00E819AD">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14:paraId="6156CB62" w14:textId="77777777">
        <w:tblPrEx>
          <w:tblCellMar>
            <w:top w:w="0" w:type="dxa"/>
            <w:bottom w:w="0" w:type="dxa"/>
          </w:tblCellMar>
        </w:tblPrEx>
        <w:trPr>
          <w:cantSplit/>
          <w:tblHeader/>
        </w:trPr>
        <w:tc>
          <w:tcPr>
            <w:tcW w:w="3060" w:type="dxa"/>
            <w:shd w:val="pct5" w:color="auto" w:fill="auto"/>
            <w:vAlign w:val="bottom"/>
          </w:tcPr>
          <w:p w14:paraId="2BDE5563" w14:textId="77777777" w:rsidR="00000000" w:rsidRDefault="00E819AD">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0B7E78FB" w14:textId="77777777" w:rsidR="00000000" w:rsidRDefault="00E819AD">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0DF3E9A3" w14:textId="77777777" w:rsidR="00000000" w:rsidRDefault="00E819AD">
            <w:pPr>
              <w:jc w:val="center"/>
              <w:rPr>
                <w:rFonts w:ascii="Arial" w:hAnsi="Arial" w:cs="Arial"/>
                <w:b/>
                <w:bCs/>
                <w:lang w:val="en-NZ"/>
              </w:rPr>
            </w:pPr>
            <w:r>
              <w:rPr>
                <w:rFonts w:ascii="Arial" w:hAnsi="Arial" w:cs="Arial"/>
                <w:b/>
                <w:bCs/>
                <w:lang w:val="en-NZ"/>
              </w:rPr>
              <w:t>Owners</w:t>
            </w:r>
          </w:p>
        </w:tc>
      </w:tr>
      <w:tr w:rsidR="00000000" w14:paraId="2015DB3F" w14:textId="77777777">
        <w:tblPrEx>
          <w:tblCellMar>
            <w:top w:w="0" w:type="dxa"/>
            <w:bottom w:w="0" w:type="dxa"/>
          </w:tblCellMar>
        </w:tblPrEx>
        <w:trPr>
          <w:cantSplit/>
        </w:trPr>
        <w:tc>
          <w:tcPr>
            <w:tcW w:w="3060" w:type="dxa"/>
          </w:tcPr>
          <w:p w14:paraId="59C55F25" w14:textId="77777777" w:rsidR="00000000" w:rsidRDefault="00E819AD">
            <w:pPr>
              <w:rPr>
                <w:sz w:val="18"/>
                <w:lang w:val="en-NZ"/>
              </w:rPr>
            </w:pPr>
          </w:p>
        </w:tc>
        <w:tc>
          <w:tcPr>
            <w:tcW w:w="3780" w:type="dxa"/>
          </w:tcPr>
          <w:p w14:paraId="03DFE18A" w14:textId="77777777" w:rsidR="00000000" w:rsidRDefault="00E819AD">
            <w:pPr>
              <w:rPr>
                <w:sz w:val="18"/>
                <w:lang w:val="en-NZ"/>
              </w:rPr>
            </w:pPr>
          </w:p>
        </w:tc>
        <w:tc>
          <w:tcPr>
            <w:tcW w:w="2250" w:type="dxa"/>
          </w:tcPr>
          <w:p w14:paraId="3EDC2F78" w14:textId="77777777" w:rsidR="00000000" w:rsidRDefault="00E819AD">
            <w:pPr>
              <w:rPr>
                <w:sz w:val="18"/>
                <w:lang w:val="en-NZ"/>
              </w:rPr>
            </w:pPr>
          </w:p>
        </w:tc>
      </w:tr>
      <w:tr w:rsidR="00000000" w14:paraId="4187B4EA" w14:textId="77777777">
        <w:tblPrEx>
          <w:tblCellMar>
            <w:top w:w="0" w:type="dxa"/>
            <w:bottom w:w="0" w:type="dxa"/>
          </w:tblCellMar>
        </w:tblPrEx>
        <w:trPr>
          <w:cantSplit/>
        </w:trPr>
        <w:tc>
          <w:tcPr>
            <w:tcW w:w="3060" w:type="dxa"/>
          </w:tcPr>
          <w:p w14:paraId="0188D2C3" w14:textId="77777777" w:rsidR="00000000" w:rsidRDefault="00E819AD">
            <w:pPr>
              <w:rPr>
                <w:sz w:val="18"/>
                <w:lang w:val="en-NZ"/>
              </w:rPr>
            </w:pPr>
          </w:p>
        </w:tc>
        <w:tc>
          <w:tcPr>
            <w:tcW w:w="3780" w:type="dxa"/>
          </w:tcPr>
          <w:p w14:paraId="790A3244" w14:textId="77777777" w:rsidR="00000000" w:rsidRDefault="00E819AD">
            <w:pPr>
              <w:rPr>
                <w:sz w:val="18"/>
                <w:lang w:val="en-NZ"/>
              </w:rPr>
            </w:pPr>
          </w:p>
        </w:tc>
        <w:tc>
          <w:tcPr>
            <w:tcW w:w="2250" w:type="dxa"/>
          </w:tcPr>
          <w:p w14:paraId="17375A16" w14:textId="77777777" w:rsidR="00000000" w:rsidRDefault="00E819AD">
            <w:pPr>
              <w:rPr>
                <w:sz w:val="18"/>
                <w:lang w:val="en-NZ"/>
              </w:rPr>
            </w:pPr>
          </w:p>
        </w:tc>
      </w:tr>
      <w:tr w:rsidR="00000000" w14:paraId="146A2CA5" w14:textId="77777777">
        <w:tblPrEx>
          <w:tblCellMar>
            <w:top w:w="0" w:type="dxa"/>
            <w:bottom w:w="0" w:type="dxa"/>
          </w:tblCellMar>
        </w:tblPrEx>
        <w:trPr>
          <w:cantSplit/>
        </w:trPr>
        <w:tc>
          <w:tcPr>
            <w:tcW w:w="3060" w:type="dxa"/>
          </w:tcPr>
          <w:p w14:paraId="0E345452" w14:textId="77777777" w:rsidR="00000000" w:rsidRDefault="00E819AD">
            <w:pPr>
              <w:rPr>
                <w:sz w:val="18"/>
                <w:lang w:val="en-NZ"/>
              </w:rPr>
            </w:pPr>
          </w:p>
        </w:tc>
        <w:tc>
          <w:tcPr>
            <w:tcW w:w="3780" w:type="dxa"/>
          </w:tcPr>
          <w:p w14:paraId="08938311" w14:textId="77777777" w:rsidR="00000000" w:rsidRDefault="00E819AD">
            <w:pPr>
              <w:rPr>
                <w:sz w:val="18"/>
                <w:lang w:val="en-NZ"/>
              </w:rPr>
            </w:pPr>
          </w:p>
        </w:tc>
        <w:tc>
          <w:tcPr>
            <w:tcW w:w="2250" w:type="dxa"/>
          </w:tcPr>
          <w:p w14:paraId="1E17DC46" w14:textId="77777777" w:rsidR="00000000" w:rsidRDefault="00E819AD">
            <w:pPr>
              <w:rPr>
                <w:sz w:val="18"/>
                <w:lang w:val="en-NZ"/>
              </w:rPr>
            </w:pPr>
          </w:p>
        </w:tc>
      </w:tr>
    </w:tbl>
    <w:p w14:paraId="483F66CB" w14:textId="77777777" w:rsidR="00000000" w:rsidRDefault="00E819AD">
      <w:pPr>
        <w:pStyle w:val="BodyText"/>
      </w:pPr>
    </w:p>
    <w:p w14:paraId="43576412" w14:textId="77777777" w:rsidR="00000000" w:rsidRDefault="00E819AD">
      <w:pPr>
        <w:pStyle w:val="Heading1"/>
      </w:pPr>
      <w:bookmarkStart w:id="213" w:name="_Toc524537189"/>
      <w:r>
        <w:lastRenderedPageBreak/>
        <w:t>Management Process and Procedures</w:t>
      </w:r>
      <w:bookmarkEnd w:id="213"/>
    </w:p>
    <w:p w14:paraId="0AA6D6B7" w14:textId="77777777" w:rsidR="00000000" w:rsidRDefault="00E819AD">
      <w:pPr>
        <w:pStyle w:val="InfoBlue"/>
      </w:pPr>
      <w:r>
        <w:t xml:space="preserve">[Outline what processes and procedures are to be used when issues arise with the </w:t>
      </w:r>
      <w:r>
        <w:rPr>
          <w:b/>
          <w:bCs/>
        </w:rPr>
        <w:t>Test Plan</w:t>
      </w:r>
      <w:r>
        <w:t xml:space="preserve"> and its enactment.]</w:t>
      </w:r>
    </w:p>
    <w:p w14:paraId="3D87EB98" w14:textId="77777777" w:rsidR="00000000" w:rsidRDefault="00E819AD">
      <w:pPr>
        <w:pStyle w:val="Heading2"/>
      </w:pPr>
      <w:bookmarkStart w:id="214" w:name="_Toc524537190"/>
      <w:r>
        <w:t>Measuring and Assess</w:t>
      </w:r>
      <w:r>
        <w:t>ing the Extent of Testing</w:t>
      </w:r>
      <w:bookmarkEnd w:id="214"/>
    </w:p>
    <w:p w14:paraId="2265FA24" w14:textId="77777777" w:rsidR="00000000" w:rsidRDefault="00E819AD">
      <w:pPr>
        <w:pStyle w:val="InfoBlue"/>
      </w:pPr>
      <w:r>
        <w:t>[Outline the measurement and assessment process to be used to track the extent of testing.]</w:t>
      </w:r>
    </w:p>
    <w:p w14:paraId="3D39FB57" w14:textId="77777777" w:rsidR="00000000" w:rsidRDefault="00E819AD">
      <w:pPr>
        <w:pStyle w:val="Heading2"/>
      </w:pPr>
      <w:bookmarkStart w:id="215" w:name="_Toc524537191"/>
      <w:r>
        <w:t>Assessing the Deliverables of this Test Plan</w:t>
      </w:r>
      <w:bookmarkEnd w:id="215"/>
    </w:p>
    <w:p w14:paraId="746BFE49" w14:textId="77777777" w:rsidR="00000000" w:rsidRDefault="00E819AD">
      <w:pPr>
        <w:pStyle w:val="InfoBlue"/>
      </w:pPr>
      <w:r>
        <w:t xml:space="preserve">[Outline the assessment process for reviewing and accepting the deliverables of this </w:t>
      </w:r>
      <w:r>
        <w:rPr>
          <w:b/>
          <w:bCs/>
        </w:rPr>
        <w:t>Test Pla</w:t>
      </w:r>
      <w:r>
        <w:rPr>
          <w:b/>
          <w:bCs/>
        </w:rPr>
        <w:t>n</w:t>
      </w:r>
      <w:r>
        <w:t>]</w:t>
      </w:r>
    </w:p>
    <w:p w14:paraId="6E0733DF" w14:textId="77777777" w:rsidR="00000000" w:rsidRDefault="00E819AD"/>
    <w:p w14:paraId="255DEDDF" w14:textId="77777777" w:rsidR="00000000" w:rsidRDefault="00E819AD">
      <w:pPr>
        <w:pStyle w:val="Heading2"/>
      </w:pPr>
      <w:bookmarkStart w:id="216" w:name="_Toc524537192"/>
      <w:r>
        <w:t>Problem Reporting, Escalation, and Issue Resolution</w:t>
      </w:r>
      <w:bookmarkEnd w:id="216"/>
    </w:p>
    <w:p w14:paraId="1F7B413B" w14:textId="77777777" w:rsidR="00000000" w:rsidRDefault="00E819AD">
      <w:pPr>
        <w:pStyle w:val="InfoBlue"/>
      </w:pPr>
      <w:r>
        <w:t>[Define how process problems will be reported and escalated, and the process to be followed to achieve resolution.]</w:t>
      </w:r>
    </w:p>
    <w:p w14:paraId="56823745" w14:textId="77777777" w:rsidR="00000000" w:rsidRDefault="00E819AD">
      <w:pPr>
        <w:pStyle w:val="Heading2"/>
      </w:pPr>
      <w:bookmarkStart w:id="217" w:name="_Toc524537193"/>
      <w:r>
        <w:t>Managing Test Cycles</w:t>
      </w:r>
      <w:bookmarkEnd w:id="217"/>
    </w:p>
    <w:p w14:paraId="5C8F2CCE" w14:textId="77777777" w:rsidR="00000000" w:rsidRDefault="00E819AD">
      <w:pPr>
        <w:pStyle w:val="InfoBlue"/>
      </w:pPr>
      <w:r>
        <w:t>[Outline the management control process for a test cycle.]</w:t>
      </w:r>
    </w:p>
    <w:p w14:paraId="7BB6B366" w14:textId="77777777" w:rsidR="00000000" w:rsidRDefault="00E819AD">
      <w:pPr>
        <w:pStyle w:val="Heading2"/>
      </w:pPr>
      <w:bookmarkStart w:id="218" w:name="_Toc524537194"/>
      <w:r>
        <w:t>Trac</w:t>
      </w:r>
      <w:r>
        <w:t>eability Strategies</w:t>
      </w:r>
      <w:bookmarkEnd w:id="218"/>
    </w:p>
    <w:p w14:paraId="2B0D44B8" w14:textId="77777777" w:rsidR="00000000" w:rsidRDefault="00E819AD">
      <w:pPr>
        <w:pStyle w:val="InfoBlue"/>
      </w:pPr>
      <w:r>
        <w:t>[Consider appropriate traceability strategies for:</w:t>
      </w:r>
    </w:p>
    <w:p w14:paraId="371219A4" w14:textId="77777777" w:rsidR="00000000" w:rsidRDefault="00E819AD" w:rsidP="00E819AD">
      <w:pPr>
        <w:pStyle w:val="InfoBlue"/>
        <w:numPr>
          <w:ilvl w:val="0"/>
          <w:numId w:val="41"/>
        </w:numPr>
      </w:pPr>
      <w:r>
        <w:t>Coverage of Testing against Specifications — enables measurement the extent of testing</w:t>
      </w:r>
    </w:p>
    <w:p w14:paraId="4C6E7767" w14:textId="77777777" w:rsidR="00000000" w:rsidRDefault="00E819AD" w:rsidP="00E819AD">
      <w:pPr>
        <w:pStyle w:val="InfoBlue"/>
        <w:numPr>
          <w:ilvl w:val="0"/>
          <w:numId w:val="41"/>
        </w:numPr>
      </w:pPr>
      <w:r>
        <w:t>Motivations for Testing — enables assessment of relevance of tests to help determine whether to ma</w:t>
      </w:r>
      <w:r>
        <w:t>intain or retire tests</w:t>
      </w:r>
    </w:p>
    <w:p w14:paraId="44E7878E" w14:textId="77777777" w:rsidR="00000000" w:rsidRDefault="00E819AD" w:rsidP="00E819AD">
      <w:pPr>
        <w:pStyle w:val="InfoBlue"/>
        <w:numPr>
          <w:ilvl w:val="0"/>
          <w:numId w:val="41"/>
        </w:numPr>
      </w:pPr>
      <w:r>
        <w:t>Software Design Elements — enables tracking of subsequent design changes that would necessitate rerunning tests or retiring them</w:t>
      </w:r>
    </w:p>
    <w:p w14:paraId="014823F6" w14:textId="77777777" w:rsidR="00000000" w:rsidRDefault="00E819AD" w:rsidP="00E819AD">
      <w:pPr>
        <w:pStyle w:val="InfoBlue"/>
        <w:numPr>
          <w:ilvl w:val="0"/>
          <w:numId w:val="41"/>
        </w:numPr>
      </w:pPr>
      <w:r>
        <w:t>Resulting Change Requests — enables the tests that discovered the need for the change to be identified a</w:t>
      </w:r>
      <w:r>
        <w:t>nd re-run to verify the change request has been completed successfully]</w:t>
      </w:r>
    </w:p>
    <w:p w14:paraId="479851E2" w14:textId="77777777" w:rsidR="00000000" w:rsidRDefault="00E819AD">
      <w:pPr>
        <w:pStyle w:val="Heading2"/>
      </w:pPr>
      <w:bookmarkStart w:id="219" w:name="_Toc524537195"/>
      <w:r>
        <w:t>Approval and Signoff</w:t>
      </w:r>
      <w:bookmarkEnd w:id="219"/>
    </w:p>
    <w:bookmarkEnd w:id="182"/>
    <w:bookmarkEnd w:id="183"/>
    <w:bookmarkEnd w:id="184"/>
    <w:bookmarkEnd w:id="185"/>
    <w:p w14:paraId="398A29D0" w14:textId="77777777" w:rsidR="00000000" w:rsidRDefault="00E819AD">
      <w:pPr>
        <w:pStyle w:val="InfoBlue"/>
      </w:pPr>
      <w:r>
        <w:t>[Outline the approval process and list the job titles (and names of current incumbents) that initially must approve the plan, and sign off on the plans satisfactor</w:t>
      </w:r>
      <w:r>
        <w:t>y execution.]</w:t>
      </w:r>
    </w:p>
    <w:p w14:paraId="0472E649" w14:textId="77777777" w:rsidR="00C02B38" w:rsidRDefault="00C02B38">
      <w:pPr>
        <w:pStyle w:val="BodyText"/>
      </w:pPr>
    </w:p>
    <w:sectPr w:rsidR="00C02B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AB284" w14:textId="77777777" w:rsidR="00E819AD" w:rsidRDefault="00E819AD">
      <w:pPr>
        <w:spacing w:line="240" w:lineRule="auto"/>
      </w:pPr>
      <w:r>
        <w:separator/>
      </w:r>
    </w:p>
  </w:endnote>
  <w:endnote w:type="continuationSeparator" w:id="0">
    <w:p w14:paraId="4B008E32" w14:textId="77777777" w:rsidR="00E819AD" w:rsidRDefault="00E819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1962" w14:textId="77777777" w:rsidR="00000000" w:rsidRDefault="00E819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92B632" w14:textId="77777777" w:rsidR="00000000" w:rsidRDefault="00E819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6F754B75" w14:textId="77777777">
      <w:tblPrEx>
        <w:tblCellMar>
          <w:top w:w="0" w:type="dxa"/>
          <w:bottom w:w="0" w:type="dxa"/>
        </w:tblCellMar>
      </w:tblPrEx>
      <w:tc>
        <w:tcPr>
          <w:tcW w:w="3162" w:type="dxa"/>
          <w:tcBorders>
            <w:top w:val="nil"/>
            <w:left w:val="nil"/>
            <w:bottom w:val="nil"/>
            <w:right w:val="nil"/>
          </w:tcBorders>
        </w:tcPr>
        <w:p w14:paraId="53A7F9B3" w14:textId="77777777" w:rsidR="00000000" w:rsidRDefault="00E819AD">
          <w:pPr>
            <w:ind w:right="360"/>
          </w:pPr>
          <w:r>
            <w:t>Confidential</w:t>
          </w:r>
        </w:p>
      </w:tc>
      <w:tc>
        <w:tcPr>
          <w:tcW w:w="3162" w:type="dxa"/>
          <w:tcBorders>
            <w:top w:val="nil"/>
            <w:left w:val="nil"/>
            <w:bottom w:val="nil"/>
            <w:right w:val="nil"/>
          </w:tcBorders>
        </w:tcPr>
        <w:p w14:paraId="6E232C0E" w14:textId="77777777" w:rsidR="00000000" w:rsidRDefault="00E819AD">
          <w:pPr>
            <w:jc w:val="center"/>
          </w:pPr>
          <w:r>
            <w:sym w:font="Symbol" w:char="F0D3"/>
          </w:r>
          <w:r>
            <w:fldChar w:fldCharType="begin"/>
          </w:r>
          <w:r>
            <w:instrText xml:space="preserve"> DOCPROPERTY "Company"  \* MERGEFORMAT </w:instrText>
          </w:r>
          <w:r>
            <w:fldChar w:fldCharType="separate"/>
          </w:r>
          <w:r w:rsidR="00C02B38">
            <w:t>&lt;Company Name&gt;</w:t>
          </w:r>
          <w:r>
            <w:fldChar w:fldCharType="end"/>
          </w:r>
          <w:r>
            <w:t xml:space="preserve">, </w:t>
          </w:r>
          <w:r>
            <w:fldChar w:fldCharType="begin"/>
          </w:r>
          <w:r>
            <w:instrText xml:space="preserve"> DATE \@ "yyyy" </w:instrText>
          </w:r>
          <w:r>
            <w:fldChar w:fldCharType="separate"/>
          </w:r>
          <w:r w:rsidR="00C02B38">
            <w:rPr>
              <w:noProof/>
            </w:rPr>
            <w:t>2021</w:t>
          </w:r>
          <w:r>
            <w:fldChar w:fldCharType="end"/>
          </w:r>
        </w:p>
      </w:tc>
      <w:tc>
        <w:tcPr>
          <w:tcW w:w="3162" w:type="dxa"/>
          <w:tcBorders>
            <w:top w:val="nil"/>
            <w:left w:val="nil"/>
            <w:bottom w:val="nil"/>
            <w:right w:val="nil"/>
          </w:tcBorders>
        </w:tcPr>
        <w:p w14:paraId="565E01BB" w14:textId="77777777" w:rsidR="00000000" w:rsidRDefault="00E819A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tc>
    </w:tr>
  </w:tbl>
  <w:p w14:paraId="01DCB042" w14:textId="77777777" w:rsidR="00000000" w:rsidRDefault="00E81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6B1" w14:textId="77777777" w:rsidR="00000000" w:rsidRDefault="00E81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25B0" w14:textId="77777777" w:rsidR="00E819AD" w:rsidRDefault="00E819AD">
      <w:pPr>
        <w:spacing w:line="240" w:lineRule="auto"/>
      </w:pPr>
      <w:r>
        <w:separator/>
      </w:r>
    </w:p>
  </w:footnote>
  <w:footnote w:type="continuationSeparator" w:id="0">
    <w:p w14:paraId="05B17474" w14:textId="77777777" w:rsidR="00E819AD" w:rsidRDefault="00E819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14D2" w14:textId="77777777" w:rsidR="00000000" w:rsidRDefault="00E819AD">
    <w:pPr>
      <w:rPr>
        <w:sz w:val="24"/>
      </w:rPr>
    </w:pPr>
  </w:p>
  <w:p w14:paraId="0EDC90A9" w14:textId="77777777" w:rsidR="00000000" w:rsidRDefault="00E819AD">
    <w:pPr>
      <w:pBdr>
        <w:top w:val="single" w:sz="6" w:space="1" w:color="auto"/>
      </w:pBdr>
      <w:rPr>
        <w:sz w:val="24"/>
      </w:rPr>
    </w:pPr>
  </w:p>
  <w:p w14:paraId="3EA66B1A" w14:textId="77777777" w:rsidR="00000000" w:rsidRDefault="00E819A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02B38">
      <w:rPr>
        <w:rFonts w:ascii="Arial" w:hAnsi="Arial"/>
        <w:b/>
        <w:sz w:val="36"/>
      </w:rPr>
      <w:t>&lt;Company Name&gt;</w:t>
    </w:r>
    <w:r>
      <w:rPr>
        <w:rFonts w:ascii="Arial" w:hAnsi="Arial"/>
        <w:b/>
        <w:sz w:val="36"/>
      </w:rPr>
      <w:fldChar w:fldCharType="end"/>
    </w:r>
  </w:p>
  <w:p w14:paraId="116797C5" w14:textId="77777777" w:rsidR="00000000" w:rsidRDefault="00E819AD">
    <w:pPr>
      <w:pBdr>
        <w:bottom w:val="single" w:sz="6" w:space="1" w:color="auto"/>
      </w:pBdr>
      <w:jc w:val="right"/>
      <w:rPr>
        <w:sz w:val="24"/>
      </w:rPr>
    </w:pPr>
  </w:p>
  <w:p w14:paraId="4E361371" w14:textId="77777777" w:rsidR="00000000" w:rsidRDefault="00E81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6491CFEC" w14:textId="77777777">
      <w:tblPrEx>
        <w:tblCellMar>
          <w:top w:w="0" w:type="dxa"/>
          <w:bottom w:w="0" w:type="dxa"/>
        </w:tblCellMar>
      </w:tblPrEx>
      <w:tc>
        <w:tcPr>
          <w:tcW w:w="6379" w:type="dxa"/>
        </w:tcPr>
        <w:p w14:paraId="236C7FF0" w14:textId="77777777" w:rsidR="00000000" w:rsidRDefault="00E819AD">
          <w:r>
            <w:fldChar w:fldCharType="begin"/>
          </w:r>
          <w:r>
            <w:instrText xml:space="preserve"> SUBJECT  \* MERGEFORMAT </w:instrText>
          </w:r>
          <w:r>
            <w:fldChar w:fldCharType="separate"/>
          </w:r>
          <w:r w:rsidR="00C02B38">
            <w:t>&lt;Project Name&gt;</w:t>
          </w:r>
          <w:r>
            <w:fldChar w:fldCharType="end"/>
          </w:r>
        </w:p>
      </w:tc>
      <w:tc>
        <w:tcPr>
          <w:tcW w:w="3179" w:type="dxa"/>
        </w:tcPr>
        <w:p w14:paraId="1474EC16" w14:textId="77777777" w:rsidR="00000000" w:rsidRDefault="00E819AD">
          <w:pPr>
            <w:tabs>
              <w:tab w:val="left" w:pos="1135"/>
            </w:tabs>
            <w:spacing w:before="40"/>
            <w:ind w:right="68"/>
          </w:pPr>
          <w:r>
            <w:t xml:space="preserve">  Version:           &lt;1.0&gt;</w:t>
          </w:r>
        </w:p>
      </w:tc>
    </w:tr>
    <w:tr w:rsidR="00000000" w14:paraId="4FC52C4C" w14:textId="77777777">
      <w:tblPrEx>
        <w:tblCellMar>
          <w:top w:w="0" w:type="dxa"/>
          <w:bottom w:w="0" w:type="dxa"/>
        </w:tblCellMar>
      </w:tblPrEx>
      <w:tc>
        <w:tcPr>
          <w:tcW w:w="6379" w:type="dxa"/>
        </w:tcPr>
        <w:p w14:paraId="48E278F6" w14:textId="77777777" w:rsidR="00000000" w:rsidRDefault="00E819AD">
          <w:r>
            <w:fldChar w:fldCharType="begin"/>
          </w:r>
          <w:r>
            <w:instrText xml:space="preserve"> TITLE  \* MERGEFORMAT </w:instrText>
          </w:r>
          <w:r>
            <w:fldChar w:fldCharType="separate"/>
          </w:r>
          <w:r w:rsidR="00C02B38">
            <w:t>&lt;Iteration/ Master&gt; Test Plan</w:t>
          </w:r>
          <w:r>
            <w:fldChar w:fldCharType="end"/>
          </w:r>
        </w:p>
      </w:tc>
      <w:tc>
        <w:tcPr>
          <w:tcW w:w="3179" w:type="dxa"/>
        </w:tcPr>
        <w:p w14:paraId="3347423F" w14:textId="77777777" w:rsidR="00000000" w:rsidRDefault="00E819AD">
          <w:r>
            <w:t xml:space="preserve">  Date:  &lt;dd/mmm/yy&gt;</w:t>
          </w:r>
        </w:p>
      </w:tc>
    </w:tr>
    <w:tr w:rsidR="00000000" w14:paraId="168FFC8F" w14:textId="77777777">
      <w:tblPrEx>
        <w:tblCellMar>
          <w:top w:w="0" w:type="dxa"/>
          <w:bottom w:w="0" w:type="dxa"/>
        </w:tblCellMar>
      </w:tblPrEx>
      <w:tc>
        <w:tcPr>
          <w:tcW w:w="9558" w:type="dxa"/>
          <w:gridSpan w:val="2"/>
        </w:tcPr>
        <w:p w14:paraId="5A414F67" w14:textId="77777777" w:rsidR="00000000" w:rsidRDefault="00E819AD">
          <w:r>
            <w:t>&lt;document identifie</w:t>
          </w:r>
          <w:r>
            <w:t>r&gt;</w:t>
          </w:r>
        </w:p>
      </w:tc>
    </w:tr>
  </w:tbl>
  <w:p w14:paraId="2CD8C122" w14:textId="77777777" w:rsidR="00000000" w:rsidRDefault="00E81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42F5" w14:textId="77777777" w:rsidR="00000000" w:rsidRDefault="00E81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131077" w:nlCheck="1" w:checkStyle="1"/>
  <w:activeWritingStyle w:appName="MSWord" w:lang="en-GB" w:vendorID="64" w:dllVersion="131077" w:nlCheck="1" w:checkStyle="1"/>
  <w:activeWritingStyle w:appName="MSWord" w:lang="en-US" w:vendorID="8" w:dllVersion="513" w:checkStyle="1"/>
  <w:activeWritingStyle w:appName="MSWord" w:lang="en-GB"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38"/>
    <w:rsid w:val="006368F4"/>
    <w:rsid w:val="00C02B38"/>
    <w:rsid w:val="00E8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76557"/>
  <w15:chartTrackingRefBased/>
  <w15:docId w15:val="{53515498-F13A-4A3B-BBAB-92FDBD3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Vulq\Drive\Teaching\2021.CLC.KCPM\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Template>
  <TotalTime>45</TotalTime>
  <Pages>30</Pages>
  <Words>9404</Words>
  <Characters>53607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Quang Vu Lam</dc:creator>
  <cp:keywords/>
  <dc:description/>
  <cp:lastModifiedBy>Quang Vu Lam</cp:lastModifiedBy>
  <cp:revision>1</cp:revision>
  <cp:lastPrinted>2001-09-06T16:54:00Z</cp:lastPrinted>
  <dcterms:created xsi:type="dcterms:W3CDTF">2021-06-15T02:30:00Z</dcterms:created>
  <dcterms:modified xsi:type="dcterms:W3CDTF">2021-06-15T03:15:00Z</dcterms:modified>
</cp:coreProperties>
</file>